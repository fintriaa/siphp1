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FA2C7" w14:textId="089A121F" w:rsidR="00654389" w:rsidRPr="00CA77F8" w:rsidRDefault="00654389" w:rsidP="00747BFB">
      <w:pPr>
        <w:rPr>
          <w:color w:val="FFFFFF" w:themeColor="background1"/>
          <w:sz w:val="24"/>
          <w:szCs w:val="22"/>
        </w:rPr>
      </w:pPr>
      <w:proofErr w:type="spellStart"/>
      <w:r w:rsidRPr="00CA77F8">
        <w:rPr>
          <w:color w:val="FFFFFF" w:themeColor="background1"/>
          <w:sz w:val="24"/>
          <w:szCs w:val="22"/>
        </w:rPr>
        <w:t>Nomor</w:t>
      </w:r>
      <w:proofErr w:type="spellEnd"/>
      <w:r w:rsidRPr="00CA77F8">
        <w:rPr>
          <w:color w:val="FFFFFF" w:themeColor="background1"/>
          <w:sz w:val="24"/>
          <w:szCs w:val="22"/>
        </w:rPr>
        <w:tab/>
      </w:r>
      <w:r w:rsidRPr="00CA77F8">
        <w:rPr>
          <w:color w:val="FFFFFF" w:themeColor="background1"/>
          <w:sz w:val="24"/>
          <w:szCs w:val="22"/>
        </w:rPr>
        <w:tab/>
        <w:t xml:space="preserve">: B-       /BPS/15000/6/2020 </w:t>
      </w:r>
      <w:r w:rsidRPr="00CA77F8">
        <w:rPr>
          <w:color w:val="FFFFFF" w:themeColor="background1"/>
          <w:sz w:val="24"/>
          <w:szCs w:val="22"/>
        </w:rPr>
        <w:tab/>
      </w:r>
      <w:r w:rsidRPr="00CA77F8">
        <w:rPr>
          <w:color w:val="FFFFFF" w:themeColor="background1"/>
          <w:sz w:val="24"/>
          <w:szCs w:val="22"/>
        </w:rPr>
        <w:tab/>
      </w:r>
      <w:r w:rsidRPr="00CA77F8">
        <w:rPr>
          <w:color w:val="FFFFFF" w:themeColor="background1"/>
          <w:sz w:val="24"/>
          <w:szCs w:val="22"/>
        </w:rPr>
        <w:tab/>
      </w:r>
      <w:r w:rsidRPr="00CA77F8">
        <w:rPr>
          <w:color w:val="FFFFFF" w:themeColor="background1"/>
          <w:sz w:val="24"/>
          <w:szCs w:val="22"/>
        </w:rPr>
        <w:tab/>
      </w:r>
    </w:p>
    <w:p w14:paraId="74F495B7" w14:textId="0C30F6AB" w:rsidR="00654389" w:rsidRPr="00CA77F8" w:rsidRDefault="00654389" w:rsidP="00747BFB">
      <w:pPr>
        <w:ind w:right="539"/>
        <w:jc w:val="both"/>
        <w:rPr>
          <w:color w:val="FFFFFF" w:themeColor="background1"/>
          <w:sz w:val="24"/>
          <w:szCs w:val="22"/>
        </w:rPr>
      </w:pPr>
      <w:proofErr w:type="spellStart"/>
      <w:r w:rsidRPr="00CA77F8">
        <w:rPr>
          <w:color w:val="FFFFFF" w:themeColor="background1"/>
          <w:sz w:val="24"/>
          <w:szCs w:val="22"/>
        </w:rPr>
        <w:t>Lampiran</w:t>
      </w:r>
      <w:proofErr w:type="spellEnd"/>
      <w:r w:rsidRPr="00CA77F8">
        <w:rPr>
          <w:color w:val="FFFFFF" w:themeColor="background1"/>
          <w:sz w:val="24"/>
          <w:szCs w:val="22"/>
        </w:rPr>
        <w:tab/>
        <w:t xml:space="preserve">: </w:t>
      </w:r>
      <w:r w:rsidR="0067462F" w:rsidRPr="00CA77F8">
        <w:rPr>
          <w:color w:val="FFFFFF" w:themeColor="background1"/>
          <w:sz w:val="24"/>
          <w:szCs w:val="22"/>
        </w:rPr>
        <w:t>1 (</w:t>
      </w:r>
      <w:proofErr w:type="spellStart"/>
      <w:r w:rsidR="0067462F" w:rsidRPr="00CA77F8">
        <w:rPr>
          <w:color w:val="FFFFFF" w:themeColor="background1"/>
          <w:sz w:val="24"/>
          <w:szCs w:val="22"/>
        </w:rPr>
        <w:t>satu</w:t>
      </w:r>
      <w:proofErr w:type="spellEnd"/>
      <w:r w:rsidR="0067462F" w:rsidRPr="00CA77F8">
        <w:rPr>
          <w:color w:val="FFFFFF" w:themeColor="background1"/>
          <w:sz w:val="24"/>
          <w:szCs w:val="22"/>
        </w:rPr>
        <w:t xml:space="preserve">) </w:t>
      </w:r>
      <w:proofErr w:type="spellStart"/>
      <w:r w:rsidR="0067462F" w:rsidRPr="00CA77F8">
        <w:rPr>
          <w:color w:val="FFFFFF" w:themeColor="background1"/>
          <w:sz w:val="24"/>
          <w:szCs w:val="22"/>
        </w:rPr>
        <w:t>berkas</w:t>
      </w:r>
      <w:proofErr w:type="spellEnd"/>
    </w:p>
    <w:p w14:paraId="66207D1F" w14:textId="69ECDCE6" w:rsidR="0067462F" w:rsidRPr="00CA77F8" w:rsidRDefault="00654389" w:rsidP="00747BFB">
      <w:pPr>
        <w:ind w:right="539"/>
        <w:jc w:val="both"/>
        <w:rPr>
          <w:color w:val="FFFFFF" w:themeColor="background1"/>
          <w:sz w:val="24"/>
          <w:szCs w:val="22"/>
        </w:rPr>
      </w:pPr>
      <w:proofErr w:type="spellStart"/>
      <w:r w:rsidRPr="00CA77F8">
        <w:rPr>
          <w:color w:val="FFFFFF" w:themeColor="background1"/>
          <w:sz w:val="24"/>
          <w:szCs w:val="22"/>
        </w:rPr>
        <w:t>Perihal</w:t>
      </w:r>
      <w:proofErr w:type="spellEnd"/>
      <w:r w:rsidRPr="00CA77F8">
        <w:rPr>
          <w:color w:val="FFFFFF" w:themeColor="background1"/>
          <w:sz w:val="24"/>
          <w:szCs w:val="22"/>
        </w:rPr>
        <w:tab/>
      </w:r>
      <w:r w:rsidRPr="00CA77F8">
        <w:rPr>
          <w:color w:val="FFFFFF" w:themeColor="background1"/>
          <w:sz w:val="24"/>
          <w:szCs w:val="22"/>
        </w:rPr>
        <w:tab/>
        <w:t xml:space="preserve">: </w:t>
      </w:r>
      <w:proofErr w:type="spellStart"/>
      <w:r w:rsidRPr="00CA77F8">
        <w:rPr>
          <w:color w:val="FFFFFF" w:themeColor="background1"/>
          <w:sz w:val="24"/>
          <w:szCs w:val="22"/>
        </w:rPr>
        <w:t>Usulan</w:t>
      </w:r>
      <w:proofErr w:type="spellEnd"/>
      <w:r w:rsidRPr="00CA77F8">
        <w:rPr>
          <w:color w:val="FFFFFF" w:themeColor="background1"/>
          <w:sz w:val="24"/>
          <w:szCs w:val="22"/>
        </w:rPr>
        <w:t xml:space="preserve"> </w:t>
      </w:r>
      <w:proofErr w:type="spellStart"/>
      <w:r w:rsidRPr="00CA77F8">
        <w:rPr>
          <w:color w:val="FFFFFF" w:themeColor="background1"/>
          <w:sz w:val="24"/>
          <w:szCs w:val="22"/>
        </w:rPr>
        <w:t>Revisi</w:t>
      </w:r>
      <w:proofErr w:type="spellEnd"/>
      <w:r w:rsidRPr="00CA77F8">
        <w:rPr>
          <w:color w:val="FFFFFF" w:themeColor="background1"/>
          <w:sz w:val="24"/>
          <w:szCs w:val="22"/>
        </w:rPr>
        <w:t xml:space="preserve"> </w:t>
      </w:r>
      <w:proofErr w:type="spellStart"/>
      <w:r w:rsidRPr="00CA77F8">
        <w:rPr>
          <w:color w:val="FFFFFF" w:themeColor="background1"/>
          <w:sz w:val="24"/>
          <w:szCs w:val="22"/>
        </w:rPr>
        <w:t>Anggaran</w:t>
      </w:r>
      <w:proofErr w:type="spellEnd"/>
      <w:r w:rsidR="0067462F" w:rsidRPr="00CA77F8">
        <w:rPr>
          <w:color w:val="FFFFFF" w:themeColor="background1"/>
          <w:sz w:val="24"/>
          <w:szCs w:val="22"/>
        </w:rPr>
        <w:t xml:space="preserve"> (</w:t>
      </w:r>
      <w:proofErr w:type="spellStart"/>
      <w:r w:rsidR="0067462F" w:rsidRPr="00CA77F8">
        <w:rPr>
          <w:color w:val="FFFFFF" w:themeColor="background1"/>
          <w:sz w:val="24"/>
          <w:szCs w:val="22"/>
        </w:rPr>
        <w:t>Halaman</w:t>
      </w:r>
      <w:proofErr w:type="spellEnd"/>
      <w:r w:rsidR="0067462F" w:rsidRPr="00CA77F8">
        <w:rPr>
          <w:color w:val="FFFFFF" w:themeColor="background1"/>
          <w:sz w:val="24"/>
          <w:szCs w:val="22"/>
        </w:rPr>
        <w:t xml:space="preserve"> III DIPA</w:t>
      </w:r>
      <w:r w:rsidR="001C157E" w:rsidRPr="00CA77F8">
        <w:rPr>
          <w:color w:val="FFFFFF" w:themeColor="background1"/>
          <w:sz w:val="24"/>
          <w:szCs w:val="22"/>
        </w:rPr>
        <w:t>)</w:t>
      </w:r>
      <w:r w:rsidR="00977BF8" w:rsidRPr="00CA77F8">
        <w:rPr>
          <w:color w:val="FFFFFF" w:themeColor="background1"/>
          <w:sz w:val="24"/>
          <w:szCs w:val="22"/>
        </w:rPr>
        <w:t>;</w:t>
      </w:r>
    </w:p>
    <w:p w14:paraId="076D00FB" w14:textId="03932929" w:rsidR="00977BF8" w:rsidRPr="00CA77F8" w:rsidRDefault="00977BF8" w:rsidP="00747BFB">
      <w:pPr>
        <w:tabs>
          <w:tab w:val="left" w:pos="567"/>
        </w:tabs>
        <w:ind w:left="1620" w:right="1710"/>
        <w:contextualSpacing/>
        <w:jc w:val="both"/>
        <w:rPr>
          <w:color w:val="FFFFFF" w:themeColor="background1"/>
          <w:sz w:val="24"/>
          <w:szCs w:val="22"/>
          <w:lang w:val="nl-NL"/>
        </w:rPr>
      </w:pPr>
      <w:r w:rsidRPr="00CA77F8">
        <w:rPr>
          <w:color w:val="FFFFFF" w:themeColor="background1"/>
          <w:sz w:val="24"/>
          <w:szCs w:val="22"/>
          <w:lang w:val="nl-NL"/>
        </w:rPr>
        <w:t>Pemutahiran Segmen Akun Belanja</w:t>
      </w:r>
      <w:r w:rsidR="00102056" w:rsidRPr="00CA77F8">
        <w:rPr>
          <w:color w:val="FFFFFF" w:themeColor="background1"/>
          <w:sz w:val="24"/>
          <w:szCs w:val="22"/>
          <w:lang w:val="nl-NL"/>
        </w:rPr>
        <w:t xml:space="preserve"> </w:t>
      </w:r>
      <w:r w:rsidRPr="00CA77F8">
        <w:rPr>
          <w:color w:val="FFFFFF" w:themeColor="background1"/>
          <w:sz w:val="24"/>
          <w:szCs w:val="22"/>
          <w:lang w:val="nl-NL"/>
        </w:rPr>
        <w:t>Dalam Rangka Penanganan Pandemi Covid-19</w:t>
      </w:r>
    </w:p>
    <w:p w14:paraId="7BCB542D" w14:textId="357520BE" w:rsidR="00654389" w:rsidRPr="00CA77F8" w:rsidRDefault="00654389" w:rsidP="00747BFB">
      <w:pPr>
        <w:ind w:right="539"/>
        <w:jc w:val="both"/>
        <w:rPr>
          <w:color w:val="FFFFFF" w:themeColor="background1"/>
          <w:sz w:val="2"/>
          <w:szCs w:val="22"/>
        </w:rPr>
      </w:pPr>
      <w:r w:rsidRPr="00CA77F8">
        <w:rPr>
          <w:color w:val="FFFFFF" w:themeColor="background1"/>
          <w:sz w:val="2"/>
          <w:szCs w:val="22"/>
        </w:rPr>
        <w:tab/>
        <w:t xml:space="preserve">  </w:t>
      </w:r>
    </w:p>
    <w:p w14:paraId="42694EFD" w14:textId="77777777" w:rsidR="00102056" w:rsidRPr="00CA77F8" w:rsidRDefault="00102056" w:rsidP="00747BFB">
      <w:pPr>
        <w:jc w:val="both"/>
        <w:rPr>
          <w:color w:val="FFFFFF" w:themeColor="background1"/>
          <w:sz w:val="24"/>
          <w:szCs w:val="24"/>
        </w:rPr>
      </w:pPr>
    </w:p>
    <w:p w14:paraId="5D081780" w14:textId="1FAAAF3D" w:rsidR="00654389" w:rsidRPr="00CA77F8" w:rsidRDefault="00654389" w:rsidP="00747BFB">
      <w:pPr>
        <w:spacing w:line="300" w:lineRule="auto"/>
        <w:jc w:val="both"/>
        <w:rPr>
          <w:color w:val="FFFFFF" w:themeColor="background1"/>
          <w:sz w:val="24"/>
          <w:szCs w:val="24"/>
        </w:rPr>
      </w:pPr>
      <w:proofErr w:type="spellStart"/>
      <w:r w:rsidRPr="00CA77F8">
        <w:rPr>
          <w:color w:val="FFFFFF" w:themeColor="background1"/>
          <w:sz w:val="24"/>
          <w:szCs w:val="24"/>
        </w:rPr>
        <w:t>Kepada</w:t>
      </w:r>
      <w:proofErr w:type="spellEnd"/>
      <w:r w:rsidRPr="00CA77F8">
        <w:rPr>
          <w:color w:val="FFFFFF" w:themeColor="background1"/>
          <w:sz w:val="24"/>
          <w:szCs w:val="24"/>
        </w:rPr>
        <w:t xml:space="preserve"> Yang </w:t>
      </w:r>
      <w:proofErr w:type="spellStart"/>
      <w:r w:rsidRPr="00CA77F8">
        <w:rPr>
          <w:color w:val="FFFFFF" w:themeColor="background1"/>
          <w:sz w:val="24"/>
          <w:szCs w:val="24"/>
        </w:rPr>
        <w:t>Terhormat</w:t>
      </w:r>
      <w:proofErr w:type="spellEnd"/>
      <w:r w:rsidRPr="00CA77F8">
        <w:rPr>
          <w:color w:val="FFFFFF" w:themeColor="background1"/>
          <w:sz w:val="24"/>
          <w:szCs w:val="24"/>
        </w:rPr>
        <w:t>:</w:t>
      </w:r>
    </w:p>
    <w:p w14:paraId="1A7A704E" w14:textId="77777777" w:rsidR="00654389" w:rsidRPr="00CA77F8" w:rsidRDefault="00654389" w:rsidP="00747BFB">
      <w:pPr>
        <w:spacing w:line="300" w:lineRule="auto"/>
        <w:jc w:val="both"/>
        <w:rPr>
          <w:b/>
          <w:color w:val="FFFFFF" w:themeColor="background1"/>
          <w:sz w:val="24"/>
          <w:szCs w:val="24"/>
          <w:lang w:val="nl-NL"/>
        </w:rPr>
      </w:pPr>
      <w:r w:rsidRPr="00CA77F8">
        <w:rPr>
          <w:b/>
          <w:color w:val="FFFFFF" w:themeColor="background1"/>
          <w:sz w:val="24"/>
          <w:szCs w:val="24"/>
          <w:lang w:val="nl-NL"/>
        </w:rPr>
        <w:t>Kepala Kanwil Direktorat Jendral Perbendaharaan Provinsi Jambi</w:t>
      </w:r>
    </w:p>
    <w:p w14:paraId="66331BE7" w14:textId="3EA209E6" w:rsidR="00654389" w:rsidRPr="00CA77F8" w:rsidRDefault="00654389" w:rsidP="00747BFB">
      <w:pPr>
        <w:spacing w:line="300" w:lineRule="auto"/>
        <w:jc w:val="both"/>
        <w:rPr>
          <w:color w:val="FFFFFF" w:themeColor="background1"/>
          <w:sz w:val="24"/>
          <w:szCs w:val="24"/>
        </w:rPr>
      </w:pPr>
      <w:proofErr w:type="gramStart"/>
      <w:r w:rsidRPr="00CA77F8">
        <w:rPr>
          <w:color w:val="FFFFFF" w:themeColor="background1"/>
          <w:sz w:val="24"/>
          <w:szCs w:val="24"/>
        </w:rPr>
        <w:t>di</w:t>
      </w:r>
      <w:proofErr w:type="gramEnd"/>
      <w:r w:rsidRPr="00CA77F8">
        <w:rPr>
          <w:color w:val="FFFFFF" w:themeColor="background1"/>
          <w:sz w:val="24"/>
          <w:szCs w:val="24"/>
        </w:rPr>
        <w:t xml:space="preserve"> -                     </w:t>
      </w:r>
    </w:p>
    <w:p w14:paraId="51C25644" w14:textId="2030F41D" w:rsidR="00654389" w:rsidRPr="00CA77F8" w:rsidRDefault="00654389" w:rsidP="00747BFB">
      <w:pPr>
        <w:spacing w:line="300" w:lineRule="auto"/>
        <w:jc w:val="both"/>
        <w:rPr>
          <w:bCs/>
          <w:color w:val="FFFFFF" w:themeColor="background1"/>
          <w:sz w:val="24"/>
          <w:szCs w:val="24"/>
          <w:u w:val="single"/>
        </w:rPr>
      </w:pPr>
      <w:r w:rsidRPr="00CA77F8">
        <w:rPr>
          <w:color w:val="FFFFFF" w:themeColor="background1"/>
          <w:sz w:val="24"/>
          <w:szCs w:val="24"/>
        </w:rPr>
        <w:t xml:space="preserve">    Jambi</w:t>
      </w:r>
    </w:p>
    <w:p w14:paraId="27745761" w14:textId="77777777" w:rsidR="00654389" w:rsidRPr="00CA77F8" w:rsidRDefault="00654389" w:rsidP="00654389">
      <w:pPr>
        <w:ind w:right="541"/>
        <w:rPr>
          <w:color w:val="FFFFFF" w:themeColor="background1"/>
          <w:sz w:val="24"/>
          <w:szCs w:val="24"/>
          <w:u w:val="single"/>
        </w:rPr>
      </w:pPr>
    </w:p>
    <w:p w14:paraId="3548F490" w14:textId="66946BAA" w:rsidR="00654389" w:rsidRPr="00CA77F8" w:rsidRDefault="00654389" w:rsidP="00BC2E17">
      <w:pPr>
        <w:numPr>
          <w:ilvl w:val="0"/>
          <w:numId w:val="2"/>
        </w:numPr>
        <w:tabs>
          <w:tab w:val="left" w:pos="567"/>
          <w:tab w:val="left" w:pos="9072"/>
        </w:tabs>
        <w:ind w:right="-43"/>
        <w:contextualSpacing/>
        <w:jc w:val="both"/>
        <w:rPr>
          <w:color w:val="FFFFFF" w:themeColor="background1"/>
          <w:sz w:val="24"/>
          <w:szCs w:val="24"/>
          <w:lang w:val="nl-NL"/>
        </w:rPr>
      </w:pPr>
      <w:proofErr w:type="spellStart"/>
      <w:r w:rsidRPr="00CA77F8">
        <w:rPr>
          <w:color w:val="FFFFFF" w:themeColor="background1"/>
          <w:sz w:val="24"/>
          <w:szCs w:val="24"/>
        </w:rPr>
        <w:t>Dasar</w:t>
      </w:r>
      <w:proofErr w:type="spellEnd"/>
      <w:r w:rsidRPr="00CA77F8">
        <w:rPr>
          <w:color w:val="FFFFFF" w:themeColor="background1"/>
          <w:sz w:val="24"/>
          <w:szCs w:val="24"/>
        </w:rPr>
        <w:t xml:space="preserve"> </w:t>
      </w:r>
      <w:proofErr w:type="spellStart"/>
      <w:r w:rsidRPr="00CA77F8">
        <w:rPr>
          <w:color w:val="FFFFFF" w:themeColor="background1"/>
          <w:sz w:val="24"/>
          <w:szCs w:val="24"/>
        </w:rPr>
        <w:t>Hukum</w:t>
      </w:r>
      <w:proofErr w:type="spellEnd"/>
    </w:p>
    <w:p w14:paraId="4ADB075D" w14:textId="6C252F9C" w:rsidR="00654389" w:rsidRPr="00CA77F8" w:rsidRDefault="00267002" w:rsidP="00BC2E17">
      <w:pPr>
        <w:numPr>
          <w:ilvl w:val="0"/>
          <w:numId w:val="3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Permenkeu</w:t>
      </w:r>
      <w:r w:rsidR="00654389" w:rsidRPr="00CA77F8">
        <w:rPr>
          <w:color w:val="FFFFFF" w:themeColor="background1"/>
          <w:sz w:val="24"/>
          <w:szCs w:val="24"/>
          <w:lang w:val="nl-NL"/>
        </w:rPr>
        <w:t xml:space="preserve"> Nomor </w:t>
      </w:r>
      <w:r w:rsidR="00FE5709" w:rsidRPr="00CA77F8">
        <w:rPr>
          <w:color w:val="FFFFFF" w:themeColor="background1"/>
          <w:sz w:val="24"/>
          <w:szCs w:val="24"/>
          <w:lang w:val="nl-NL"/>
        </w:rPr>
        <w:t>39/PMK.02/</w:t>
      </w:r>
      <w:r w:rsidR="00F15E39" w:rsidRPr="00CA77F8">
        <w:rPr>
          <w:color w:val="FFFFFF" w:themeColor="background1"/>
          <w:sz w:val="24"/>
          <w:szCs w:val="24"/>
          <w:lang w:val="nl-NL"/>
        </w:rPr>
        <w:t>2020</w:t>
      </w:r>
      <w:r w:rsidR="00654389" w:rsidRPr="00CA77F8">
        <w:rPr>
          <w:color w:val="FFFFFF" w:themeColor="background1"/>
          <w:sz w:val="24"/>
          <w:szCs w:val="24"/>
          <w:lang w:val="nl-NL"/>
        </w:rPr>
        <w:t xml:space="preserve"> tentang Tata Cara Revisi Anggaran 2020;</w:t>
      </w:r>
    </w:p>
    <w:p w14:paraId="4FB64676" w14:textId="77777777" w:rsidR="00654389" w:rsidRPr="00CA77F8" w:rsidRDefault="00654389" w:rsidP="00BC2E17">
      <w:pPr>
        <w:numPr>
          <w:ilvl w:val="0"/>
          <w:numId w:val="3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DIPA Petikan BPS Provinsi Jambi Nomor SP DIPA-054.01.2.428145/2020</w:t>
      </w:r>
    </w:p>
    <w:p w14:paraId="1EBA083E" w14:textId="1F288F79" w:rsidR="00FE5709" w:rsidRPr="00CA77F8" w:rsidRDefault="00FE5709" w:rsidP="00BC2E17">
      <w:pPr>
        <w:numPr>
          <w:ilvl w:val="0"/>
          <w:numId w:val="3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DIPA Revisi Ke 02 BPS Provinsi Jambi</w:t>
      </w:r>
      <w:r w:rsidR="00DF0B36" w:rsidRPr="00CA77F8">
        <w:rPr>
          <w:color w:val="FFFFFF" w:themeColor="background1"/>
          <w:sz w:val="24"/>
          <w:szCs w:val="24"/>
          <w:lang w:val="nl-NL"/>
        </w:rPr>
        <w:t xml:space="preserve"> Nomor</w:t>
      </w:r>
      <w:r w:rsidRPr="00CA77F8">
        <w:rPr>
          <w:color w:val="FFFFFF" w:themeColor="background1"/>
          <w:sz w:val="24"/>
          <w:szCs w:val="24"/>
          <w:lang w:val="nl-NL"/>
        </w:rPr>
        <w:t xml:space="preserve"> : SP DIPA- 054.01.2.428145/2020 Tanggal 29 April 2020. </w:t>
      </w:r>
    </w:p>
    <w:p w14:paraId="61DAF129" w14:textId="2E3A3734" w:rsidR="00654389" w:rsidRPr="00CA77F8" w:rsidRDefault="00654389" w:rsidP="00BC2E17">
      <w:pPr>
        <w:numPr>
          <w:ilvl w:val="0"/>
          <w:numId w:val="2"/>
        </w:numPr>
        <w:tabs>
          <w:tab w:val="left" w:pos="567"/>
        </w:tabs>
        <w:spacing w:before="240"/>
        <w:ind w:left="63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Bersama ini diusulkan revisi anggaran dengan rincian sebagai berikut :</w:t>
      </w:r>
    </w:p>
    <w:p w14:paraId="2762AC67" w14:textId="24DBAEE8" w:rsidR="00654389" w:rsidRPr="00CA77F8" w:rsidRDefault="00654389" w:rsidP="00BC2E17">
      <w:pPr>
        <w:numPr>
          <w:ilvl w:val="0"/>
          <w:numId w:val="4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Tema Revisi : Perubahan anggaran dalam hal pagu anggaran tetap;</w:t>
      </w:r>
    </w:p>
    <w:p w14:paraId="0F7CC496" w14:textId="77777777" w:rsidR="00747BFB" w:rsidRPr="00CA77F8" w:rsidRDefault="00654389" w:rsidP="00BC2E17">
      <w:pPr>
        <w:numPr>
          <w:ilvl w:val="0"/>
          <w:numId w:val="4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 xml:space="preserve">Mekanisme revisi : pergeseran dalam 1(satu) kegiatan, 1(satu) keluaran, </w:t>
      </w:r>
    </w:p>
    <w:p w14:paraId="408E67D0" w14:textId="77777777" w:rsidR="00654389" w:rsidRPr="00CA77F8" w:rsidRDefault="00654389" w:rsidP="005639BC">
      <w:p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1(satu) satker yang sama dalam 1(satu) wilayah kerja kanwil DJPB</w:t>
      </w:r>
    </w:p>
    <w:p w14:paraId="32316EAE" w14:textId="18E933AF" w:rsidR="0067462F" w:rsidRPr="00CA77F8" w:rsidRDefault="0067462F" w:rsidP="00BC2E17">
      <w:pPr>
        <w:numPr>
          <w:ilvl w:val="0"/>
          <w:numId w:val="4"/>
        </w:numPr>
        <w:tabs>
          <w:tab w:val="left" w:pos="567"/>
        </w:tabs>
        <w:spacing w:line="300" w:lineRule="auto"/>
        <w:ind w:right="-43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Perubahan rencana penarikan dana dalam halaman III DIPA;</w:t>
      </w:r>
    </w:p>
    <w:p w14:paraId="2D6FD411" w14:textId="02A66AAA" w:rsidR="00654389" w:rsidRPr="00CA77F8" w:rsidRDefault="00654389" w:rsidP="00BC2E17">
      <w:pPr>
        <w:numPr>
          <w:ilvl w:val="0"/>
          <w:numId w:val="2"/>
        </w:numPr>
        <w:tabs>
          <w:tab w:val="left" w:pos="567"/>
        </w:tabs>
        <w:spacing w:before="240"/>
        <w:ind w:left="63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Alasan pertimbangan perlunya revisi anggaran:</w:t>
      </w:r>
    </w:p>
    <w:p w14:paraId="36275543" w14:textId="028B1069" w:rsidR="00FE5709" w:rsidRPr="00CA77F8" w:rsidRDefault="00FE5709" w:rsidP="00BC2E17">
      <w:pPr>
        <w:numPr>
          <w:ilvl w:val="0"/>
          <w:numId w:val="5"/>
        </w:numPr>
        <w:tabs>
          <w:tab w:val="left" w:pos="567"/>
        </w:tabs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Pemutahiran Segmen Akun Belanja Dalam Rangka Penangan</w:t>
      </w:r>
      <w:r w:rsidR="004327F3" w:rsidRPr="00CA77F8">
        <w:rPr>
          <w:color w:val="FFFFFF" w:themeColor="background1"/>
          <w:sz w:val="24"/>
          <w:szCs w:val="24"/>
          <w:lang w:val="nl-NL"/>
        </w:rPr>
        <w:t>an</w:t>
      </w:r>
      <w:r w:rsidRPr="00CA77F8">
        <w:rPr>
          <w:color w:val="FFFFFF" w:themeColor="background1"/>
          <w:sz w:val="24"/>
          <w:szCs w:val="24"/>
          <w:lang w:val="nl-NL"/>
        </w:rPr>
        <w:t xml:space="preserve"> Pandemi Covid-19</w:t>
      </w:r>
      <w:r w:rsidR="0059199B" w:rsidRPr="00CA77F8">
        <w:rPr>
          <w:color w:val="FFFFFF" w:themeColor="background1"/>
          <w:sz w:val="24"/>
          <w:szCs w:val="24"/>
          <w:lang w:val="nl-NL"/>
        </w:rPr>
        <w:t xml:space="preserve">; </w:t>
      </w:r>
      <w:r w:rsidR="00102056" w:rsidRPr="00CA77F8">
        <w:rPr>
          <w:color w:val="FFFFFF" w:themeColor="background1"/>
          <w:sz w:val="24"/>
          <w:szCs w:val="24"/>
          <w:lang w:val="nl-NL"/>
        </w:rPr>
        <w:t>antara lain</w:t>
      </w:r>
      <w:r w:rsidR="0059199B" w:rsidRPr="00CA77F8">
        <w:rPr>
          <w:color w:val="FFFFFF" w:themeColor="background1"/>
          <w:sz w:val="24"/>
          <w:szCs w:val="24"/>
          <w:lang w:val="nl-NL"/>
        </w:rPr>
        <w:t>:</w:t>
      </w:r>
      <w:r w:rsidR="00A40D94" w:rsidRPr="00CA77F8">
        <w:rPr>
          <w:color w:val="FFFFFF" w:themeColor="background1"/>
          <w:sz w:val="24"/>
          <w:szCs w:val="24"/>
          <w:lang w:val="nl-NL"/>
        </w:rPr>
        <w:t xml:space="preserve"> </w:t>
      </w:r>
    </w:p>
    <w:p w14:paraId="1DFEB0F3" w14:textId="0A649DEF" w:rsidR="00102056" w:rsidRPr="00CA77F8" w:rsidRDefault="000F7AFA" w:rsidP="00BC2E17">
      <w:pPr>
        <w:numPr>
          <w:ilvl w:val="0"/>
          <w:numId w:val="7"/>
        </w:numPr>
        <w:tabs>
          <w:tab w:val="left" w:pos="567"/>
        </w:tabs>
        <w:ind w:right="-61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noProof/>
          <w:color w:val="FFFFFF" w:themeColor="background1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1905C8" wp14:editId="1F22E164">
                <wp:simplePos x="0" y="0"/>
                <wp:positionH relativeFrom="column">
                  <wp:posOffset>4572000</wp:posOffset>
                </wp:positionH>
                <wp:positionV relativeFrom="paragraph">
                  <wp:posOffset>-635</wp:posOffset>
                </wp:positionV>
                <wp:extent cx="1752600" cy="234950"/>
                <wp:effectExtent l="4445" t="1905" r="0" b="127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E985E" w14:textId="77777777" w:rsidR="007D4E2B" w:rsidRPr="00747BFB" w:rsidRDefault="007D4E2B" w:rsidP="00977BF8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747BFB">
                              <w:rPr>
                                <w:sz w:val="24"/>
                                <w:szCs w:val="22"/>
                              </w:rPr>
                              <w:t xml:space="preserve">Jambi, 22 </w:t>
                            </w:r>
                            <w:proofErr w:type="spellStart"/>
                            <w:r w:rsidRPr="00747BFB">
                              <w:rPr>
                                <w:sz w:val="24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747BFB">
                              <w:rPr>
                                <w:sz w:val="24"/>
                                <w:szCs w:val="22"/>
                              </w:rPr>
                              <w:t xml:space="preserve"> 2020</w:t>
                            </w:r>
                          </w:p>
                          <w:p w14:paraId="6008382C" w14:textId="77777777" w:rsidR="007D4E2B" w:rsidRDefault="007D4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905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in;margin-top:-.05pt;width:138pt;height:1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g2ggIAAA8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" stroked="f">
                <v:textbox>
                  <w:txbxContent>
                    <w:p w14:paraId="785E985E" w14:textId="77777777" w:rsidR="007D4E2B" w:rsidRPr="00747BFB" w:rsidRDefault="007D4E2B" w:rsidP="00977BF8">
                      <w:pPr>
                        <w:rPr>
                          <w:sz w:val="24"/>
                          <w:szCs w:val="22"/>
                        </w:rPr>
                      </w:pPr>
                      <w:r w:rsidRPr="00747BFB">
                        <w:rPr>
                          <w:sz w:val="24"/>
                          <w:szCs w:val="22"/>
                        </w:rPr>
                        <w:t xml:space="preserve">Jambi, 22 </w:t>
                      </w:r>
                      <w:proofErr w:type="spellStart"/>
                      <w:r w:rsidRPr="00747BFB">
                        <w:rPr>
                          <w:sz w:val="24"/>
                          <w:szCs w:val="22"/>
                        </w:rPr>
                        <w:t>Juni</w:t>
                      </w:r>
                      <w:proofErr w:type="spellEnd"/>
                      <w:r w:rsidRPr="00747BFB">
                        <w:rPr>
                          <w:sz w:val="24"/>
                          <w:szCs w:val="22"/>
                        </w:rPr>
                        <w:t xml:space="preserve"> 2020</w:t>
                      </w:r>
                    </w:p>
                    <w:p w14:paraId="6008382C" w14:textId="77777777" w:rsidR="007D4E2B" w:rsidRDefault="007D4E2B"/>
                  </w:txbxContent>
                </v:textbox>
              </v:shape>
            </w:pict>
          </mc:Fallback>
        </mc:AlternateContent>
      </w:r>
      <w:r w:rsidR="00180CCE" w:rsidRPr="00CA77F8">
        <w:rPr>
          <w:color w:val="FFFFFF" w:themeColor="background1"/>
          <w:sz w:val="24"/>
          <w:szCs w:val="24"/>
          <w:lang w:val="nl-NL"/>
        </w:rPr>
        <w:t xml:space="preserve">Pemutahiran </w:t>
      </w:r>
      <w:r w:rsidR="00593E07" w:rsidRPr="00CA77F8">
        <w:rPr>
          <w:color w:val="FFFFFF" w:themeColor="background1"/>
          <w:sz w:val="24"/>
          <w:szCs w:val="24"/>
          <w:lang w:val="nl-NL"/>
        </w:rPr>
        <w:t xml:space="preserve">dari </w:t>
      </w:r>
      <w:r w:rsidR="00180CCE" w:rsidRPr="00CA77F8">
        <w:rPr>
          <w:color w:val="FFFFFF" w:themeColor="background1"/>
          <w:sz w:val="24"/>
          <w:szCs w:val="24"/>
          <w:lang w:val="nl-NL"/>
        </w:rPr>
        <w:t>akun</w:t>
      </w:r>
      <w:r w:rsidR="00267002" w:rsidRPr="00CA77F8">
        <w:rPr>
          <w:color w:val="FFFFFF" w:themeColor="background1"/>
          <w:sz w:val="24"/>
          <w:szCs w:val="24"/>
          <w:lang w:val="nl-NL"/>
        </w:rPr>
        <w:t>-akun</w:t>
      </w:r>
      <w:r w:rsidR="00180CCE" w:rsidRPr="00CA77F8">
        <w:rPr>
          <w:color w:val="FFFFFF" w:themeColor="background1"/>
          <w:sz w:val="24"/>
          <w:szCs w:val="24"/>
          <w:lang w:val="nl-NL"/>
        </w:rPr>
        <w:t xml:space="preserve"> </w:t>
      </w:r>
      <w:r w:rsidR="00102056" w:rsidRPr="00CA77F8">
        <w:rPr>
          <w:color w:val="FFFFFF" w:themeColor="background1"/>
          <w:sz w:val="24"/>
          <w:szCs w:val="24"/>
          <w:lang w:val="nl-NL"/>
        </w:rPr>
        <w:t xml:space="preserve">: </w:t>
      </w:r>
      <w:r w:rsidR="00D12757" w:rsidRPr="00CA77F8">
        <w:rPr>
          <w:color w:val="FFFFFF" w:themeColor="background1"/>
          <w:sz w:val="24"/>
          <w:szCs w:val="24"/>
          <w:lang w:val="nl-NL"/>
        </w:rPr>
        <w:t xml:space="preserve">521119 </w:t>
      </w:r>
      <w:r w:rsidR="00622A3C" w:rsidRPr="00CA77F8">
        <w:rPr>
          <w:color w:val="FFFFFF" w:themeColor="background1"/>
          <w:sz w:val="24"/>
          <w:szCs w:val="24"/>
          <w:lang w:val="nl-NL"/>
        </w:rPr>
        <w:t>belanja barang oper</w:t>
      </w:r>
      <w:r w:rsidR="0059199B" w:rsidRPr="00CA77F8">
        <w:rPr>
          <w:color w:val="FFFFFF" w:themeColor="background1"/>
          <w:sz w:val="24"/>
          <w:szCs w:val="24"/>
          <w:lang w:val="nl-NL"/>
        </w:rPr>
        <w:t>a</w:t>
      </w:r>
      <w:r w:rsidR="00622A3C" w:rsidRPr="00CA77F8">
        <w:rPr>
          <w:color w:val="FFFFFF" w:themeColor="background1"/>
          <w:sz w:val="24"/>
          <w:szCs w:val="24"/>
          <w:lang w:val="nl-NL"/>
        </w:rPr>
        <w:t>sional</w:t>
      </w:r>
      <w:r w:rsidR="0059199B" w:rsidRPr="00CA77F8">
        <w:rPr>
          <w:color w:val="FFFFFF" w:themeColor="background1"/>
          <w:sz w:val="24"/>
          <w:szCs w:val="24"/>
          <w:lang w:val="nl-NL"/>
        </w:rPr>
        <w:t xml:space="preserve"> lainnya berupa Penanganan COVID-19 Penambah daya Tahan Tubuh PPNPN; 521111 Belanja Keperluan Perkantoran</w:t>
      </w:r>
      <w:r w:rsidR="002873BB" w:rsidRPr="00CA77F8">
        <w:rPr>
          <w:color w:val="FFFFFF" w:themeColor="background1"/>
          <w:sz w:val="24"/>
          <w:szCs w:val="24"/>
          <w:lang w:val="nl-NL"/>
        </w:rPr>
        <w:t xml:space="preserve"> berupa Keperluan Penanganan COVID-19 : Masker/Hand Sanitezer, Alat penyemprot;</w:t>
      </w:r>
      <w:r w:rsidR="00267002" w:rsidRPr="00CA77F8">
        <w:rPr>
          <w:color w:val="FFFFFF" w:themeColor="background1"/>
          <w:sz w:val="24"/>
          <w:szCs w:val="24"/>
          <w:lang w:val="nl-NL"/>
        </w:rPr>
        <w:t xml:space="preserve"> </w:t>
      </w:r>
      <w:r w:rsidR="00102056" w:rsidRPr="00CA77F8">
        <w:rPr>
          <w:color w:val="FFFFFF" w:themeColor="background1"/>
          <w:sz w:val="24"/>
          <w:szCs w:val="24"/>
          <w:lang w:val="nl-NL"/>
        </w:rPr>
        <w:t xml:space="preserve">dan </w:t>
      </w:r>
      <w:r w:rsidR="00267002" w:rsidRPr="00CA77F8">
        <w:rPr>
          <w:color w:val="FFFFFF" w:themeColor="background1"/>
          <w:sz w:val="24"/>
          <w:szCs w:val="24"/>
          <w:lang w:val="nl-NL"/>
        </w:rPr>
        <w:t xml:space="preserve">521811 Belanja Barang Persediaan Barang Konsumsi berupa Keperluan Penanganan COVID-19 : Masker/Hand Sanitezer;  </w:t>
      </w:r>
    </w:p>
    <w:p w14:paraId="4ED72A4D" w14:textId="77777777" w:rsidR="00180CCE" w:rsidRPr="00CA77F8" w:rsidRDefault="00267002" w:rsidP="00BC2E17">
      <w:pPr>
        <w:numPr>
          <w:ilvl w:val="0"/>
          <w:numId w:val="7"/>
        </w:numPr>
        <w:tabs>
          <w:tab w:val="left" w:pos="567"/>
        </w:tabs>
        <w:ind w:right="-61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menjadi akun–akun</w:t>
      </w:r>
      <w:r w:rsidR="00102056" w:rsidRPr="00CA77F8">
        <w:rPr>
          <w:color w:val="FFFFFF" w:themeColor="background1"/>
          <w:sz w:val="24"/>
          <w:szCs w:val="24"/>
          <w:lang w:val="nl-NL"/>
        </w:rPr>
        <w:t xml:space="preserve"> :</w:t>
      </w:r>
      <w:r w:rsidRPr="00CA77F8">
        <w:rPr>
          <w:color w:val="FFFFFF" w:themeColor="background1"/>
          <w:sz w:val="24"/>
          <w:szCs w:val="24"/>
          <w:lang w:val="nl-NL"/>
        </w:rPr>
        <w:t xml:space="preserve"> </w:t>
      </w:r>
      <w:r w:rsidR="00593E07" w:rsidRPr="00CA77F8">
        <w:rPr>
          <w:color w:val="FFFFFF" w:themeColor="background1"/>
          <w:sz w:val="24"/>
          <w:szCs w:val="24"/>
          <w:lang w:val="nl-NL"/>
        </w:rPr>
        <w:t>521131 Belanja Barang Operasional - Darurat Bencana berupa Belanja Barang Operasional - Penanganan Pandemi COVID-19; 521841 Belanja Barang Persediaan -Darurat Bencana berupa Belanja bar</w:t>
      </w:r>
      <w:r w:rsidR="00747BFB" w:rsidRPr="00CA77F8">
        <w:rPr>
          <w:color w:val="FFFFFF" w:themeColor="background1"/>
          <w:sz w:val="24"/>
          <w:szCs w:val="24"/>
          <w:lang w:val="nl-NL"/>
        </w:rPr>
        <w:t>ang penanganan Pandemi Covid-19 dan 523114 Belanja Pemeliharaan Gedung dan Bangunan-Penanganan Pandemi Covid-19 berupa Pengadaan tempat cuci tangan portable;</w:t>
      </w:r>
    </w:p>
    <w:p w14:paraId="2F7EA583" w14:textId="77777777" w:rsidR="00654389" w:rsidRPr="00CA77F8" w:rsidRDefault="00654389" w:rsidP="00BC2E17">
      <w:pPr>
        <w:numPr>
          <w:ilvl w:val="0"/>
          <w:numId w:val="5"/>
        </w:numPr>
        <w:tabs>
          <w:tab w:val="left" w:pos="567"/>
        </w:tabs>
        <w:spacing w:line="360" w:lineRule="auto"/>
        <w:ind w:right="-43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Perubahan rencana penarikan dana dalam halaman III DIPA;</w:t>
      </w:r>
    </w:p>
    <w:p w14:paraId="28A06EC1" w14:textId="77777777" w:rsidR="00654389" w:rsidRPr="00CA77F8" w:rsidRDefault="00654389" w:rsidP="00BC2E17">
      <w:pPr>
        <w:numPr>
          <w:ilvl w:val="0"/>
          <w:numId w:val="2"/>
        </w:numPr>
        <w:tabs>
          <w:tab w:val="left" w:pos="567"/>
        </w:tabs>
        <w:ind w:right="-43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Sebagai bahan pertimbangan, dengan ini dilampirkan data pendukung berupa:</w:t>
      </w:r>
    </w:p>
    <w:p w14:paraId="2DC5A5A0" w14:textId="77777777" w:rsidR="00654389" w:rsidRPr="00CA77F8" w:rsidRDefault="00654389" w:rsidP="00BC2E17">
      <w:pPr>
        <w:numPr>
          <w:ilvl w:val="0"/>
          <w:numId w:val="6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Matriks perubahan</w:t>
      </w:r>
      <w:r w:rsidR="00977BF8" w:rsidRPr="00CA77F8">
        <w:rPr>
          <w:color w:val="FFFFFF" w:themeColor="background1"/>
          <w:sz w:val="24"/>
          <w:szCs w:val="24"/>
          <w:lang w:val="nl-NL"/>
        </w:rPr>
        <w:t xml:space="preserve"> format 1, 2 dan 3  </w:t>
      </w:r>
      <w:r w:rsidRPr="00CA77F8">
        <w:rPr>
          <w:color w:val="FFFFFF" w:themeColor="background1"/>
          <w:sz w:val="24"/>
          <w:szCs w:val="24"/>
          <w:lang w:val="nl-NL"/>
        </w:rPr>
        <w:t>(semula-menjadi)</w:t>
      </w:r>
      <w:r w:rsidR="00FE5709" w:rsidRPr="00CA77F8">
        <w:rPr>
          <w:color w:val="FFFFFF" w:themeColor="background1"/>
          <w:sz w:val="24"/>
          <w:szCs w:val="24"/>
          <w:lang w:val="nl-NL"/>
        </w:rPr>
        <w:t xml:space="preserve"> dari SAKTI web</w:t>
      </w:r>
      <w:r w:rsidRPr="00CA77F8">
        <w:rPr>
          <w:color w:val="FFFFFF" w:themeColor="background1"/>
          <w:sz w:val="24"/>
          <w:szCs w:val="24"/>
          <w:lang w:val="nl-NL"/>
        </w:rPr>
        <w:t>;</w:t>
      </w:r>
    </w:p>
    <w:p w14:paraId="126FB7DB" w14:textId="77777777" w:rsidR="00654389" w:rsidRPr="00CA77F8" w:rsidRDefault="00654389" w:rsidP="00BC2E17">
      <w:pPr>
        <w:numPr>
          <w:ilvl w:val="0"/>
          <w:numId w:val="6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ADK RKA-K/L DIPA Revisi;</w:t>
      </w:r>
    </w:p>
    <w:p w14:paraId="62ED0008" w14:textId="77777777" w:rsidR="00654389" w:rsidRPr="00CA77F8" w:rsidRDefault="00654389" w:rsidP="00BC2E17">
      <w:pPr>
        <w:numPr>
          <w:ilvl w:val="0"/>
          <w:numId w:val="6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Copy DIPA Petikan;</w:t>
      </w:r>
    </w:p>
    <w:p w14:paraId="39272AF1" w14:textId="77777777" w:rsidR="00977BF8" w:rsidRPr="00CA77F8" w:rsidRDefault="00977BF8" w:rsidP="00BC2E17">
      <w:pPr>
        <w:numPr>
          <w:ilvl w:val="0"/>
          <w:numId w:val="6"/>
        </w:numPr>
        <w:tabs>
          <w:tab w:val="left" w:pos="567"/>
        </w:tabs>
        <w:ind w:left="994" w:right="-43"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Perubahan matriks Hal III DIPA</w:t>
      </w:r>
    </w:p>
    <w:p w14:paraId="2EA738F1" w14:textId="1BB8CB8D" w:rsidR="00654389" w:rsidRPr="00CA77F8" w:rsidRDefault="00977BF8" w:rsidP="00BC2E17">
      <w:pPr>
        <w:numPr>
          <w:ilvl w:val="0"/>
          <w:numId w:val="6"/>
        </w:numPr>
        <w:tabs>
          <w:tab w:val="left" w:pos="567"/>
          <w:tab w:val="left" w:pos="990"/>
        </w:tabs>
        <w:spacing w:line="360" w:lineRule="auto"/>
        <w:ind w:right="-43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Matriks Perubahan semula-menjadi excel</w:t>
      </w:r>
    </w:p>
    <w:p w14:paraId="604043C6" w14:textId="2680DDA6" w:rsidR="00654389" w:rsidRPr="00CA77F8" w:rsidRDefault="00654389" w:rsidP="005639BC">
      <w:pPr>
        <w:tabs>
          <w:tab w:val="left" w:pos="567"/>
        </w:tabs>
        <w:ind w:right="-43"/>
        <w:contextualSpacing/>
        <w:jc w:val="both"/>
        <w:rPr>
          <w:color w:val="FFFFFF" w:themeColor="background1"/>
          <w:sz w:val="24"/>
          <w:szCs w:val="24"/>
          <w:lang w:val="nl-NL"/>
        </w:rPr>
      </w:pPr>
      <w:r w:rsidRPr="00CA77F8">
        <w:rPr>
          <w:color w:val="FFFFFF" w:themeColor="background1"/>
          <w:sz w:val="24"/>
          <w:szCs w:val="24"/>
          <w:lang w:val="nl-NL"/>
        </w:rPr>
        <w:t>Demikian kami sampaikan, atas perhatian dan kerjasamanya diucapkan terima kasih.</w:t>
      </w:r>
    </w:p>
    <w:p w14:paraId="1C74F50C" w14:textId="09BFBD9D" w:rsidR="00654389" w:rsidRPr="00CA77F8" w:rsidRDefault="00654389" w:rsidP="00654389">
      <w:pPr>
        <w:snapToGrid w:val="0"/>
        <w:ind w:left="5245"/>
        <w:rPr>
          <w:color w:val="FFFFFF" w:themeColor="background1"/>
          <w:sz w:val="24"/>
          <w:szCs w:val="24"/>
        </w:rPr>
      </w:pPr>
    </w:p>
    <w:p w14:paraId="4DE99956" w14:textId="2048F14B" w:rsidR="00654389" w:rsidRPr="00CA77F8" w:rsidRDefault="00267002" w:rsidP="00654389">
      <w:pPr>
        <w:snapToGrid w:val="0"/>
        <w:ind w:left="5245"/>
        <w:jc w:val="center"/>
        <w:rPr>
          <w:color w:val="FFFFFF" w:themeColor="background1"/>
          <w:sz w:val="24"/>
          <w:szCs w:val="24"/>
        </w:rPr>
      </w:pPr>
      <w:proofErr w:type="spellStart"/>
      <w:r w:rsidRPr="00CA77F8">
        <w:rPr>
          <w:color w:val="FFFFFF" w:themeColor="background1"/>
          <w:sz w:val="24"/>
          <w:szCs w:val="24"/>
        </w:rPr>
        <w:t>Kepala</w:t>
      </w:r>
      <w:proofErr w:type="spellEnd"/>
      <w:r w:rsidRPr="00CA77F8">
        <w:rPr>
          <w:color w:val="FFFFFF" w:themeColor="background1"/>
          <w:sz w:val="24"/>
          <w:szCs w:val="24"/>
        </w:rPr>
        <w:t xml:space="preserve"> </w:t>
      </w:r>
      <w:r w:rsidR="00654389" w:rsidRPr="00CA77F8">
        <w:rPr>
          <w:color w:val="FFFFFF" w:themeColor="background1"/>
          <w:sz w:val="24"/>
          <w:szCs w:val="24"/>
        </w:rPr>
        <w:t xml:space="preserve">BPS </w:t>
      </w:r>
      <w:proofErr w:type="spellStart"/>
      <w:r w:rsidR="00654389" w:rsidRPr="00CA77F8">
        <w:rPr>
          <w:color w:val="FFFFFF" w:themeColor="background1"/>
          <w:sz w:val="24"/>
          <w:szCs w:val="24"/>
        </w:rPr>
        <w:t>Provinsi</w:t>
      </w:r>
      <w:proofErr w:type="spellEnd"/>
      <w:r w:rsidR="00654389" w:rsidRPr="00CA77F8">
        <w:rPr>
          <w:color w:val="FFFFFF" w:themeColor="background1"/>
          <w:sz w:val="24"/>
          <w:szCs w:val="24"/>
        </w:rPr>
        <w:t xml:space="preserve"> Jambi</w:t>
      </w:r>
    </w:p>
    <w:p w14:paraId="15AC5921" w14:textId="2A3FD921" w:rsidR="00654389" w:rsidRPr="00CA77F8" w:rsidRDefault="00654389" w:rsidP="00654389">
      <w:pPr>
        <w:ind w:left="5245"/>
        <w:jc w:val="center"/>
        <w:rPr>
          <w:color w:val="FFFFFF" w:themeColor="background1"/>
          <w:sz w:val="22"/>
          <w:szCs w:val="22"/>
        </w:rPr>
      </w:pPr>
    </w:p>
    <w:p w14:paraId="0FE3F526" w14:textId="00F99F1B" w:rsidR="00654389" w:rsidRPr="00CA77F8" w:rsidRDefault="00654389" w:rsidP="00654389">
      <w:pPr>
        <w:rPr>
          <w:color w:val="FFFFFF" w:themeColor="background1"/>
          <w:sz w:val="22"/>
          <w:szCs w:val="22"/>
        </w:rPr>
      </w:pPr>
    </w:p>
    <w:p w14:paraId="37406216" w14:textId="35CFE7C0" w:rsidR="00102056" w:rsidRPr="00CA77F8" w:rsidRDefault="00102056" w:rsidP="00654389">
      <w:pPr>
        <w:rPr>
          <w:color w:val="FFFFFF" w:themeColor="background1"/>
          <w:sz w:val="22"/>
          <w:szCs w:val="22"/>
        </w:rPr>
      </w:pPr>
    </w:p>
    <w:p w14:paraId="3BFFB112" w14:textId="77777777" w:rsidR="00747BFB" w:rsidRPr="00CA77F8" w:rsidRDefault="005639BC" w:rsidP="00432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670" w:right="539" w:firstLine="540"/>
        <w:jc w:val="both"/>
        <w:rPr>
          <w:b/>
          <w:color w:val="FFFFFF" w:themeColor="background1"/>
          <w:sz w:val="24"/>
          <w:szCs w:val="22"/>
        </w:rPr>
      </w:pPr>
      <w:r w:rsidRPr="00CA77F8">
        <w:rPr>
          <w:b/>
          <w:color w:val="FFFFFF" w:themeColor="background1"/>
          <w:sz w:val="24"/>
          <w:szCs w:val="22"/>
        </w:rPr>
        <w:t xml:space="preserve">  </w:t>
      </w:r>
      <w:r w:rsidR="00654389" w:rsidRPr="00CA77F8">
        <w:rPr>
          <w:b/>
          <w:color w:val="FFFFFF" w:themeColor="background1"/>
          <w:sz w:val="24"/>
          <w:szCs w:val="22"/>
        </w:rPr>
        <w:t xml:space="preserve">Drs. </w:t>
      </w:r>
      <w:proofErr w:type="spellStart"/>
      <w:r w:rsidR="00654389" w:rsidRPr="00CA77F8">
        <w:rPr>
          <w:b/>
          <w:color w:val="FFFFFF" w:themeColor="background1"/>
          <w:sz w:val="24"/>
          <w:szCs w:val="22"/>
        </w:rPr>
        <w:t>Wahyudin</w:t>
      </w:r>
      <w:proofErr w:type="spellEnd"/>
      <w:r w:rsidR="00654389" w:rsidRPr="00CA77F8">
        <w:rPr>
          <w:b/>
          <w:color w:val="FFFFFF" w:themeColor="background1"/>
          <w:sz w:val="24"/>
          <w:szCs w:val="22"/>
        </w:rPr>
        <w:t>, M.M</w:t>
      </w:r>
    </w:p>
    <w:p w14:paraId="5B38D987" w14:textId="65F79B2E" w:rsidR="00747BFB" w:rsidRPr="00102056" w:rsidRDefault="00747BFB" w:rsidP="009155CF">
      <w:pPr>
        <w:spacing w:line="204" w:lineRule="auto"/>
        <w:rPr>
          <w:sz w:val="24"/>
          <w:szCs w:val="22"/>
        </w:rPr>
      </w:pPr>
      <w:r>
        <w:rPr>
          <w:b/>
          <w:sz w:val="24"/>
          <w:szCs w:val="22"/>
        </w:rPr>
        <w:br w:type="page"/>
      </w:r>
      <w:r w:rsidR="0028423D" w:rsidRPr="00102056">
        <w:rPr>
          <w:noProof/>
          <w:sz w:val="24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A7F1D4" wp14:editId="7E8B2508">
                <wp:simplePos x="0" y="0"/>
                <wp:positionH relativeFrom="column">
                  <wp:posOffset>4522470</wp:posOffset>
                </wp:positionH>
                <wp:positionV relativeFrom="paragraph">
                  <wp:posOffset>-84455</wp:posOffset>
                </wp:positionV>
                <wp:extent cx="2166425" cy="253218"/>
                <wp:effectExtent l="0" t="0" r="5715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425" cy="253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0F3C6" w14:textId="1B57C370" w:rsidR="007D4E2B" w:rsidRPr="00747BFB" w:rsidRDefault="007D4E2B" w:rsidP="00747BF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747BFB">
                              <w:rPr>
                                <w:sz w:val="24"/>
                                <w:szCs w:val="22"/>
                              </w:rPr>
                              <w:t>Jambi,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 xml:space="preserve"> 11 November 2022</w:t>
                            </w:r>
                          </w:p>
                          <w:p w14:paraId="1DC4C13B" w14:textId="77777777" w:rsidR="007D4E2B" w:rsidRDefault="007D4E2B" w:rsidP="00747B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7F1D4" id="Text Box 9" o:spid="_x0000_s1027" type="#_x0000_t202" style="position:absolute;margin-left:356.1pt;margin-top:-6.65pt;width:170.6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" stroked="f">
                <v:textbox>
                  <w:txbxContent>
                    <w:p w14:paraId="13F0F3C6" w14:textId="1B57C370" w:rsidR="007D4E2B" w:rsidRPr="00747BFB" w:rsidRDefault="007D4E2B" w:rsidP="00747BFB">
                      <w:pPr>
                        <w:rPr>
                          <w:sz w:val="24"/>
                          <w:szCs w:val="22"/>
                        </w:rPr>
                      </w:pPr>
                      <w:r w:rsidRPr="00747BFB">
                        <w:rPr>
                          <w:sz w:val="24"/>
                          <w:szCs w:val="22"/>
                        </w:rPr>
                        <w:t>Jambi,</w:t>
                      </w:r>
                      <w:r>
                        <w:rPr>
                          <w:sz w:val="24"/>
                          <w:szCs w:val="22"/>
                        </w:rPr>
                        <w:t xml:space="preserve"> 11 November 2022</w:t>
                      </w:r>
                    </w:p>
                    <w:p w14:paraId="1DC4C13B" w14:textId="77777777" w:rsidR="007D4E2B" w:rsidRDefault="007D4E2B" w:rsidP="00747BFB"/>
                  </w:txbxContent>
                </v:textbox>
              </v:shape>
            </w:pict>
          </mc:Fallback>
        </mc:AlternateContent>
      </w:r>
      <w:proofErr w:type="spellStart"/>
      <w:r w:rsidRPr="00102056">
        <w:rPr>
          <w:sz w:val="24"/>
          <w:szCs w:val="22"/>
        </w:rPr>
        <w:t>Nomor</w:t>
      </w:r>
      <w:proofErr w:type="spellEnd"/>
      <w:r w:rsidRPr="00102056">
        <w:rPr>
          <w:sz w:val="24"/>
          <w:szCs w:val="22"/>
        </w:rPr>
        <w:tab/>
      </w:r>
      <w:r w:rsidRPr="00102056">
        <w:rPr>
          <w:sz w:val="24"/>
          <w:szCs w:val="22"/>
        </w:rPr>
        <w:tab/>
        <w:t>: B-</w:t>
      </w:r>
      <w:r w:rsidR="00CA38F1">
        <w:rPr>
          <w:sz w:val="24"/>
          <w:szCs w:val="22"/>
        </w:rPr>
        <w:t xml:space="preserve"> </w:t>
      </w:r>
      <w:r w:rsidR="006D6821">
        <w:rPr>
          <w:sz w:val="24"/>
          <w:szCs w:val="22"/>
          <w:lang w:val="id-ID"/>
        </w:rPr>
        <w:t xml:space="preserve">    </w:t>
      </w:r>
      <w:r w:rsidRPr="00102056">
        <w:rPr>
          <w:sz w:val="24"/>
          <w:szCs w:val="22"/>
        </w:rPr>
        <w:t>/</w:t>
      </w:r>
      <w:r w:rsidR="00FF3476">
        <w:rPr>
          <w:sz w:val="24"/>
          <w:szCs w:val="22"/>
        </w:rPr>
        <w:t>15000/PR.440</w:t>
      </w:r>
      <w:r w:rsidR="00861CAD">
        <w:rPr>
          <w:sz w:val="24"/>
          <w:szCs w:val="22"/>
        </w:rPr>
        <w:t>/</w:t>
      </w:r>
      <w:r w:rsidR="00EA26FA">
        <w:rPr>
          <w:sz w:val="24"/>
          <w:szCs w:val="22"/>
        </w:rPr>
        <w:t>11</w:t>
      </w:r>
      <w:r w:rsidR="00FF3476">
        <w:rPr>
          <w:sz w:val="24"/>
          <w:szCs w:val="22"/>
        </w:rPr>
        <w:t>/2022</w:t>
      </w:r>
      <w:r w:rsidRPr="00102056">
        <w:rPr>
          <w:sz w:val="24"/>
          <w:szCs w:val="22"/>
        </w:rPr>
        <w:t xml:space="preserve"> </w:t>
      </w:r>
      <w:r w:rsidRPr="00102056">
        <w:rPr>
          <w:sz w:val="24"/>
          <w:szCs w:val="22"/>
        </w:rPr>
        <w:tab/>
      </w:r>
      <w:r w:rsidRPr="00102056">
        <w:rPr>
          <w:sz w:val="24"/>
          <w:szCs w:val="22"/>
        </w:rPr>
        <w:tab/>
      </w:r>
      <w:r w:rsidRPr="00102056">
        <w:rPr>
          <w:sz w:val="24"/>
          <w:szCs w:val="22"/>
        </w:rPr>
        <w:tab/>
      </w:r>
      <w:r w:rsidRPr="00102056">
        <w:rPr>
          <w:sz w:val="24"/>
          <w:szCs w:val="22"/>
        </w:rPr>
        <w:tab/>
      </w:r>
    </w:p>
    <w:p w14:paraId="2EFDEFA7" w14:textId="77777777" w:rsidR="00747BFB" w:rsidRPr="00102056" w:rsidRDefault="00747BFB" w:rsidP="009155CF">
      <w:pPr>
        <w:spacing w:line="204" w:lineRule="auto"/>
        <w:ind w:right="539"/>
        <w:jc w:val="both"/>
        <w:rPr>
          <w:sz w:val="24"/>
          <w:szCs w:val="22"/>
        </w:rPr>
      </w:pPr>
      <w:proofErr w:type="spellStart"/>
      <w:r w:rsidRPr="00102056">
        <w:rPr>
          <w:sz w:val="24"/>
          <w:szCs w:val="22"/>
        </w:rPr>
        <w:t>Lampiran</w:t>
      </w:r>
      <w:proofErr w:type="spellEnd"/>
      <w:r w:rsidRPr="00102056">
        <w:rPr>
          <w:sz w:val="24"/>
          <w:szCs w:val="22"/>
        </w:rPr>
        <w:tab/>
        <w:t>: 1 (</w:t>
      </w:r>
      <w:proofErr w:type="spellStart"/>
      <w:r w:rsidRPr="00102056">
        <w:rPr>
          <w:sz w:val="24"/>
          <w:szCs w:val="22"/>
        </w:rPr>
        <w:t>satu</w:t>
      </w:r>
      <w:proofErr w:type="spellEnd"/>
      <w:r w:rsidRPr="00102056">
        <w:rPr>
          <w:sz w:val="24"/>
          <w:szCs w:val="22"/>
        </w:rPr>
        <w:t xml:space="preserve">) </w:t>
      </w:r>
      <w:proofErr w:type="spellStart"/>
      <w:r w:rsidRPr="00102056">
        <w:rPr>
          <w:sz w:val="24"/>
          <w:szCs w:val="22"/>
        </w:rPr>
        <w:t>berkas</w:t>
      </w:r>
      <w:proofErr w:type="spellEnd"/>
    </w:p>
    <w:p w14:paraId="5A7CB490" w14:textId="77777777" w:rsidR="00E339E7" w:rsidRDefault="00747BFB" w:rsidP="009155CF">
      <w:pPr>
        <w:spacing w:line="204" w:lineRule="auto"/>
        <w:ind w:right="539"/>
        <w:jc w:val="both"/>
        <w:rPr>
          <w:sz w:val="24"/>
          <w:szCs w:val="22"/>
        </w:rPr>
      </w:pPr>
      <w:proofErr w:type="spellStart"/>
      <w:r w:rsidRPr="00102056">
        <w:rPr>
          <w:sz w:val="24"/>
          <w:szCs w:val="22"/>
        </w:rPr>
        <w:t>Perihal</w:t>
      </w:r>
      <w:proofErr w:type="spellEnd"/>
      <w:r w:rsidRPr="00102056">
        <w:rPr>
          <w:sz w:val="24"/>
          <w:szCs w:val="22"/>
        </w:rPr>
        <w:tab/>
      </w:r>
      <w:r w:rsidRPr="00102056">
        <w:rPr>
          <w:sz w:val="24"/>
          <w:szCs w:val="22"/>
        </w:rPr>
        <w:tab/>
        <w:t xml:space="preserve">: </w:t>
      </w:r>
      <w:proofErr w:type="spellStart"/>
      <w:r w:rsidRPr="00102056">
        <w:rPr>
          <w:sz w:val="24"/>
          <w:szCs w:val="22"/>
        </w:rPr>
        <w:t>Usulan</w:t>
      </w:r>
      <w:proofErr w:type="spellEnd"/>
      <w:r w:rsidRPr="00102056">
        <w:rPr>
          <w:sz w:val="24"/>
          <w:szCs w:val="22"/>
        </w:rPr>
        <w:t xml:space="preserve"> </w:t>
      </w:r>
      <w:proofErr w:type="spellStart"/>
      <w:r w:rsidRPr="00102056">
        <w:rPr>
          <w:sz w:val="24"/>
          <w:szCs w:val="22"/>
        </w:rPr>
        <w:t>Revisi</w:t>
      </w:r>
      <w:proofErr w:type="spellEnd"/>
      <w:r w:rsidRPr="00102056">
        <w:rPr>
          <w:sz w:val="24"/>
          <w:szCs w:val="22"/>
        </w:rPr>
        <w:t xml:space="preserve"> </w:t>
      </w:r>
      <w:proofErr w:type="spellStart"/>
      <w:r w:rsidRPr="00102056">
        <w:rPr>
          <w:sz w:val="24"/>
          <w:szCs w:val="22"/>
        </w:rPr>
        <w:t>Anggaran</w:t>
      </w:r>
      <w:proofErr w:type="spellEnd"/>
      <w:r w:rsidRPr="00102056">
        <w:rPr>
          <w:sz w:val="24"/>
          <w:szCs w:val="22"/>
        </w:rPr>
        <w:t xml:space="preserve"> </w:t>
      </w:r>
    </w:p>
    <w:p w14:paraId="5EDFAAD0" w14:textId="434E5287" w:rsidR="00747BFB" w:rsidRPr="00102056" w:rsidRDefault="00E339E7" w:rsidP="009155CF">
      <w:pPr>
        <w:spacing w:line="204" w:lineRule="auto"/>
        <w:ind w:right="539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                         </w:t>
      </w:r>
    </w:p>
    <w:p w14:paraId="45A8E2E6" w14:textId="77777777" w:rsidR="00747BFB" w:rsidRPr="00593E07" w:rsidRDefault="00747BFB" w:rsidP="00747BFB">
      <w:pPr>
        <w:ind w:right="539"/>
        <w:jc w:val="both"/>
        <w:rPr>
          <w:sz w:val="2"/>
          <w:szCs w:val="22"/>
        </w:rPr>
      </w:pPr>
      <w:r w:rsidRPr="00593E07">
        <w:rPr>
          <w:sz w:val="2"/>
          <w:szCs w:val="22"/>
        </w:rPr>
        <w:tab/>
        <w:t xml:space="preserve">  </w:t>
      </w:r>
    </w:p>
    <w:p w14:paraId="7B157CA0" w14:textId="77777777" w:rsidR="00747BFB" w:rsidRDefault="00747BFB" w:rsidP="00747BFB">
      <w:pPr>
        <w:jc w:val="both"/>
        <w:rPr>
          <w:sz w:val="24"/>
          <w:szCs w:val="24"/>
        </w:rPr>
      </w:pPr>
    </w:p>
    <w:p w14:paraId="025AF59F" w14:textId="379C1744" w:rsidR="00747BFB" w:rsidRPr="00102056" w:rsidRDefault="00B36C6B" w:rsidP="00747BF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.</w:t>
      </w:r>
    </w:p>
    <w:p w14:paraId="768D9306" w14:textId="77777777" w:rsidR="00747BFB" w:rsidRPr="00102056" w:rsidRDefault="00747BFB" w:rsidP="00747BFB">
      <w:pPr>
        <w:jc w:val="both"/>
        <w:rPr>
          <w:b/>
          <w:sz w:val="24"/>
          <w:szCs w:val="24"/>
          <w:lang w:val="nl-NL"/>
        </w:rPr>
      </w:pPr>
      <w:r w:rsidRPr="00102056">
        <w:rPr>
          <w:b/>
          <w:sz w:val="24"/>
          <w:szCs w:val="24"/>
          <w:lang w:val="nl-NL"/>
        </w:rPr>
        <w:t>Kepala Kanwil Direktorat Jendral Perbendaharaan Provinsi Jambi</w:t>
      </w:r>
    </w:p>
    <w:p w14:paraId="304E4B36" w14:textId="77777777" w:rsidR="00747BFB" w:rsidRPr="00102056" w:rsidRDefault="00747BFB" w:rsidP="00747BFB">
      <w:pPr>
        <w:jc w:val="both"/>
        <w:rPr>
          <w:sz w:val="24"/>
          <w:szCs w:val="24"/>
        </w:rPr>
      </w:pPr>
      <w:proofErr w:type="gramStart"/>
      <w:r w:rsidRPr="00102056">
        <w:rPr>
          <w:sz w:val="24"/>
          <w:szCs w:val="24"/>
        </w:rPr>
        <w:t>di</w:t>
      </w:r>
      <w:proofErr w:type="gramEnd"/>
      <w:r w:rsidRPr="00102056">
        <w:rPr>
          <w:sz w:val="24"/>
          <w:szCs w:val="24"/>
        </w:rPr>
        <w:t xml:space="preserve"> -                     </w:t>
      </w:r>
    </w:p>
    <w:p w14:paraId="46A8351A" w14:textId="77777777" w:rsidR="00747BFB" w:rsidRPr="00102056" w:rsidRDefault="00747BFB" w:rsidP="00747BFB">
      <w:pPr>
        <w:jc w:val="both"/>
        <w:rPr>
          <w:bCs/>
          <w:sz w:val="24"/>
          <w:szCs w:val="24"/>
          <w:u w:val="single"/>
        </w:rPr>
      </w:pPr>
      <w:r w:rsidRPr="00102056">
        <w:rPr>
          <w:sz w:val="24"/>
          <w:szCs w:val="24"/>
        </w:rPr>
        <w:t xml:space="preserve">    Jambi</w:t>
      </w:r>
    </w:p>
    <w:p w14:paraId="3E0A0228" w14:textId="77777777" w:rsidR="00747BFB" w:rsidRPr="003A2902" w:rsidRDefault="00747BFB" w:rsidP="00747BFB">
      <w:pPr>
        <w:ind w:right="541"/>
        <w:rPr>
          <w:sz w:val="12"/>
          <w:szCs w:val="24"/>
          <w:u w:val="single"/>
        </w:rPr>
      </w:pPr>
    </w:p>
    <w:p w14:paraId="21019EF6" w14:textId="77777777" w:rsidR="00747BFB" w:rsidRPr="00102056" w:rsidRDefault="00747BFB" w:rsidP="00BC2E17">
      <w:pPr>
        <w:numPr>
          <w:ilvl w:val="0"/>
          <w:numId w:val="8"/>
        </w:numPr>
        <w:tabs>
          <w:tab w:val="left" w:pos="567"/>
          <w:tab w:val="left" w:pos="9072"/>
        </w:tabs>
        <w:ind w:right="-43"/>
        <w:jc w:val="both"/>
        <w:rPr>
          <w:sz w:val="24"/>
          <w:szCs w:val="24"/>
          <w:lang w:val="nl-NL"/>
        </w:rPr>
      </w:pPr>
      <w:proofErr w:type="spellStart"/>
      <w:r w:rsidRPr="00102056">
        <w:rPr>
          <w:sz w:val="24"/>
          <w:szCs w:val="24"/>
        </w:rPr>
        <w:t>Dasar</w:t>
      </w:r>
      <w:proofErr w:type="spellEnd"/>
      <w:r w:rsidRPr="00102056">
        <w:rPr>
          <w:sz w:val="24"/>
          <w:szCs w:val="24"/>
        </w:rPr>
        <w:t xml:space="preserve"> </w:t>
      </w:r>
      <w:proofErr w:type="spellStart"/>
      <w:r w:rsidRPr="00102056">
        <w:rPr>
          <w:sz w:val="24"/>
          <w:szCs w:val="24"/>
        </w:rPr>
        <w:t>Hukum</w:t>
      </w:r>
      <w:proofErr w:type="spellEnd"/>
    </w:p>
    <w:p w14:paraId="563C0275" w14:textId="61FC32AD" w:rsidR="00747BFB" w:rsidRDefault="00CA38F1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 w:rsidRPr="00312B41">
        <w:rPr>
          <w:sz w:val="24"/>
          <w:szCs w:val="24"/>
          <w:lang w:val="nl-NL"/>
        </w:rPr>
        <w:t xml:space="preserve">PMK </w:t>
      </w:r>
      <w:r w:rsidR="00FF3476">
        <w:rPr>
          <w:sz w:val="24"/>
          <w:szCs w:val="24"/>
          <w:lang w:val="nl-NL"/>
        </w:rPr>
        <w:t>199/PMK.02/2021</w:t>
      </w:r>
      <w:r w:rsidRPr="00312B41">
        <w:rPr>
          <w:sz w:val="24"/>
          <w:szCs w:val="24"/>
          <w:lang w:val="nl-NL"/>
        </w:rPr>
        <w:t>- Tata Cara Revisi Anggaran</w:t>
      </w:r>
      <w:r w:rsidR="00747BFB" w:rsidRPr="00312B41">
        <w:rPr>
          <w:sz w:val="24"/>
          <w:szCs w:val="24"/>
          <w:lang w:val="nl-NL"/>
        </w:rPr>
        <w:t>;</w:t>
      </w:r>
    </w:p>
    <w:p w14:paraId="1CF796C2" w14:textId="67D95C82" w:rsidR="00A378A9" w:rsidRPr="00312B41" w:rsidRDefault="00A378A9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 w:rsidRPr="00A378A9">
        <w:rPr>
          <w:sz w:val="24"/>
          <w:szCs w:val="24"/>
          <w:lang w:val="nl-NL"/>
        </w:rPr>
        <w:t>Peraturan Direktur Jenderal Perbendaharaan Nomor PER-1/PB/2022 Tentang Petunjuk Teknis Revisi Anggaran yang menjadi Kewenangan Direktorat jenderal Perbendaharaan</w:t>
      </w:r>
    </w:p>
    <w:p w14:paraId="5D0D83A3" w14:textId="704F3010" w:rsidR="00BD1C2B" w:rsidRPr="00BD1C2B" w:rsidRDefault="00BD1C2B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>BPS Provinsi Jambi:</w:t>
      </w:r>
    </w:p>
    <w:p w14:paraId="40E3336B" w14:textId="77777777" w:rsidR="00BD1C2B" w:rsidRPr="00BD1C2B" w:rsidRDefault="00BD1C2B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>DIPA Petikan BPS Provinsi Jambi NOMOR : SP DIPA- 054.01.2.428145/2022</w:t>
      </w:r>
      <w:r>
        <w:rPr>
          <w:sz w:val="24"/>
          <w:szCs w:val="24"/>
          <w:lang w:val="id-ID"/>
        </w:rPr>
        <w:t>;</w:t>
      </w:r>
    </w:p>
    <w:p w14:paraId="124295F5" w14:textId="6E0DEB04" w:rsidR="00BD6186" w:rsidRPr="00BD1C2B" w:rsidRDefault="00BD1C2B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DIPA Revisi Ke 12</w:t>
      </w:r>
      <w:r w:rsidR="00BD6186" w:rsidRPr="00BD1C2B">
        <w:rPr>
          <w:sz w:val="24"/>
          <w:szCs w:val="24"/>
          <w:lang w:val="nl-NL"/>
        </w:rPr>
        <w:t xml:space="preserve"> BPS Provinsi Jambi NOMOR : SP DIPA- 054.01.2.428145/2022, Tanggal </w:t>
      </w:r>
      <w:r>
        <w:rPr>
          <w:sz w:val="24"/>
          <w:szCs w:val="24"/>
          <w:lang w:val="id-ID"/>
        </w:rPr>
        <w:t>20 Oktober</w:t>
      </w:r>
      <w:r w:rsidR="00BD6186" w:rsidRPr="00BD1C2B">
        <w:rPr>
          <w:sz w:val="24"/>
          <w:szCs w:val="24"/>
          <w:lang w:val="nl-NL"/>
        </w:rPr>
        <w:t xml:space="preserve"> 2022;  </w:t>
      </w:r>
      <w:r w:rsidRPr="00BD1C2B">
        <w:rPr>
          <w:sz w:val="24"/>
          <w:szCs w:val="24"/>
          <w:lang w:val="nl-NL"/>
        </w:rPr>
        <w:t>DS:</w:t>
      </w:r>
      <w:r>
        <w:rPr>
          <w:sz w:val="24"/>
          <w:szCs w:val="24"/>
          <w:lang w:val="id-ID"/>
        </w:rPr>
        <w:t xml:space="preserve"> </w:t>
      </w:r>
      <w:r w:rsidRPr="00BD1C2B">
        <w:rPr>
          <w:sz w:val="24"/>
          <w:szCs w:val="24"/>
          <w:lang w:val="nl-NL"/>
        </w:rPr>
        <w:t>5377-0708-5825-8468</w:t>
      </w:r>
      <w:r>
        <w:rPr>
          <w:sz w:val="24"/>
          <w:szCs w:val="24"/>
          <w:lang w:val="id-ID"/>
        </w:rPr>
        <w:t>.</w:t>
      </w:r>
    </w:p>
    <w:p w14:paraId="7A467EA3" w14:textId="636A4815" w:rsidR="00BD1C2B" w:rsidRPr="00BD1C2B" w:rsidRDefault="00241B17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>BPS Kabupaten Merangin</w:t>
      </w:r>
      <w:r w:rsidR="00BD1C2B">
        <w:rPr>
          <w:sz w:val="24"/>
          <w:szCs w:val="24"/>
          <w:lang w:val="id-ID"/>
        </w:rPr>
        <w:t>:</w:t>
      </w:r>
    </w:p>
    <w:p w14:paraId="7D753F1A" w14:textId="32BA2BB9" w:rsidR="00BD1C2B" w:rsidRPr="00BD1C2B" w:rsidRDefault="00BD1C2B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 xml:space="preserve">DIPA Petikan </w:t>
      </w:r>
      <w:r w:rsidR="00241B17">
        <w:rPr>
          <w:sz w:val="24"/>
          <w:szCs w:val="24"/>
          <w:lang w:val="id-ID"/>
        </w:rPr>
        <w:t>BPS Kabupaten Merangin</w:t>
      </w:r>
      <w:r w:rsidR="00241B17" w:rsidRPr="00BD1C2B">
        <w:rPr>
          <w:sz w:val="24"/>
          <w:szCs w:val="24"/>
          <w:lang w:val="nl-NL"/>
        </w:rPr>
        <w:t xml:space="preserve"> </w:t>
      </w:r>
      <w:r w:rsidRPr="00BD1C2B">
        <w:rPr>
          <w:sz w:val="24"/>
          <w:szCs w:val="24"/>
          <w:lang w:val="nl-NL"/>
        </w:rPr>
        <w:t xml:space="preserve">NOMOR : </w:t>
      </w:r>
      <w:r w:rsidR="00241B17" w:rsidRPr="00241B17">
        <w:rPr>
          <w:sz w:val="24"/>
          <w:szCs w:val="24"/>
          <w:lang w:val="nl-NL"/>
        </w:rPr>
        <w:t>SP DIPA- 054.01.2.637063/2022</w:t>
      </w:r>
      <w:r>
        <w:rPr>
          <w:sz w:val="24"/>
          <w:szCs w:val="24"/>
          <w:lang w:val="id-ID"/>
        </w:rPr>
        <w:t>;</w:t>
      </w:r>
    </w:p>
    <w:p w14:paraId="1B071893" w14:textId="3F78CEB6" w:rsidR="00BD1C2B" w:rsidRPr="00BD1C2B" w:rsidRDefault="00241B17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DIPA Revisi Ke 11</w:t>
      </w:r>
      <w:r w:rsidR="00BD1C2B" w:rsidRPr="00BD1C2B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id-ID"/>
        </w:rPr>
        <w:t>BPS Kabupaten Merangin</w:t>
      </w:r>
      <w:r w:rsidRPr="00BD1C2B">
        <w:rPr>
          <w:sz w:val="24"/>
          <w:szCs w:val="24"/>
          <w:lang w:val="nl-NL"/>
        </w:rPr>
        <w:t xml:space="preserve"> </w:t>
      </w:r>
      <w:r w:rsidR="00BD1C2B" w:rsidRPr="00BD1C2B">
        <w:rPr>
          <w:sz w:val="24"/>
          <w:szCs w:val="24"/>
          <w:lang w:val="nl-NL"/>
        </w:rPr>
        <w:t xml:space="preserve">NOMOR : </w:t>
      </w:r>
      <w:r w:rsidRPr="00241B17">
        <w:rPr>
          <w:sz w:val="24"/>
          <w:szCs w:val="24"/>
          <w:lang w:val="nl-NL"/>
        </w:rPr>
        <w:t>SP DIPA- 054.01.2.637063/2022</w:t>
      </w:r>
      <w:r w:rsidR="00BD1C2B" w:rsidRPr="00BD1C2B">
        <w:rPr>
          <w:sz w:val="24"/>
          <w:szCs w:val="24"/>
          <w:lang w:val="nl-NL"/>
        </w:rPr>
        <w:t xml:space="preserve">, Tanggal </w:t>
      </w:r>
      <w:r w:rsidR="00BD1C2B">
        <w:rPr>
          <w:sz w:val="24"/>
          <w:szCs w:val="24"/>
          <w:lang w:val="id-ID"/>
        </w:rPr>
        <w:t>20 Oktober</w:t>
      </w:r>
      <w:r w:rsidR="00BD1C2B" w:rsidRPr="00BD1C2B">
        <w:rPr>
          <w:sz w:val="24"/>
          <w:szCs w:val="24"/>
          <w:lang w:val="nl-NL"/>
        </w:rPr>
        <w:t xml:space="preserve"> 2022;  DS:</w:t>
      </w:r>
      <w:r w:rsidR="00BD1C2B">
        <w:rPr>
          <w:sz w:val="24"/>
          <w:szCs w:val="24"/>
          <w:lang w:val="id-ID"/>
        </w:rPr>
        <w:t xml:space="preserve"> </w:t>
      </w:r>
      <w:r w:rsidRPr="00241B17">
        <w:rPr>
          <w:sz w:val="24"/>
          <w:szCs w:val="24"/>
          <w:lang w:val="nl-NL"/>
        </w:rPr>
        <w:t>8863-8681-3207-0996</w:t>
      </w:r>
      <w:r w:rsidR="00BD1C2B">
        <w:rPr>
          <w:sz w:val="24"/>
          <w:szCs w:val="24"/>
          <w:lang w:val="id-ID"/>
        </w:rPr>
        <w:t>.</w:t>
      </w:r>
    </w:p>
    <w:p w14:paraId="2141CF7B" w14:textId="22564E3E" w:rsidR="00C50DB0" w:rsidRPr="00BD1C2B" w:rsidRDefault="00C50DB0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>BPS Kabupaten Sarolangun:</w:t>
      </w:r>
    </w:p>
    <w:p w14:paraId="382A8E47" w14:textId="790299A8" w:rsidR="00C50DB0" w:rsidRPr="00C50DB0" w:rsidRDefault="00C50DB0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 xml:space="preserve">DIPA Petikan </w:t>
      </w:r>
      <w:r>
        <w:rPr>
          <w:sz w:val="24"/>
          <w:szCs w:val="24"/>
          <w:lang w:val="id-ID"/>
        </w:rPr>
        <w:t>BPS Kabupaten Sarolangun</w:t>
      </w:r>
      <w:r>
        <w:rPr>
          <w:sz w:val="24"/>
          <w:szCs w:val="24"/>
          <w:lang w:val="nl-NL"/>
        </w:rPr>
        <w:t xml:space="preserve"> </w:t>
      </w:r>
      <w:r w:rsidRPr="00BD1C2B">
        <w:rPr>
          <w:sz w:val="24"/>
          <w:szCs w:val="24"/>
          <w:lang w:val="nl-NL"/>
        </w:rPr>
        <w:t xml:space="preserve">NOMOR : </w:t>
      </w:r>
      <w:r w:rsidR="003C7E5A" w:rsidRPr="003C7E5A">
        <w:rPr>
          <w:sz w:val="24"/>
          <w:szCs w:val="24"/>
          <w:lang w:val="nl-NL"/>
        </w:rPr>
        <w:t>SP DIPA- 054.01.2.428182/2022</w:t>
      </w:r>
      <w:r>
        <w:rPr>
          <w:sz w:val="24"/>
          <w:szCs w:val="24"/>
          <w:lang w:val="id-ID"/>
        </w:rPr>
        <w:t>;</w:t>
      </w:r>
    </w:p>
    <w:p w14:paraId="6D5A6079" w14:textId="4B2FF15E" w:rsidR="00BD6186" w:rsidRPr="00C50DB0" w:rsidRDefault="003C7E5A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DIPA Revisi Ke 10</w:t>
      </w:r>
      <w:r w:rsidR="00C50DB0" w:rsidRPr="00C50DB0">
        <w:rPr>
          <w:sz w:val="24"/>
          <w:szCs w:val="24"/>
          <w:lang w:val="nl-NL"/>
        </w:rPr>
        <w:t xml:space="preserve"> </w:t>
      </w:r>
      <w:r w:rsidR="00C50DB0" w:rsidRPr="00C50DB0">
        <w:rPr>
          <w:sz w:val="24"/>
          <w:szCs w:val="24"/>
          <w:lang w:val="id-ID"/>
        </w:rPr>
        <w:t xml:space="preserve">BPS Kabupaten </w:t>
      </w:r>
      <w:r>
        <w:rPr>
          <w:sz w:val="24"/>
          <w:szCs w:val="24"/>
          <w:lang w:val="id-ID"/>
        </w:rPr>
        <w:t>Sarolangun</w:t>
      </w:r>
      <w:r w:rsidR="00C50DB0" w:rsidRPr="00C50DB0">
        <w:rPr>
          <w:sz w:val="24"/>
          <w:szCs w:val="24"/>
          <w:lang w:val="nl-NL"/>
        </w:rPr>
        <w:t xml:space="preserve"> NOMOR : </w:t>
      </w:r>
      <w:r w:rsidRPr="003C7E5A">
        <w:rPr>
          <w:sz w:val="24"/>
          <w:szCs w:val="24"/>
          <w:lang w:val="nl-NL"/>
        </w:rPr>
        <w:t>SP DIPA- 054.01.2.428182/2022</w:t>
      </w:r>
      <w:r w:rsidR="00C50DB0" w:rsidRPr="00C50DB0">
        <w:rPr>
          <w:sz w:val="24"/>
          <w:szCs w:val="24"/>
          <w:lang w:val="nl-NL"/>
        </w:rPr>
        <w:t xml:space="preserve">, Tanggal </w:t>
      </w:r>
      <w:r w:rsidR="00C50DB0" w:rsidRPr="00C50DB0">
        <w:rPr>
          <w:sz w:val="24"/>
          <w:szCs w:val="24"/>
          <w:lang w:val="id-ID"/>
        </w:rPr>
        <w:t>20 Oktober</w:t>
      </w:r>
      <w:r w:rsidR="00C50DB0" w:rsidRPr="00C50DB0">
        <w:rPr>
          <w:sz w:val="24"/>
          <w:szCs w:val="24"/>
          <w:lang w:val="nl-NL"/>
        </w:rPr>
        <w:t xml:space="preserve"> 2022;  DS:</w:t>
      </w:r>
      <w:r w:rsidR="00C50DB0" w:rsidRPr="00C50DB0">
        <w:rPr>
          <w:sz w:val="24"/>
          <w:szCs w:val="24"/>
          <w:lang w:val="id-ID"/>
        </w:rPr>
        <w:t xml:space="preserve"> </w:t>
      </w:r>
      <w:r w:rsidRPr="003C7E5A">
        <w:rPr>
          <w:sz w:val="24"/>
          <w:szCs w:val="24"/>
          <w:lang w:val="nl-NL"/>
        </w:rPr>
        <w:t>7717-7860-2981-6160</w:t>
      </w:r>
      <w:r w:rsidR="00C50DB0" w:rsidRPr="00C50DB0">
        <w:rPr>
          <w:sz w:val="24"/>
          <w:szCs w:val="24"/>
          <w:lang w:val="id-ID"/>
        </w:rPr>
        <w:t>.</w:t>
      </w:r>
    </w:p>
    <w:p w14:paraId="696E7367" w14:textId="3096811E" w:rsidR="00C50DB0" w:rsidRPr="00BD1C2B" w:rsidRDefault="00C50DB0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 xml:space="preserve">BPS Kabupaten </w:t>
      </w:r>
      <w:r w:rsidR="003C7E5A">
        <w:rPr>
          <w:sz w:val="24"/>
          <w:szCs w:val="24"/>
          <w:lang w:val="id-ID"/>
        </w:rPr>
        <w:t>Batanghari</w:t>
      </w:r>
      <w:r>
        <w:rPr>
          <w:sz w:val="24"/>
          <w:szCs w:val="24"/>
          <w:lang w:val="id-ID"/>
        </w:rPr>
        <w:t>:</w:t>
      </w:r>
    </w:p>
    <w:p w14:paraId="4D4E25FC" w14:textId="73CA74D9" w:rsidR="00C50DB0" w:rsidRPr="00BD1C2B" w:rsidRDefault="00C50DB0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 xml:space="preserve">DIPA Petikan </w:t>
      </w:r>
      <w:r>
        <w:rPr>
          <w:sz w:val="24"/>
          <w:szCs w:val="24"/>
          <w:lang w:val="id-ID"/>
        </w:rPr>
        <w:t xml:space="preserve">BPS </w:t>
      </w:r>
      <w:r w:rsidR="003C7E5A">
        <w:rPr>
          <w:sz w:val="24"/>
          <w:szCs w:val="24"/>
          <w:lang w:val="id-ID"/>
        </w:rPr>
        <w:t>Kabupaten Batanghari</w:t>
      </w:r>
      <w:r w:rsidR="003C7E5A">
        <w:rPr>
          <w:sz w:val="24"/>
          <w:szCs w:val="24"/>
          <w:lang w:val="nl-NL"/>
        </w:rPr>
        <w:t xml:space="preserve"> </w:t>
      </w:r>
      <w:r w:rsidRPr="00BD1C2B">
        <w:rPr>
          <w:sz w:val="24"/>
          <w:szCs w:val="24"/>
          <w:lang w:val="nl-NL"/>
        </w:rPr>
        <w:t xml:space="preserve">NOMOR : </w:t>
      </w:r>
      <w:r w:rsidR="003C7E5A" w:rsidRPr="003C7E5A">
        <w:rPr>
          <w:sz w:val="24"/>
          <w:szCs w:val="24"/>
          <w:lang w:val="nl-NL"/>
        </w:rPr>
        <w:t>SP DIPA- 054.01.2.428160/2022</w:t>
      </w:r>
      <w:r>
        <w:rPr>
          <w:sz w:val="24"/>
          <w:szCs w:val="24"/>
          <w:lang w:val="id-ID"/>
        </w:rPr>
        <w:t>;</w:t>
      </w:r>
    </w:p>
    <w:p w14:paraId="3AE7CB49" w14:textId="235D2DB2" w:rsidR="00C50DB0" w:rsidRPr="00C50DB0" w:rsidRDefault="00C50DB0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DIPA Revisi Ke </w:t>
      </w:r>
      <w:r w:rsidR="003C7E5A">
        <w:rPr>
          <w:sz w:val="24"/>
          <w:szCs w:val="24"/>
          <w:lang w:val="id-ID"/>
        </w:rPr>
        <w:t>9</w:t>
      </w:r>
      <w:r w:rsidRPr="00BD1C2B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id-ID"/>
        </w:rPr>
        <w:t xml:space="preserve">BPS </w:t>
      </w:r>
      <w:r w:rsidR="003C7E5A">
        <w:rPr>
          <w:sz w:val="24"/>
          <w:szCs w:val="24"/>
          <w:lang w:val="id-ID"/>
        </w:rPr>
        <w:t>Kabupaten Batanghari</w:t>
      </w:r>
      <w:r w:rsidR="003C7E5A" w:rsidRPr="00BD1C2B">
        <w:rPr>
          <w:sz w:val="24"/>
          <w:szCs w:val="24"/>
          <w:lang w:val="nl-NL"/>
        </w:rPr>
        <w:t xml:space="preserve"> </w:t>
      </w:r>
      <w:r w:rsidRPr="00BD1C2B">
        <w:rPr>
          <w:sz w:val="24"/>
          <w:szCs w:val="24"/>
          <w:lang w:val="nl-NL"/>
        </w:rPr>
        <w:t xml:space="preserve">NOMOR : </w:t>
      </w:r>
      <w:r w:rsidR="003C7E5A" w:rsidRPr="003C7E5A">
        <w:rPr>
          <w:sz w:val="24"/>
          <w:szCs w:val="24"/>
          <w:lang w:val="nl-NL"/>
        </w:rPr>
        <w:t>SP DIPA- 054.01.2.428160/2022</w:t>
      </w:r>
      <w:r w:rsidRPr="00BD1C2B">
        <w:rPr>
          <w:sz w:val="24"/>
          <w:szCs w:val="24"/>
          <w:lang w:val="nl-NL"/>
        </w:rPr>
        <w:t xml:space="preserve">, Tanggal </w:t>
      </w:r>
      <w:r>
        <w:rPr>
          <w:sz w:val="24"/>
          <w:szCs w:val="24"/>
          <w:lang w:val="id-ID"/>
        </w:rPr>
        <w:t>20 Oktober</w:t>
      </w:r>
      <w:r w:rsidRPr="00BD1C2B">
        <w:rPr>
          <w:sz w:val="24"/>
          <w:szCs w:val="24"/>
          <w:lang w:val="nl-NL"/>
        </w:rPr>
        <w:t xml:space="preserve"> 2022;  DS:</w:t>
      </w:r>
      <w:r>
        <w:rPr>
          <w:sz w:val="24"/>
          <w:szCs w:val="24"/>
          <w:lang w:val="id-ID"/>
        </w:rPr>
        <w:t xml:space="preserve"> </w:t>
      </w:r>
      <w:r w:rsidR="003C7E5A" w:rsidRPr="003C7E5A">
        <w:rPr>
          <w:sz w:val="24"/>
          <w:szCs w:val="24"/>
          <w:lang w:val="nl-NL"/>
        </w:rPr>
        <w:t>4160-6994-0411-3287</w:t>
      </w:r>
      <w:r>
        <w:rPr>
          <w:sz w:val="24"/>
          <w:szCs w:val="24"/>
          <w:lang w:val="id-ID"/>
        </w:rPr>
        <w:t>.</w:t>
      </w:r>
    </w:p>
    <w:p w14:paraId="103FF7B2" w14:textId="72D6222D" w:rsidR="00C50DB0" w:rsidRPr="00BD1C2B" w:rsidRDefault="00C50DB0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>BPS Kabupaten M</w:t>
      </w:r>
      <w:r w:rsidR="003C7E5A">
        <w:rPr>
          <w:sz w:val="24"/>
          <w:szCs w:val="24"/>
          <w:lang w:val="id-ID"/>
        </w:rPr>
        <w:t>uaro Jambi</w:t>
      </w:r>
      <w:r>
        <w:rPr>
          <w:sz w:val="24"/>
          <w:szCs w:val="24"/>
          <w:lang w:val="id-ID"/>
        </w:rPr>
        <w:t>:</w:t>
      </w:r>
    </w:p>
    <w:p w14:paraId="010E1B98" w14:textId="026EBB7C" w:rsidR="00C50DB0" w:rsidRPr="00BD1C2B" w:rsidRDefault="00C50DB0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 xml:space="preserve">DIPA Petikan </w:t>
      </w:r>
      <w:r>
        <w:rPr>
          <w:sz w:val="24"/>
          <w:szCs w:val="24"/>
          <w:lang w:val="id-ID"/>
        </w:rPr>
        <w:t xml:space="preserve">BPS Kabupaten </w:t>
      </w:r>
      <w:r w:rsidR="003C7E5A">
        <w:rPr>
          <w:sz w:val="24"/>
          <w:szCs w:val="24"/>
          <w:lang w:val="id-ID"/>
        </w:rPr>
        <w:t>Muaro Jambi</w:t>
      </w:r>
      <w:r w:rsidRPr="00BD1C2B">
        <w:rPr>
          <w:sz w:val="24"/>
          <w:szCs w:val="24"/>
          <w:lang w:val="nl-NL"/>
        </w:rPr>
        <w:t xml:space="preserve"> NOMOR : </w:t>
      </w:r>
      <w:r w:rsidR="003C7E5A" w:rsidRPr="003C7E5A">
        <w:rPr>
          <w:sz w:val="24"/>
          <w:szCs w:val="24"/>
          <w:lang w:val="nl-NL"/>
        </w:rPr>
        <w:t>SP DIPA- 054.01.2.637070/2022</w:t>
      </w:r>
      <w:r>
        <w:rPr>
          <w:sz w:val="24"/>
          <w:szCs w:val="24"/>
          <w:lang w:val="id-ID"/>
        </w:rPr>
        <w:t>;</w:t>
      </w:r>
    </w:p>
    <w:p w14:paraId="0121FEFE" w14:textId="470223E0" w:rsidR="00C50DB0" w:rsidRPr="003C7E5A" w:rsidRDefault="00C50DB0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DIPA Revisi Ke 11</w:t>
      </w:r>
      <w:r w:rsidRPr="00BD1C2B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id-ID"/>
        </w:rPr>
        <w:t xml:space="preserve">BPS Kabupaten </w:t>
      </w:r>
      <w:r w:rsidR="003C7E5A">
        <w:rPr>
          <w:sz w:val="24"/>
          <w:szCs w:val="24"/>
          <w:lang w:val="id-ID"/>
        </w:rPr>
        <w:t>Muaro Jambi</w:t>
      </w:r>
      <w:r w:rsidRPr="00BD1C2B">
        <w:rPr>
          <w:sz w:val="24"/>
          <w:szCs w:val="24"/>
          <w:lang w:val="nl-NL"/>
        </w:rPr>
        <w:t xml:space="preserve"> NOMOR : </w:t>
      </w:r>
      <w:r w:rsidR="003C7E5A" w:rsidRPr="003C7E5A">
        <w:rPr>
          <w:sz w:val="24"/>
          <w:szCs w:val="24"/>
          <w:lang w:val="nl-NL"/>
        </w:rPr>
        <w:t>SP DIPA- 4.01.2.637070/2022</w:t>
      </w:r>
      <w:r w:rsidRPr="00BD1C2B">
        <w:rPr>
          <w:sz w:val="24"/>
          <w:szCs w:val="24"/>
          <w:lang w:val="nl-NL"/>
        </w:rPr>
        <w:t xml:space="preserve">, Tanggal </w:t>
      </w:r>
      <w:r>
        <w:rPr>
          <w:sz w:val="24"/>
          <w:szCs w:val="24"/>
          <w:lang w:val="id-ID"/>
        </w:rPr>
        <w:t>20 Oktober</w:t>
      </w:r>
      <w:r w:rsidRPr="00BD1C2B">
        <w:rPr>
          <w:sz w:val="24"/>
          <w:szCs w:val="24"/>
          <w:lang w:val="nl-NL"/>
        </w:rPr>
        <w:t xml:space="preserve"> 2022;  DS:</w:t>
      </w:r>
      <w:r>
        <w:rPr>
          <w:sz w:val="24"/>
          <w:szCs w:val="24"/>
          <w:lang w:val="id-ID"/>
        </w:rPr>
        <w:t xml:space="preserve"> </w:t>
      </w:r>
      <w:r w:rsidR="003C7E5A" w:rsidRPr="003C7E5A">
        <w:rPr>
          <w:sz w:val="24"/>
          <w:szCs w:val="24"/>
          <w:lang w:val="nl-NL"/>
        </w:rPr>
        <w:t>4930-8059-6534-9186</w:t>
      </w:r>
      <w:r>
        <w:rPr>
          <w:sz w:val="24"/>
          <w:szCs w:val="24"/>
          <w:lang w:val="id-ID"/>
        </w:rPr>
        <w:t>.</w:t>
      </w:r>
    </w:p>
    <w:p w14:paraId="7902D09D" w14:textId="138BD73E" w:rsidR="00E3568C" w:rsidRPr="00BD1C2B" w:rsidRDefault="00E3568C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>BPS Kabupaten Tanjung Jabung Barat:</w:t>
      </w:r>
    </w:p>
    <w:p w14:paraId="7C0A0DCB" w14:textId="601C7AD3" w:rsidR="00E3568C" w:rsidRPr="00BD1C2B" w:rsidRDefault="00E3568C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 xml:space="preserve">DIPA Petikan </w:t>
      </w:r>
      <w:r>
        <w:rPr>
          <w:sz w:val="24"/>
          <w:szCs w:val="24"/>
          <w:lang w:val="id-ID"/>
        </w:rPr>
        <w:t>BPS Kabupaten Tanjung Jabung Barat</w:t>
      </w:r>
      <w:r w:rsidRPr="00BD1C2B">
        <w:rPr>
          <w:sz w:val="24"/>
          <w:szCs w:val="24"/>
          <w:lang w:val="nl-NL"/>
        </w:rPr>
        <w:t xml:space="preserve"> NOMOR : </w:t>
      </w:r>
      <w:r w:rsidRPr="00E3568C">
        <w:rPr>
          <w:sz w:val="24"/>
          <w:szCs w:val="24"/>
          <w:lang w:val="nl-NL"/>
        </w:rPr>
        <w:t>SP DIPA- 054.01.2.428176/2022</w:t>
      </w:r>
      <w:r>
        <w:rPr>
          <w:sz w:val="24"/>
          <w:szCs w:val="24"/>
          <w:lang w:val="id-ID"/>
        </w:rPr>
        <w:t>;</w:t>
      </w:r>
    </w:p>
    <w:p w14:paraId="28C02134" w14:textId="5AAC0F98" w:rsidR="00E3568C" w:rsidRPr="00237159" w:rsidRDefault="00E3568C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DIPA Revisi Ke 10</w:t>
      </w:r>
      <w:r w:rsidRPr="00BD1C2B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id-ID"/>
        </w:rPr>
        <w:t>BPS Kabupaten Tanjung Jabung Barat</w:t>
      </w:r>
      <w:r w:rsidRPr="00BD1C2B">
        <w:rPr>
          <w:sz w:val="24"/>
          <w:szCs w:val="24"/>
          <w:lang w:val="nl-NL"/>
        </w:rPr>
        <w:t xml:space="preserve"> NOMOR : </w:t>
      </w:r>
      <w:r w:rsidRPr="00E3568C">
        <w:rPr>
          <w:sz w:val="24"/>
          <w:szCs w:val="24"/>
          <w:lang w:val="nl-NL"/>
        </w:rPr>
        <w:t>SP DIPA- 054.01.2.428176/2022</w:t>
      </w:r>
      <w:r w:rsidRPr="00BD1C2B">
        <w:rPr>
          <w:sz w:val="24"/>
          <w:szCs w:val="24"/>
          <w:lang w:val="nl-NL"/>
        </w:rPr>
        <w:t xml:space="preserve">, Tanggal </w:t>
      </w:r>
      <w:r>
        <w:rPr>
          <w:sz w:val="24"/>
          <w:szCs w:val="24"/>
          <w:lang w:val="id-ID"/>
        </w:rPr>
        <w:t>20 Oktober</w:t>
      </w:r>
      <w:r w:rsidRPr="00BD1C2B">
        <w:rPr>
          <w:sz w:val="24"/>
          <w:szCs w:val="24"/>
          <w:lang w:val="nl-NL"/>
        </w:rPr>
        <w:t xml:space="preserve"> 2022;  DS:</w:t>
      </w:r>
      <w:r>
        <w:rPr>
          <w:sz w:val="24"/>
          <w:szCs w:val="24"/>
          <w:lang w:val="id-ID"/>
        </w:rPr>
        <w:t xml:space="preserve"> </w:t>
      </w:r>
      <w:r w:rsidRPr="00E3568C">
        <w:rPr>
          <w:sz w:val="24"/>
          <w:szCs w:val="24"/>
          <w:lang w:val="nl-NL"/>
        </w:rPr>
        <w:t>6101-8538-1085-5580</w:t>
      </w:r>
      <w:r>
        <w:rPr>
          <w:sz w:val="24"/>
          <w:szCs w:val="24"/>
          <w:lang w:val="id-ID"/>
        </w:rPr>
        <w:t>.</w:t>
      </w:r>
    </w:p>
    <w:p w14:paraId="6C05CE3F" w14:textId="77777777" w:rsidR="00237159" w:rsidRPr="00616F8A" w:rsidRDefault="00237159" w:rsidP="00237159">
      <w:pPr>
        <w:pStyle w:val="ListParagraph"/>
        <w:tabs>
          <w:tab w:val="left" w:pos="567"/>
        </w:tabs>
        <w:spacing w:before="120" w:after="120" w:line="216" w:lineRule="auto"/>
        <w:ind w:left="1350" w:right="-43"/>
        <w:jc w:val="both"/>
        <w:rPr>
          <w:sz w:val="2"/>
          <w:szCs w:val="24"/>
          <w:lang w:val="nl-NL"/>
        </w:rPr>
      </w:pPr>
    </w:p>
    <w:p w14:paraId="6DC6967D" w14:textId="49E721D9" w:rsidR="00E3568C" w:rsidRPr="00BD1C2B" w:rsidRDefault="00E3568C" w:rsidP="00BC2E17">
      <w:pPr>
        <w:numPr>
          <w:ilvl w:val="0"/>
          <w:numId w:val="10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id-ID"/>
        </w:rPr>
        <w:t>BPS Kabupaten Tebo:</w:t>
      </w:r>
    </w:p>
    <w:p w14:paraId="76882800" w14:textId="6DD6272C" w:rsidR="00E3568C" w:rsidRPr="00BD1C2B" w:rsidRDefault="00E3568C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 w:rsidRPr="00BD1C2B">
        <w:rPr>
          <w:sz w:val="24"/>
          <w:szCs w:val="24"/>
          <w:lang w:val="nl-NL"/>
        </w:rPr>
        <w:t xml:space="preserve">DIPA Petikan </w:t>
      </w:r>
      <w:r>
        <w:rPr>
          <w:sz w:val="24"/>
          <w:szCs w:val="24"/>
          <w:lang w:val="id-ID"/>
        </w:rPr>
        <w:t>BPS Kabupaten Tebo</w:t>
      </w:r>
      <w:r w:rsidRPr="00BD1C2B">
        <w:rPr>
          <w:sz w:val="24"/>
          <w:szCs w:val="24"/>
          <w:lang w:val="nl-NL"/>
        </w:rPr>
        <w:t xml:space="preserve"> NOMOR : </w:t>
      </w:r>
      <w:r w:rsidRPr="00E3568C">
        <w:rPr>
          <w:sz w:val="24"/>
          <w:szCs w:val="24"/>
          <w:lang w:val="nl-NL"/>
        </w:rPr>
        <w:t>SP DIPA- 054.01.2.637091/2022</w:t>
      </w:r>
      <w:r>
        <w:rPr>
          <w:sz w:val="24"/>
          <w:szCs w:val="24"/>
          <w:lang w:val="id-ID"/>
        </w:rPr>
        <w:t>;</w:t>
      </w:r>
    </w:p>
    <w:p w14:paraId="60738C19" w14:textId="2F87A785" w:rsidR="00E3568C" w:rsidRPr="00C50DB0" w:rsidRDefault="00E3568C" w:rsidP="00BC2E17">
      <w:pPr>
        <w:pStyle w:val="ListParagraph"/>
        <w:numPr>
          <w:ilvl w:val="0"/>
          <w:numId w:val="7"/>
        </w:numPr>
        <w:tabs>
          <w:tab w:val="left" w:pos="567"/>
        </w:tabs>
        <w:spacing w:before="120" w:after="120" w:line="216" w:lineRule="auto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DIPA Revisi Ke 13</w:t>
      </w:r>
      <w:r w:rsidRPr="00BD1C2B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id-ID"/>
        </w:rPr>
        <w:t>BPS Kabupaten Tebo</w:t>
      </w:r>
      <w:r w:rsidRPr="00BD1C2B">
        <w:rPr>
          <w:sz w:val="24"/>
          <w:szCs w:val="24"/>
          <w:lang w:val="nl-NL"/>
        </w:rPr>
        <w:t xml:space="preserve"> NOMOR : </w:t>
      </w:r>
      <w:r w:rsidRPr="00E3568C">
        <w:rPr>
          <w:sz w:val="24"/>
          <w:szCs w:val="24"/>
          <w:lang w:val="nl-NL"/>
        </w:rPr>
        <w:t>SP DIPA- 054.01.2.637091/2022</w:t>
      </w:r>
      <w:r w:rsidRPr="00BD1C2B">
        <w:rPr>
          <w:sz w:val="24"/>
          <w:szCs w:val="24"/>
          <w:lang w:val="nl-NL"/>
        </w:rPr>
        <w:t xml:space="preserve">, Tanggal </w:t>
      </w:r>
      <w:r>
        <w:rPr>
          <w:sz w:val="24"/>
          <w:szCs w:val="24"/>
          <w:lang w:val="id-ID"/>
        </w:rPr>
        <w:t>20 Oktober</w:t>
      </w:r>
      <w:r w:rsidRPr="00BD1C2B">
        <w:rPr>
          <w:sz w:val="24"/>
          <w:szCs w:val="24"/>
          <w:lang w:val="nl-NL"/>
        </w:rPr>
        <w:t xml:space="preserve"> 2022;  DS:</w:t>
      </w:r>
      <w:r>
        <w:rPr>
          <w:sz w:val="24"/>
          <w:szCs w:val="24"/>
          <w:lang w:val="id-ID"/>
        </w:rPr>
        <w:t xml:space="preserve"> </w:t>
      </w:r>
      <w:r w:rsidRPr="00E3568C">
        <w:rPr>
          <w:sz w:val="24"/>
          <w:szCs w:val="24"/>
          <w:lang w:val="nl-NL"/>
        </w:rPr>
        <w:t>3903-0122-9510-8795</w:t>
      </w:r>
      <w:r>
        <w:rPr>
          <w:sz w:val="24"/>
          <w:szCs w:val="24"/>
          <w:lang w:val="id-ID"/>
        </w:rPr>
        <w:t>.</w:t>
      </w:r>
    </w:p>
    <w:p w14:paraId="64055055" w14:textId="023275C8" w:rsidR="00C50DB0" w:rsidRPr="00C50DB0" w:rsidRDefault="00237159" w:rsidP="00C50DB0">
      <w:pPr>
        <w:pStyle w:val="ListParagraph"/>
        <w:tabs>
          <w:tab w:val="left" w:pos="567"/>
        </w:tabs>
        <w:spacing w:before="120" w:after="120" w:line="216" w:lineRule="auto"/>
        <w:ind w:left="1350" w:right="-43"/>
        <w:jc w:val="both"/>
        <w:rPr>
          <w:sz w:val="24"/>
          <w:szCs w:val="24"/>
          <w:lang w:val="nl-N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7ACA6" wp14:editId="6A697DA3">
                <wp:simplePos x="0" y="0"/>
                <wp:positionH relativeFrom="margin">
                  <wp:align>right</wp:align>
                </wp:positionH>
                <wp:positionV relativeFrom="paragraph">
                  <wp:posOffset>-659765</wp:posOffset>
                </wp:positionV>
                <wp:extent cx="6445250" cy="7239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0A802" id="Rectangle 6" o:spid="_x0000_s1026" style="position:absolute;margin-left:456.3pt;margin-top:-51.95pt;width:507.5pt;height:57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</w:p>
    <w:p w14:paraId="716E5D3F" w14:textId="77777777" w:rsidR="00747BFB" w:rsidRPr="00102056" w:rsidRDefault="00747BFB" w:rsidP="00BC2E17">
      <w:pPr>
        <w:numPr>
          <w:ilvl w:val="0"/>
          <w:numId w:val="8"/>
        </w:numPr>
        <w:tabs>
          <w:tab w:val="left" w:pos="567"/>
        </w:tabs>
        <w:spacing w:before="120" w:after="120"/>
        <w:ind w:left="634" w:right="-43"/>
        <w:jc w:val="both"/>
        <w:rPr>
          <w:sz w:val="24"/>
          <w:szCs w:val="24"/>
          <w:lang w:val="nl-NL"/>
        </w:rPr>
      </w:pPr>
      <w:r w:rsidRPr="00102056">
        <w:rPr>
          <w:sz w:val="24"/>
          <w:szCs w:val="24"/>
          <w:lang w:val="nl-NL"/>
        </w:rPr>
        <w:t>Bersama ini diusulkan revisi anggaran dengan rincian sebagai berikut :</w:t>
      </w:r>
    </w:p>
    <w:p w14:paraId="31FC2350" w14:textId="45D7CCD0" w:rsidR="00747BFB" w:rsidRPr="00102056" w:rsidRDefault="00747BFB" w:rsidP="00BC2E17">
      <w:pPr>
        <w:numPr>
          <w:ilvl w:val="0"/>
          <w:numId w:val="11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 w:rsidRPr="00102056">
        <w:rPr>
          <w:sz w:val="24"/>
          <w:szCs w:val="24"/>
          <w:lang w:val="nl-NL"/>
        </w:rPr>
        <w:t xml:space="preserve">Tema Revisi : </w:t>
      </w:r>
      <w:r w:rsidR="00A378A9">
        <w:rPr>
          <w:sz w:val="24"/>
          <w:szCs w:val="24"/>
          <w:lang w:val="nl-NL"/>
        </w:rPr>
        <w:t xml:space="preserve">Revisi dalam hal Pagu Anggaran </w:t>
      </w:r>
      <w:r w:rsidR="00A55653">
        <w:rPr>
          <w:sz w:val="24"/>
          <w:szCs w:val="24"/>
          <w:lang w:val="nl-NL"/>
        </w:rPr>
        <w:t xml:space="preserve">Berubah </w:t>
      </w:r>
    </w:p>
    <w:p w14:paraId="02D91EA2" w14:textId="77777777" w:rsidR="00A55653" w:rsidRDefault="00747BFB" w:rsidP="00BC2E17">
      <w:pPr>
        <w:numPr>
          <w:ilvl w:val="0"/>
          <w:numId w:val="11"/>
        </w:num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 w:rsidRPr="003A2902">
        <w:rPr>
          <w:sz w:val="24"/>
          <w:szCs w:val="24"/>
          <w:lang w:val="nl-NL"/>
        </w:rPr>
        <w:t xml:space="preserve">Mekanisme revisi : </w:t>
      </w:r>
    </w:p>
    <w:p w14:paraId="5EA483CB" w14:textId="0DBEB9F4" w:rsidR="00A55653" w:rsidRDefault="00A55653" w:rsidP="00A55653">
      <w:p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(233) </w:t>
      </w:r>
      <w:r w:rsidRPr="00A55653">
        <w:rPr>
          <w:sz w:val="24"/>
          <w:szCs w:val="24"/>
          <w:lang w:val="nl-NL"/>
        </w:rPr>
        <w:t>Pergeseran Anggaran pada DIPA Kementerian/Lembaga untuk Anggaran yang Berasal dari SP SABA 999.08</w:t>
      </w:r>
    </w:p>
    <w:p w14:paraId="68F0840E" w14:textId="78A3D448" w:rsidR="00A55653" w:rsidRDefault="00A55653" w:rsidP="00A55653">
      <w:p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(238) </w:t>
      </w:r>
      <w:r w:rsidRPr="00A55653">
        <w:rPr>
          <w:sz w:val="24"/>
          <w:szCs w:val="24"/>
          <w:lang w:val="nl-NL"/>
        </w:rPr>
        <w:t>Pergeseran Anggaran Antar-Satker</w:t>
      </w:r>
    </w:p>
    <w:p w14:paraId="4013CD29" w14:textId="33E4D5CA" w:rsidR="00A55653" w:rsidRDefault="00A55653" w:rsidP="00A55653">
      <w:pPr>
        <w:tabs>
          <w:tab w:val="left" w:pos="567"/>
        </w:tabs>
        <w:spacing w:before="120" w:after="120" w:line="216" w:lineRule="auto"/>
        <w:ind w:left="994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(307) </w:t>
      </w:r>
      <w:r w:rsidRPr="00A55653">
        <w:rPr>
          <w:sz w:val="24"/>
          <w:szCs w:val="24"/>
          <w:lang w:val="nl-NL"/>
        </w:rPr>
        <w:t>Pencantuman/Penghapusan/Perubahan Catatan Halaman IV .B</w:t>
      </w:r>
    </w:p>
    <w:p w14:paraId="224F450B" w14:textId="53C49710" w:rsidR="00747BFB" w:rsidRPr="00102056" w:rsidRDefault="00747BFB" w:rsidP="00A378A9">
      <w:pPr>
        <w:tabs>
          <w:tab w:val="left" w:pos="567"/>
        </w:tabs>
        <w:spacing w:line="216" w:lineRule="auto"/>
        <w:ind w:left="990" w:right="-43"/>
        <w:jc w:val="both"/>
        <w:rPr>
          <w:sz w:val="24"/>
          <w:szCs w:val="24"/>
          <w:lang w:val="nl-NL"/>
        </w:rPr>
      </w:pPr>
      <w:r w:rsidRPr="00A378A9">
        <w:rPr>
          <w:color w:val="FFFFFF" w:themeColor="background1"/>
          <w:sz w:val="24"/>
          <w:szCs w:val="24"/>
          <w:lang w:val="nl-NL"/>
        </w:rPr>
        <w:t>Perubahan rencana penarikan dana dalam halaman III DIPA;</w:t>
      </w:r>
    </w:p>
    <w:p w14:paraId="5618824C" w14:textId="4626A240" w:rsidR="00747BFB" w:rsidRDefault="00747BFB" w:rsidP="00BC2E17">
      <w:pPr>
        <w:numPr>
          <w:ilvl w:val="0"/>
          <w:numId w:val="8"/>
        </w:numPr>
        <w:tabs>
          <w:tab w:val="left" w:pos="567"/>
        </w:tabs>
        <w:spacing w:before="120" w:after="120"/>
        <w:ind w:left="634" w:right="-43"/>
        <w:jc w:val="both"/>
        <w:rPr>
          <w:sz w:val="24"/>
          <w:szCs w:val="24"/>
          <w:lang w:val="nl-NL"/>
        </w:rPr>
      </w:pPr>
      <w:r w:rsidRPr="00102056">
        <w:rPr>
          <w:sz w:val="24"/>
          <w:szCs w:val="24"/>
          <w:lang w:val="nl-NL"/>
        </w:rPr>
        <w:t>Alasan pertimbangan perlunya revisi anggaran:</w:t>
      </w:r>
    </w:p>
    <w:p w14:paraId="3B286F9B" w14:textId="32C1D57E" w:rsidR="00237159" w:rsidRDefault="00237159" w:rsidP="009E4A3A">
      <w:pPr>
        <w:pStyle w:val="ListParagraph"/>
        <w:numPr>
          <w:ilvl w:val="0"/>
          <w:numId w:val="14"/>
        </w:numPr>
        <w:tabs>
          <w:tab w:val="left" w:pos="567"/>
        </w:tabs>
        <w:spacing w:before="120" w:after="120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Memenuhi pergeseran anggaran antar satker BPS dalam lingkup Kanwil DJPb Jambi</w:t>
      </w:r>
      <w:r w:rsidR="00E43D43">
        <w:rPr>
          <w:sz w:val="24"/>
          <w:szCs w:val="24"/>
          <w:lang w:val="nl-NL"/>
        </w:rPr>
        <w:t xml:space="preserve"> untuk Percepatan Pengolahan  dalam rangka penyusunan dan pengujian model </w:t>
      </w:r>
      <w:r w:rsidR="00E43D43">
        <w:rPr>
          <w:i/>
          <w:sz w:val="24"/>
          <w:szCs w:val="24"/>
          <w:lang w:val="nl-NL"/>
        </w:rPr>
        <w:t xml:space="preserve">Proxy Mean Test (PMT) </w:t>
      </w:r>
      <w:r w:rsidR="00E43D43" w:rsidRPr="00E43D43">
        <w:rPr>
          <w:sz w:val="24"/>
          <w:szCs w:val="24"/>
          <w:lang w:val="nl-NL"/>
        </w:rPr>
        <w:t>Regsosek 2022</w:t>
      </w:r>
      <w:r w:rsidR="00DB2CC1">
        <w:rPr>
          <w:sz w:val="24"/>
          <w:szCs w:val="24"/>
          <w:lang w:val="nl-NL"/>
        </w:rPr>
        <w:t>;</w:t>
      </w:r>
    </w:p>
    <w:p w14:paraId="1B69B672" w14:textId="33B5F38B" w:rsidR="00E43D43" w:rsidRDefault="009E4A3A" w:rsidP="009E4A3A">
      <w:pPr>
        <w:pStyle w:val="ListParagraph"/>
        <w:tabs>
          <w:tab w:val="left" w:pos="567"/>
        </w:tabs>
        <w:spacing w:before="120" w:after="120"/>
        <w:ind w:left="1350"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Pergeseran SP SABA 999.08 tidak merubah target dan sasaran KRO 2907.QMA Data dan Informasi Publik sebesar 1 layanan ; dan tidak merubah target dan sasaran Rincian Output 2907.QMA.009 Publikasi/Laporan </w:t>
      </w:r>
      <w:r w:rsidR="005D57A8">
        <w:rPr>
          <w:sz w:val="24"/>
          <w:szCs w:val="24"/>
          <w:lang w:val="nl-NL"/>
        </w:rPr>
        <w:t xml:space="preserve">Pendataan Awal Registrasi Sosial Ekonomi sebesar 1 layanan. </w:t>
      </w:r>
      <w:r w:rsidR="00616F8A">
        <w:rPr>
          <w:sz w:val="24"/>
          <w:szCs w:val="24"/>
          <w:lang w:val="nl-NL"/>
        </w:rPr>
        <w:t xml:space="preserve">Dengan tidak ada perubahan target dan sasaran output maka revisi antar satker dilakukan di Kanwil DJPb, </w:t>
      </w:r>
      <w:r w:rsidR="005D57A8">
        <w:rPr>
          <w:sz w:val="24"/>
          <w:szCs w:val="24"/>
          <w:lang w:val="nl-NL"/>
        </w:rPr>
        <w:t>Hal tersebut s</w:t>
      </w:r>
      <w:r w:rsidR="00E43D43">
        <w:rPr>
          <w:sz w:val="24"/>
          <w:szCs w:val="24"/>
          <w:lang w:val="nl-NL"/>
        </w:rPr>
        <w:t xml:space="preserve">esuai dengan </w:t>
      </w:r>
      <w:r w:rsidR="00E43D43" w:rsidRPr="00DB2CC1">
        <w:rPr>
          <w:sz w:val="24"/>
          <w:szCs w:val="24"/>
          <w:lang w:val="nl-NL"/>
        </w:rPr>
        <w:t>Peraturan Direktur Jenderal Perbendaharaan Nomor PER-1/PB/2022 Tentang Petunjuk Teknis Revisi Anggaran yang menjadi Kewenangan Direktorat jenderal Perbendaharaan</w:t>
      </w:r>
      <w:r w:rsidR="00E43D43">
        <w:rPr>
          <w:sz w:val="24"/>
          <w:szCs w:val="24"/>
          <w:lang w:val="nl-NL"/>
        </w:rPr>
        <w:t xml:space="preserve"> Pasal 12.b.2) Pencantuman/penghapusan/</w:t>
      </w:r>
      <w:r>
        <w:rPr>
          <w:sz w:val="24"/>
          <w:szCs w:val="24"/>
          <w:lang w:val="nl-NL"/>
        </w:rPr>
        <w:t xml:space="preserve"> </w:t>
      </w:r>
      <w:r w:rsidR="00E43D43">
        <w:rPr>
          <w:sz w:val="24"/>
          <w:szCs w:val="24"/>
          <w:lang w:val="nl-NL"/>
        </w:rPr>
        <w:t>anggaran</w:t>
      </w:r>
      <w:r>
        <w:rPr>
          <w:sz w:val="24"/>
          <w:szCs w:val="24"/>
          <w:lang w:val="nl-NL"/>
        </w:rPr>
        <w:t xml:space="preserve"> </w:t>
      </w:r>
      <w:r w:rsidRPr="009E4A3A">
        <w:rPr>
          <w:sz w:val="24"/>
          <w:szCs w:val="24"/>
          <w:lang w:val="nl-NL"/>
        </w:rPr>
        <w:t>berasal dari SP SABA 999.08 akibat pergeseran anggaran dalam 1 (satu) Kanwil DJPb yang tidak mengakibatkan perubahan target dan sasaran sepanjang sesuai dengan peruntukan dalam SP SABA 999.08;</w:t>
      </w:r>
    </w:p>
    <w:p w14:paraId="35C646A4" w14:textId="06FB48FC" w:rsidR="00237159" w:rsidRPr="00237159" w:rsidRDefault="00237159" w:rsidP="009E4A3A">
      <w:pPr>
        <w:pStyle w:val="ListParagraph"/>
        <w:numPr>
          <w:ilvl w:val="0"/>
          <w:numId w:val="14"/>
        </w:numPr>
        <w:tabs>
          <w:tab w:val="left" w:pos="567"/>
        </w:tabs>
        <w:spacing w:before="120" w:after="120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Memenuhi Pergeseran Anggaran </w:t>
      </w:r>
      <w:r>
        <w:rPr>
          <w:sz w:val="22"/>
          <w:szCs w:val="22"/>
          <w:lang w:val="nl-NL"/>
        </w:rPr>
        <w:t>Gaji dari</w:t>
      </w:r>
      <w:r w:rsidRPr="00675756">
        <w:rPr>
          <w:sz w:val="22"/>
          <w:szCs w:val="22"/>
          <w:lang w:val="nl-NL"/>
        </w:rPr>
        <w:t xml:space="preserve"> BPS Kabupaten </w:t>
      </w:r>
      <w:r>
        <w:rPr>
          <w:sz w:val="22"/>
          <w:szCs w:val="22"/>
          <w:lang w:val="id-ID"/>
        </w:rPr>
        <w:t>Sarolangun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BPS </w:t>
      </w:r>
      <w:proofErr w:type="spellStart"/>
      <w:r>
        <w:rPr>
          <w:sz w:val="22"/>
          <w:szCs w:val="22"/>
        </w:rPr>
        <w:t>Kabupaten</w:t>
      </w:r>
      <w:proofErr w:type="spellEnd"/>
      <w:r>
        <w:rPr>
          <w:sz w:val="22"/>
          <w:szCs w:val="22"/>
        </w:rPr>
        <w:t xml:space="preserve"> Batanghari</w:t>
      </w:r>
    </w:p>
    <w:p w14:paraId="449D225C" w14:textId="2DDA2416" w:rsidR="00237159" w:rsidRDefault="00237159" w:rsidP="009E4A3A">
      <w:pPr>
        <w:pStyle w:val="ListParagraph"/>
        <w:numPr>
          <w:ilvl w:val="0"/>
          <w:numId w:val="14"/>
        </w:numPr>
        <w:tabs>
          <w:tab w:val="left" w:pos="567"/>
        </w:tabs>
        <w:spacing w:before="120" w:after="120"/>
        <w:ind w:right="-4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Memenuhi Anggaran Percepatan Pengolahan Data Regsosek 2022 pada satker : BPS Provinsi Jambi; BPS Kabupaten Merangin; BPS Kabupaten Sarolangun; BPS Kabupaten Batanghari; BPS Kabupaten Muaro Jambi; BPS Kabupaten Tanjung Jabung Barat dan BPS Kabupaten Tebo.</w:t>
      </w:r>
    </w:p>
    <w:p w14:paraId="696AFB61" w14:textId="47F83040" w:rsidR="00747BFB" w:rsidRPr="00237159" w:rsidRDefault="00237159" w:rsidP="00237159">
      <w:pPr>
        <w:pStyle w:val="ListParagraph"/>
        <w:numPr>
          <w:ilvl w:val="0"/>
          <w:numId w:val="8"/>
        </w:numPr>
        <w:tabs>
          <w:tab w:val="left" w:pos="567"/>
        </w:tabs>
        <w:spacing w:before="120" w:after="120"/>
        <w:ind w:left="634" w:right="-43"/>
        <w:jc w:val="both"/>
        <w:rPr>
          <w:sz w:val="24"/>
          <w:szCs w:val="24"/>
          <w:lang w:val="nl-NL"/>
        </w:rPr>
      </w:pPr>
      <w:r w:rsidRPr="00237159">
        <w:rPr>
          <w:sz w:val="24"/>
          <w:szCs w:val="24"/>
          <w:lang w:val="nl-NL"/>
        </w:rPr>
        <w:t xml:space="preserve"> </w:t>
      </w:r>
      <w:r w:rsidR="00A556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778F3" wp14:editId="188DCB45">
                <wp:simplePos x="0" y="0"/>
                <wp:positionH relativeFrom="margin">
                  <wp:align>left</wp:align>
                </wp:positionH>
                <wp:positionV relativeFrom="paragraph">
                  <wp:posOffset>-8682355</wp:posOffset>
                </wp:positionV>
                <wp:extent cx="6445250" cy="723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67E53" id="Rectangle 7" o:spid="_x0000_s1026" style="position:absolute;margin-left:0;margin-top:-683.65pt;width:507.5pt;height:5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" fillcolor="white [3212]" stroked="f" strokeweight="1pt">
                <w10:wrap anchorx="margin"/>
              </v:rect>
            </w:pict>
          </mc:Fallback>
        </mc:AlternateContent>
      </w:r>
      <w:r w:rsidR="00747BFB" w:rsidRPr="00237159">
        <w:rPr>
          <w:sz w:val="24"/>
          <w:szCs w:val="24"/>
          <w:lang w:val="nl-NL"/>
        </w:rPr>
        <w:t>Sebagai bahan pertimbangan, dengan ini dilampirkan data pendukung berupa:</w:t>
      </w:r>
    </w:p>
    <w:p w14:paraId="483AB272" w14:textId="77777777" w:rsidR="00747BFB" w:rsidRPr="00A55653" w:rsidRDefault="00747BFB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 xml:space="preserve">Matriks perubahan </w:t>
      </w:r>
      <w:r w:rsidR="002B4567" w:rsidRPr="00A55653">
        <w:rPr>
          <w:sz w:val="24"/>
          <w:szCs w:val="24"/>
          <w:lang w:val="nl-NL"/>
        </w:rPr>
        <w:t xml:space="preserve">semula menjadi : </w:t>
      </w:r>
      <w:r w:rsidRPr="00A55653">
        <w:rPr>
          <w:sz w:val="24"/>
          <w:szCs w:val="24"/>
          <w:lang w:val="nl-NL"/>
        </w:rPr>
        <w:t xml:space="preserve">format 1, 2 </w:t>
      </w:r>
      <w:r w:rsidR="002B4567" w:rsidRPr="00A55653">
        <w:rPr>
          <w:sz w:val="24"/>
          <w:szCs w:val="24"/>
          <w:lang w:val="nl-NL"/>
        </w:rPr>
        <w:t xml:space="preserve"> (semua) </w:t>
      </w:r>
      <w:r w:rsidRPr="00A55653">
        <w:rPr>
          <w:sz w:val="24"/>
          <w:szCs w:val="24"/>
          <w:lang w:val="nl-NL"/>
        </w:rPr>
        <w:t xml:space="preserve">dan 3 </w:t>
      </w:r>
      <w:r w:rsidR="002B4567" w:rsidRPr="00A55653">
        <w:rPr>
          <w:sz w:val="24"/>
          <w:szCs w:val="24"/>
          <w:lang w:val="nl-NL"/>
        </w:rPr>
        <w:t xml:space="preserve">(perubahan)  </w:t>
      </w:r>
      <w:r w:rsidRPr="00A55653">
        <w:rPr>
          <w:sz w:val="24"/>
          <w:szCs w:val="24"/>
          <w:lang w:val="nl-NL"/>
        </w:rPr>
        <w:t>dari SAKTI web;</w:t>
      </w:r>
    </w:p>
    <w:p w14:paraId="0EDCA312" w14:textId="77777777" w:rsidR="00747BFB" w:rsidRPr="00A55653" w:rsidRDefault="00747BFB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left="994"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>ADK RKA-K/L DIPA Revisi;</w:t>
      </w:r>
    </w:p>
    <w:p w14:paraId="4168B358" w14:textId="2F2C721B" w:rsidR="00747BFB" w:rsidRPr="00A55653" w:rsidRDefault="00747BFB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left="994"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>Copy DIPA Petikan</w:t>
      </w:r>
    </w:p>
    <w:p w14:paraId="68B50D95" w14:textId="77777777" w:rsidR="00747BFB" w:rsidRPr="00A55653" w:rsidRDefault="00747BFB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left="994"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>Perubahan matriks Hal III DIPA</w:t>
      </w:r>
    </w:p>
    <w:p w14:paraId="04D70C70" w14:textId="42493724" w:rsidR="00747BFB" w:rsidRPr="00A55653" w:rsidRDefault="00747BFB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left="994"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>Matriks Perubahan semula-menjadi excel</w:t>
      </w:r>
    </w:p>
    <w:p w14:paraId="0DD53C8B" w14:textId="43352095" w:rsidR="003B52D5" w:rsidRPr="00A55653" w:rsidRDefault="003B52D5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left="994"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>DIPA Konsep</w:t>
      </w:r>
    </w:p>
    <w:p w14:paraId="1C7A9B60" w14:textId="339867A7" w:rsidR="00C431CF" w:rsidRPr="00A55653" w:rsidRDefault="00C431CF" w:rsidP="00BC2E17">
      <w:pPr>
        <w:numPr>
          <w:ilvl w:val="0"/>
          <w:numId w:val="9"/>
        </w:numPr>
        <w:tabs>
          <w:tab w:val="left" w:pos="567"/>
        </w:tabs>
        <w:spacing w:line="216" w:lineRule="auto"/>
        <w:ind w:left="994" w:right="-43"/>
        <w:jc w:val="both"/>
        <w:rPr>
          <w:sz w:val="24"/>
          <w:szCs w:val="24"/>
          <w:lang w:val="nl-NL"/>
        </w:rPr>
      </w:pPr>
      <w:r w:rsidRPr="00A55653">
        <w:rPr>
          <w:sz w:val="24"/>
          <w:szCs w:val="24"/>
          <w:lang w:val="nl-NL"/>
        </w:rPr>
        <w:t>Ijin eselon I</w:t>
      </w:r>
    </w:p>
    <w:p w14:paraId="4904C91A" w14:textId="77777777" w:rsidR="00747BFB" w:rsidRPr="003A2902" w:rsidRDefault="00747BFB" w:rsidP="00747BFB">
      <w:pPr>
        <w:tabs>
          <w:tab w:val="left" w:pos="567"/>
        </w:tabs>
        <w:ind w:left="630" w:right="-43"/>
        <w:jc w:val="both"/>
        <w:rPr>
          <w:sz w:val="2"/>
          <w:szCs w:val="24"/>
          <w:lang w:val="nl-NL"/>
        </w:rPr>
      </w:pPr>
    </w:p>
    <w:p w14:paraId="57A3CEEC" w14:textId="77777777" w:rsidR="00747BFB" w:rsidRPr="00102056" w:rsidRDefault="00747BFB" w:rsidP="009155CF">
      <w:pPr>
        <w:tabs>
          <w:tab w:val="left" w:pos="567"/>
        </w:tabs>
        <w:spacing w:before="120"/>
        <w:ind w:right="-43"/>
        <w:jc w:val="both"/>
        <w:rPr>
          <w:sz w:val="24"/>
          <w:szCs w:val="24"/>
          <w:lang w:val="nl-NL"/>
        </w:rPr>
      </w:pPr>
      <w:r w:rsidRPr="00102056">
        <w:rPr>
          <w:sz w:val="24"/>
          <w:szCs w:val="24"/>
          <w:lang w:val="nl-NL"/>
        </w:rPr>
        <w:t>Demikian kami sampaikan, atas perhatian dan kerjasamanya diucapkan terima kasih.</w:t>
      </w:r>
    </w:p>
    <w:p w14:paraId="424623D4" w14:textId="44FA6D39" w:rsidR="00747BFB" w:rsidRPr="00102056" w:rsidRDefault="00747BFB" w:rsidP="00747BFB">
      <w:pPr>
        <w:snapToGrid w:val="0"/>
        <w:ind w:left="5245"/>
        <w:rPr>
          <w:sz w:val="24"/>
          <w:szCs w:val="24"/>
        </w:rPr>
      </w:pPr>
    </w:p>
    <w:p w14:paraId="063895D3" w14:textId="07B851C4" w:rsidR="000D22AA" w:rsidRDefault="000D22AA" w:rsidP="00747BFB">
      <w:pPr>
        <w:snapToGrid w:val="0"/>
        <w:ind w:left="5245"/>
        <w:jc w:val="center"/>
        <w:rPr>
          <w:sz w:val="24"/>
          <w:szCs w:val="24"/>
        </w:rPr>
      </w:pPr>
    </w:p>
    <w:p w14:paraId="43D863B1" w14:textId="77777777" w:rsidR="00747BFB" w:rsidRPr="00102056" w:rsidRDefault="00747BFB" w:rsidP="00747BFB">
      <w:pPr>
        <w:snapToGrid w:val="0"/>
        <w:ind w:left="5245"/>
        <w:jc w:val="center"/>
        <w:rPr>
          <w:sz w:val="24"/>
          <w:szCs w:val="24"/>
        </w:rPr>
      </w:pPr>
      <w:proofErr w:type="spellStart"/>
      <w:r w:rsidRPr="00102056">
        <w:rPr>
          <w:sz w:val="24"/>
          <w:szCs w:val="24"/>
        </w:rPr>
        <w:t>Kepala</w:t>
      </w:r>
      <w:proofErr w:type="spellEnd"/>
      <w:r w:rsidRPr="00102056">
        <w:rPr>
          <w:sz w:val="24"/>
          <w:szCs w:val="24"/>
        </w:rPr>
        <w:t xml:space="preserve"> BPS </w:t>
      </w:r>
      <w:proofErr w:type="spellStart"/>
      <w:r w:rsidRPr="00102056">
        <w:rPr>
          <w:sz w:val="24"/>
          <w:szCs w:val="24"/>
        </w:rPr>
        <w:t>Provinsi</w:t>
      </w:r>
      <w:proofErr w:type="spellEnd"/>
      <w:r w:rsidRPr="00102056">
        <w:rPr>
          <w:sz w:val="24"/>
          <w:szCs w:val="24"/>
        </w:rPr>
        <w:t xml:space="preserve"> Jambi</w:t>
      </w:r>
    </w:p>
    <w:p w14:paraId="5F75654D" w14:textId="77777777" w:rsidR="00747BFB" w:rsidRDefault="00747BFB" w:rsidP="00747BFB">
      <w:pPr>
        <w:ind w:left="5245"/>
        <w:jc w:val="center"/>
        <w:rPr>
          <w:sz w:val="2"/>
          <w:szCs w:val="22"/>
        </w:rPr>
      </w:pPr>
    </w:p>
    <w:p w14:paraId="35BC194F" w14:textId="77777777" w:rsidR="009155CF" w:rsidRPr="003A2902" w:rsidRDefault="009155CF" w:rsidP="00747BFB">
      <w:pPr>
        <w:ind w:left="5245"/>
        <w:jc w:val="center"/>
        <w:rPr>
          <w:sz w:val="2"/>
          <w:szCs w:val="22"/>
        </w:rPr>
      </w:pPr>
    </w:p>
    <w:p w14:paraId="0C23B97A" w14:textId="13DE1F5F" w:rsidR="0023365B" w:rsidRDefault="0023365B" w:rsidP="00747BFB">
      <w:pPr>
        <w:ind w:left="5245"/>
        <w:jc w:val="center"/>
        <w:rPr>
          <w:sz w:val="22"/>
          <w:szCs w:val="22"/>
        </w:rPr>
      </w:pPr>
    </w:p>
    <w:p w14:paraId="2B6D065B" w14:textId="5745707D" w:rsidR="00D95914" w:rsidRDefault="00D95914" w:rsidP="00747BFB">
      <w:pPr>
        <w:ind w:left="5245"/>
        <w:jc w:val="center"/>
        <w:rPr>
          <w:sz w:val="22"/>
          <w:szCs w:val="22"/>
        </w:rPr>
      </w:pPr>
    </w:p>
    <w:p w14:paraId="006EEFD5" w14:textId="77777777" w:rsidR="00747BFB" w:rsidRDefault="00747BFB" w:rsidP="00747BFB">
      <w:pPr>
        <w:ind w:left="5245"/>
        <w:jc w:val="center"/>
        <w:rPr>
          <w:sz w:val="22"/>
          <w:szCs w:val="22"/>
        </w:rPr>
      </w:pPr>
    </w:p>
    <w:p w14:paraId="3AF376A7" w14:textId="3F689DB9" w:rsidR="00747BFB" w:rsidRDefault="009E2778" w:rsidP="00747B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AGUS SUDIBYO</w:t>
      </w:r>
    </w:p>
    <w:p w14:paraId="291BA7F5" w14:textId="77777777" w:rsidR="007F1AF6" w:rsidRDefault="007F1AF6" w:rsidP="00747B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2507254B" w14:textId="77777777" w:rsidR="007F1AF6" w:rsidRDefault="007F1AF6" w:rsidP="00747B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1E2E6612" w14:textId="1BD04951" w:rsidR="00237159" w:rsidRDefault="00237159">
      <w:pPr>
        <w:rPr>
          <w:b/>
          <w:sz w:val="24"/>
          <w:szCs w:val="22"/>
        </w:rPr>
      </w:pPr>
      <w:r>
        <w:rPr>
          <w:b/>
          <w:sz w:val="24"/>
          <w:szCs w:val="22"/>
        </w:rPr>
        <w:br w:type="page"/>
      </w:r>
    </w:p>
    <w:p w14:paraId="3853087A" w14:textId="0CAB4029" w:rsidR="00237159" w:rsidRDefault="00237159" w:rsidP="00237159">
      <w:pPr>
        <w:tabs>
          <w:tab w:val="left" w:pos="567"/>
        </w:tabs>
        <w:spacing w:before="120" w:after="120"/>
        <w:ind w:left="634" w:right="-43"/>
        <w:jc w:val="both"/>
        <w:rPr>
          <w:sz w:val="24"/>
          <w:szCs w:val="24"/>
          <w:lang w:val="nl-N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7D07" wp14:editId="49EA7523">
                <wp:simplePos x="0" y="0"/>
                <wp:positionH relativeFrom="page">
                  <wp:align>center</wp:align>
                </wp:positionH>
                <wp:positionV relativeFrom="paragraph">
                  <wp:posOffset>-675005</wp:posOffset>
                </wp:positionV>
                <wp:extent cx="6445250" cy="723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DA5A0" id="Rectangle 10" o:spid="_x0000_s1026" style="position:absolute;margin-left:0;margin-top:-53.15pt;width:507.5pt;height:57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</w:p>
    <w:p w14:paraId="6478FB8C" w14:textId="6FCFA9A0" w:rsidR="00237159" w:rsidRDefault="00237159" w:rsidP="00237159">
      <w:pPr>
        <w:jc w:val="center"/>
        <w:rPr>
          <w:sz w:val="24"/>
          <w:szCs w:val="24"/>
          <w:lang w:val="nl-N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923A9" wp14:editId="287A01D5">
                <wp:simplePos x="0" y="0"/>
                <wp:positionH relativeFrom="margin">
                  <wp:posOffset>-95250</wp:posOffset>
                </wp:positionH>
                <wp:positionV relativeFrom="paragraph">
                  <wp:posOffset>-768350</wp:posOffset>
                </wp:positionV>
                <wp:extent cx="6445250" cy="7239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ACD1D" id="Rectangle 9" o:spid="_x0000_s1026" style="position:absolute;margin-left:-7.5pt;margin-top:-60.5pt;width:507.5pt;height:5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>
        <w:rPr>
          <w:sz w:val="24"/>
          <w:szCs w:val="24"/>
          <w:lang w:val="nl-NL"/>
        </w:rPr>
        <w:t>Lampiran Matriks Perubahan (Semula  Menjadi) Revisi Antar Satker BPS Kabupaten/Kota Seprovinsi Jambi 2022</w:t>
      </w:r>
    </w:p>
    <w:p w14:paraId="105711CA" w14:textId="77777777" w:rsidR="00237159" w:rsidRDefault="00237159" w:rsidP="00237159">
      <w:pPr>
        <w:rPr>
          <w:sz w:val="24"/>
          <w:szCs w:val="24"/>
          <w:lang w:val="nl-NL"/>
        </w:rPr>
      </w:pP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663"/>
        <w:gridCol w:w="1853"/>
        <w:gridCol w:w="2152"/>
        <w:gridCol w:w="1721"/>
        <w:gridCol w:w="1721"/>
        <w:gridCol w:w="1446"/>
      </w:tblGrid>
      <w:tr w:rsidR="00237159" w14:paraId="35DE6CF3" w14:textId="77777777" w:rsidTr="007303C7">
        <w:trPr>
          <w:tblHeader/>
        </w:trPr>
        <w:tc>
          <w:tcPr>
            <w:tcW w:w="663" w:type="dxa"/>
            <w:vAlign w:val="bottom"/>
          </w:tcPr>
          <w:p w14:paraId="77522362" w14:textId="77A47A54" w:rsidR="00237159" w:rsidRDefault="00237159" w:rsidP="00237159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KD</w:t>
            </w:r>
          </w:p>
        </w:tc>
        <w:tc>
          <w:tcPr>
            <w:tcW w:w="1853" w:type="dxa"/>
            <w:vAlign w:val="bottom"/>
          </w:tcPr>
          <w:p w14:paraId="25245EDD" w14:textId="064C6777" w:rsidR="00237159" w:rsidRDefault="00237159" w:rsidP="00237159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KODE SATKER</w:t>
            </w:r>
          </w:p>
        </w:tc>
        <w:tc>
          <w:tcPr>
            <w:tcW w:w="2152" w:type="dxa"/>
            <w:vAlign w:val="bottom"/>
          </w:tcPr>
          <w:p w14:paraId="7F580C4A" w14:textId="222FF51B" w:rsidR="00237159" w:rsidRDefault="00237159" w:rsidP="00237159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SATKER/URAIAN</w:t>
            </w:r>
          </w:p>
        </w:tc>
        <w:tc>
          <w:tcPr>
            <w:tcW w:w="1721" w:type="dxa"/>
            <w:vAlign w:val="bottom"/>
          </w:tcPr>
          <w:p w14:paraId="6FDC6213" w14:textId="77777777" w:rsidR="00237159" w:rsidRDefault="00237159" w:rsidP="00237159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PAGU SEMULA</w:t>
            </w:r>
          </w:p>
        </w:tc>
        <w:tc>
          <w:tcPr>
            <w:tcW w:w="1721" w:type="dxa"/>
            <w:vAlign w:val="bottom"/>
          </w:tcPr>
          <w:p w14:paraId="74AB6205" w14:textId="77777777" w:rsidR="00237159" w:rsidRDefault="00237159" w:rsidP="00237159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PAGU MENJADI</w:t>
            </w:r>
          </w:p>
        </w:tc>
        <w:tc>
          <w:tcPr>
            <w:tcW w:w="1446" w:type="dxa"/>
            <w:vAlign w:val="bottom"/>
          </w:tcPr>
          <w:p w14:paraId="6DDC420A" w14:textId="7BF5D2FC" w:rsidR="00237159" w:rsidRDefault="00616F8A" w:rsidP="00237159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DCA516" wp14:editId="3E883517">
                      <wp:simplePos x="0" y="0"/>
                      <wp:positionH relativeFrom="page">
                        <wp:posOffset>-5165725</wp:posOffset>
                      </wp:positionH>
                      <wp:positionV relativeFrom="paragraph">
                        <wp:posOffset>-763270</wp:posOffset>
                      </wp:positionV>
                      <wp:extent cx="6445250" cy="72390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52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4740C" id="Rectangle 11" o:spid="_x0000_s1026" style="position:absolute;margin-left:-406.75pt;margin-top:-60.1pt;width:507.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" fillcolor="white [3212]" stroked="f" strokeweight="1pt">
                      <w10:wrap anchorx="page"/>
                    </v:rect>
                  </w:pict>
                </mc:Fallback>
              </mc:AlternateContent>
            </w:r>
            <w:r w:rsidR="00237159">
              <w:rPr>
                <w:rFonts w:ascii="Calibri" w:hAnsi="Calibri" w:cs="Calibri"/>
                <w:b/>
                <w:bCs/>
                <w:sz w:val="22"/>
                <w:szCs w:val="22"/>
              </w:rPr>
              <w:t>PAGU SELISIH</w:t>
            </w:r>
          </w:p>
        </w:tc>
      </w:tr>
      <w:tr w:rsidR="00237159" w14:paraId="2A55C758" w14:textId="77777777" w:rsidTr="007303C7">
        <w:trPr>
          <w:tblHeader/>
        </w:trPr>
        <w:tc>
          <w:tcPr>
            <w:tcW w:w="663" w:type="dxa"/>
            <w:vAlign w:val="bottom"/>
          </w:tcPr>
          <w:p w14:paraId="31066EBC" w14:textId="77777777" w:rsidR="00237159" w:rsidRDefault="00237159" w:rsidP="0023715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1853" w:type="dxa"/>
            <w:vAlign w:val="bottom"/>
          </w:tcPr>
          <w:p w14:paraId="5ED2EE93" w14:textId="77777777" w:rsidR="00237159" w:rsidRDefault="00237159" w:rsidP="00237159">
            <w:pPr>
              <w:jc w:val="center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(2)</w:t>
            </w:r>
          </w:p>
        </w:tc>
        <w:tc>
          <w:tcPr>
            <w:tcW w:w="2152" w:type="dxa"/>
            <w:vAlign w:val="bottom"/>
          </w:tcPr>
          <w:p w14:paraId="5D1753CB" w14:textId="77777777" w:rsidR="00237159" w:rsidRDefault="00237159" w:rsidP="0023715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(3)</w:t>
            </w:r>
          </w:p>
        </w:tc>
        <w:tc>
          <w:tcPr>
            <w:tcW w:w="1721" w:type="dxa"/>
            <w:vAlign w:val="bottom"/>
          </w:tcPr>
          <w:p w14:paraId="62F67D24" w14:textId="77777777" w:rsidR="00237159" w:rsidRDefault="00237159" w:rsidP="0023715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(4)</w:t>
            </w:r>
          </w:p>
        </w:tc>
        <w:tc>
          <w:tcPr>
            <w:tcW w:w="1721" w:type="dxa"/>
            <w:vAlign w:val="bottom"/>
          </w:tcPr>
          <w:p w14:paraId="252BCB96" w14:textId="77777777" w:rsidR="00237159" w:rsidRDefault="00237159" w:rsidP="0023715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1446" w:type="dxa"/>
            <w:vAlign w:val="bottom"/>
          </w:tcPr>
          <w:p w14:paraId="1C2DF67D" w14:textId="77777777" w:rsidR="00237159" w:rsidRDefault="00237159" w:rsidP="0023715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(6)</w:t>
            </w:r>
          </w:p>
        </w:tc>
      </w:tr>
      <w:tr w:rsidR="00237159" w14:paraId="672C0CB7" w14:textId="77777777" w:rsidTr="007303C7">
        <w:tc>
          <w:tcPr>
            <w:tcW w:w="663" w:type="dxa"/>
            <w:vAlign w:val="bottom"/>
          </w:tcPr>
          <w:p w14:paraId="37CD3BB5" w14:textId="77777777" w:rsidR="00237159" w:rsidRDefault="00237159" w:rsidP="0023715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1500</w:t>
            </w:r>
          </w:p>
        </w:tc>
        <w:tc>
          <w:tcPr>
            <w:tcW w:w="1853" w:type="dxa"/>
            <w:vAlign w:val="bottom"/>
          </w:tcPr>
          <w:p w14:paraId="57786632" w14:textId="77777777" w:rsidR="00237159" w:rsidRDefault="00237159" w:rsidP="00237159">
            <w:pPr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428145</w:t>
            </w:r>
          </w:p>
        </w:tc>
        <w:tc>
          <w:tcPr>
            <w:tcW w:w="2152" w:type="dxa"/>
            <w:vAlign w:val="bottom"/>
          </w:tcPr>
          <w:p w14:paraId="40F56507" w14:textId="77777777" w:rsidR="00237159" w:rsidRDefault="00237159" w:rsidP="0023715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PROVINSI JAMBI</w:t>
            </w:r>
          </w:p>
        </w:tc>
        <w:tc>
          <w:tcPr>
            <w:tcW w:w="1721" w:type="dxa"/>
            <w:vAlign w:val="bottom"/>
          </w:tcPr>
          <w:p w14:paraId="2131A7B8" w14:textId="77777777" w:rsidR="00237159" w:rsidRDefault="00237159" w:rsidP="0023715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21.402.877.000</w:t>
            </w:r>
          </w:p>
        </w:tc>
        <w:tc>
          <w:tcPr>
            <w:tcW w:w="1721" w:type="dxa"/>
            <w:vAlign w:val="bottom"/>
          </w:tcPr>
          <w:p w14:paraId="08FC0016" w14:textId="77777777" w:rsidR="00237159" w:rsidRDefault="00237159" w:rsidP="0023715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21.340.974.000</w:t>
            </w:r>
          </w:p>
        </w:tc>
        <w:tc>
          <w:tcPr>
            <w:tcW w:w="1446" w:type="dxa"/>
            <w:vAlign w:val="bottom"/>
          </w:tcPr>
          <w:p w14:paraId="469BEEFC" w14:textId="77777777" w:rsidR="00237159" w:rsidRDefault="00237159" w:rsidP="0023715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-61.903.000</w:t>
            </w:r>
          </w:p>
        </w:tc>
      </w:tr>
      <w:tr w:rsidR="00237159" w14:paraId="61E28392" w14:textId="77777777" w:rsidTr="007303C7">
        <w:tc>
          <w:tcPr>
            <w:tcW w:w="663" w:type="dxa"/>
            <w:vAlign w:val="bottom"/>
          </w:tcPr>
          <w:p w14:paraId="1FF0BA2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71220C5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4240127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2F1217C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7.479.174.000</w:t>
            </w:r>
          </w:p>
        </w:tc>
        <w:tc>
          <w:tcPr>
            <w:tcW w:w="1721" w:type="dxa"/>
            <w:vAlign w:val="bottom"/>
          </w:tcPr>
          <w:p w14:paraId="642638D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7.417.271.000</w:t>
            </w:r>
          </w:p>
        </w:tc>
        <w:tc>
          <w:tcPr>
            <w:tcW w:w="1446" w:type="dxa"/>
            <w:vAlign w:val="bottom"/>
          </w:tcPr>
          <w:p w14:paraId="295FF90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-61.903.000</w:t>
            </w:r>
          </w:p>
        </w:tc>
      </w:tr>
      <w:tr w:rsidR="00237159" w14:paraId="5FF967C0" w14:textId="77777777" w:rsidTr="007303C7">
        <w:tc>
          <w:tcPr>
            <w:tcW w:w="663" w:type="dxa"/>
            <w:vAlign w:val="bottom"/>
          </w:tcPr>
          <w:p w14:paraId="49DE710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75A3C09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2621060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5BF1F16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1.559.411.000</w:t>
            </w:r>
          </w:p>
        </w:tc>
        <w:tc>
          <w:tcPr>
            <w:tcW w:w="1721" w:type="dxa"/>
            <w:vAlign w:val="bottom"/>
          </w:tcPr>
          <w:p w14:paraId="6BC787C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1.497.508.000</w:t>
            </w:r>
          </w:p>
        </w:tc>
        <w:tc>
          <w:tcPr>
            <w:tcW w:w="1446" w:type="dxa"/>
            <w:vAlign w:val="bottom"/>
          </w:tcPr>
          <w:p w14:paraId="60B0214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-61.903.000</w:t>
            </w:r>
          </w:p>
        </w:tc>
      </w:tr>
      <w:tr w:rsidR="00237159" w14:paraId="1FBE29A6" w14:textId="77777777" w:rsidTr="007303C7">
        <w:tc>
          <w:tcPr>
            <w:tcW w:w="663" w:type="dxa"/>
            <w:vAlign w:val="bottom"/>
          </w:tcPr>
          <w:p w14:paraId="7E0E0B1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7BCD339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0A423DB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2A4779E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72.120.000</w:t>
            </w:r>
          </w:p>
        </w:tc>
        <w:tc>
          <w:tcPr>
            <w:tcW w:w="1721" w:type="dxa"/>
            <w:vAlign w:val="bottom"/>
          </w:tcPr>
          <w:p w14:paraId="131CE25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72.120.000</w:t>
            </w:r>
          </w:p>
        </w:tc>
        <w:tc>
          <w:tcPr>
            <w:tcW w:w="1446" w:type="dxa"/>
            <w:vAlign w:val="bottom"/>
          </w:tcPr>
          <w:p w14:paraId="5623353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1CD52587" w14:textId="77777777" w:rsidTr="007303C7">
        <w:tc>
          <w:tcPr>
            <w:tcW w:w="663" w:type="dxa"/>
            <w:vAlign w:val="bottom"/>
          </w:tcPr>
          <w:p w14:paraId="5D50798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7353210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57272CD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14EEF99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13.923.703.000</w:t>
            </w:r>
          </w:p>
        </w:tc>
        <w:tc>
          <w:tcPr>
            <w:tcW w:w="1721" w:type="dxa"/>
            <w:vAlign w:val="bottom"/>
          </w:tcPr>
          <w:p w14:paraId="2EEAAB8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13.923.703.000</w:t>
            </w:r>
          </w:p>
        </w:tc>
        <w:tc>
          <w:tcPr>
            <w:tcW w:w="1446" w:type="dxa"/>
            <w:vAlign w:val="bottom"/>
          </w:tcPr>
          <w:p w14:paraId="7BC3AD1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5D97CAA5" w14:textId="77777777" w:rsidTr="007303C7">
        <w:tc>
          <w:tcPr>
            <w:tcW w:w="663" w:type="dxa"/>
            <w:vAlign w:val="bottom"/>
          </w:tcPr>
          <w:p w14:paraId="380D666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751EB71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3662CB3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071BD3E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11.502.822.000</w:t>
            </w:r>
          </w:p>
        </w:tc>
        <w:tc>
          <w:tcPr>
            <w:tcW w:w="1721" w:type="dxa"/>
            <w:vAlign w:val="bottom"/>
          </w:tcPr>
          <w:p w14:paraId="519E1319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11.502.822.000</w:t>
            </w:r>
          </w:p>
        </w:tc>
        <w:tc>
          <w:tcPr>
            <w:tcW w:w="1446" w:type="dxa"/>
            <w:vAlign w:val="bottom"/>
          </w:tcPr>
          <w:p w14:paraId="384F846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2ECB33B8" w14:textId="77777777" w:rsidTr="007303C7">
        <w:tc>
          <w:tcPr>
            <w:tcW w:w="663" w:type="dxa"/>
          </w:tcPr>
          <w:p w14:paraId="23460A9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</w:tcPr>
          <w:p w14:paraId="5111E76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</w:tcPr>
          <w:p w14:paraId="36E62C8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</w:tcPr>
          <w:p w14:paraId="374660E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</w:tcPr>
          <w:p w14:paraId="21FF4F9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</w:tcPr>
          <w:p w14:paraId="5A9C072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5FD80A1A" w14:textId="77777777" w:rsidTr="007303C7">
        <w:tc>
          <w:tcPr>
            <w:tcW w:w="663" w:type="dxa"/>
            <w:vAlign w:val="bottom"/>
          </w:tcPr>
          <w:p w14:paraId="448BD76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1502</w:t>
            </w:r>
          </w:p>
        </w:tc>
        <w:tc>
          <w:tcPr>
            <w:tcW w:w="1853" w:type="dxa"/>
            <w:vAlign w:val="bottom"/>
          </w:tcPr>
          <w:p w14:paraId="43D4A30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637063</w:t>
            </w:r>
          </w:p>
        </w:tc>
        <w:tc>
          <w:tcPr>
            <w:tcW w:w="2152" w:type="dxa"/>
            <w:vAlign w:val="bottom"/>
          </w:tcPr>
          <w:p w14:paraId="4F7E237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KABUPATEN MERANGIN</w:t>
            </w:r>
          </w:p>
        </w:tc>
        <w:tc>
          <w:tcPr>
            <w:tcW w:w="1721" w:type="dxa"/>
            <w:vAlign w:val="bottom"/>
          </w:tcPr>
          <w:p w14:paraId="3524999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11.504.375.000</w:t>
            </w:r>
          </w:p>
        </w:tc>
        <w:tc>
          <w:tcPr>
            <w:tcW w:w="1721" w:type="dxa"/>
            <w:vAlign w:val="bottom"/>
          </w:tcPr>
          <w:p w14:paraId="58247F75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11.601.671.000</w:t>
            </w:r>
          </w:p>
        </w:tc>
        <w:tc>
          <w:tcPr>
            <w:tcW w:w="1446" w:type="dxa"/>
            <w:vAlign w:val="bottom"/>
          </w:tcPr>
          <w:p w14:paraId="0B3A8A4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97.296.000</w:t>
            </w:r>
          </w:p>
        </w:tc>
      </w:tr>
      <w:tr w:rsidR="00237159" w14:paraId="3727CE2A" w14:textId="77777777" w:rsidTr="007303C7">
        <w:tc>
          <w:tcPr>
            <w:tcW w:w="663" w:type="dxa"/>
            <w:vAlign w:val="bottom"/>
          </w:tcPr>
          <w:p w14:paraId="7E0883B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7B343B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23391A0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60A9070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7.449.500.000</w:t>
            </w:r>
          </w:p>
        </w:tc>
        <w:tc>
          <w:tcPr>
            <w:tcW w:w="1721" w:type="dxa"/>
            <w:vAlign w:val="bottom"/>
          </w:tcPr>
          <w:p w14:paraId="4F7FEBD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7.546.796.000</w:t>
            </w:r>
          </w:p>
        </w:tc>
        <w:tc>
          <w:tcPr>
            <w:tcW w:w="1446" w:type="dxa"/>
            <w:vAlign w:val="bottom"/>
          </w:tcPr>
          <w:p w14:paraId="79867AF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97.296.000</w:t>
            </w:r>
          </w:p>
        </w:tc>
      </w:tr>
      <w:tr w:rsidR="00237159" w14:paraId="4164C281" w14:textId="77777777" w:rsidTr="007303C7">
        <w:tc>
          <w:tcPr>
            <w:tcW w:w="663" w:type="dxa"/>
            <w:vAlign w:val="bottom"/>
          </w:tcPr>
          <w:p w14:paraId="0D1CEDE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9DFD68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0B355BC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190D876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4.506.014.000</w:t>
            </w:r>
          </w:p>
        </w:tc>
        <w:tc>
          <w:tcPr>
            <w:tcW w:w="1721" w:type="dxa"/>
            <w:vAlign w:val="bottom"/>
          </w:tcPr>
          <w:p w14:paraId="37104C2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4.603.310.000</w:t>
            </w:r>
          </w:p>
        </w:tc>
        <w:tc>
          <w:tcPr>
            <w:tcW w:w="1446" w:type="dxa"/>
            <w:vAlign w:val="bottom"/>
          </w:tcPr>
          <w:p w14:paraId="0746C79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97.296.000</w:t>
            </w:r>
          </w:p>
        </w:tc>
      </w:tr>
      <w:tr w:rsidR="00237159" w14:paraId="24BA65A3" w14:textId="77777777" w:rsidTr="007303C7">
        <w:tc>
          <w:tcPr>
            <w:tcW w:w="663" w:type="dxa"/>
            <w:vAlign w:val="bottom"/>
          </w:tcPr>
          <w:p w14:paraId="51869AF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3F4CAB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5112343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4269D20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21" w:type="dxa"/>
            <w:vAlign w:val="bottom"/>
          </w:tcPr>
          <w:p w14:paraId="70AA811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6" w:type="dxa"/>
            <w:vAlign w:val="bottom"/>
          </w:tcPr>
          <w:p w14:paraId="58287FC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2FFD5535" w14:textId="77777777" w:rsidTr="007303C7">
        <w:tc>
          <w:tcPr>
            <w:tcW w:w="663" w:type="dxa"/>
            <w:vAlign w:val="bottom"/>
          </w:tcPr>
          <w:p w14:paraId="1DD9D31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4884E28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2CF2B9C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76CD8FE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4.054.875.000</w:t>
            </w:r>
          </w:p>
        </w:tc>
        <w:tc>
          <w:tcPr>
            <w:tcW w:w="1721" w:type="dxa"/>
            <w:vAlign w:val="bottom"/>
          </w:tcPr>
          <w:p w14:paraId="4716B33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4.054.875.000</w:t>
            </w:r>
          </w:p>
        </w:tc>
        <w:tc>
          <w:tcPr>
            <w:tcW w:w="1446" w:type="dxa"/>
            <w:vAlign w:val="bottom"/>
          </w:tcPr>
          <w:p w14:paraId="4CE6093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0DD1A481" w14:textId="77777777" w:rsidTr="007303C7">
        <w:tc>
          <w:tcPr>
            <w:tcW w:w="663" w:type="dxa"/>
            <w:vAlign w:val="bottom"/>
          </w:tcPr>
          <w:p w14:paraId="24BAA93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7FBAB4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7CE7ABD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5EB9705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4.025.062.000</w:t>
            </w:r>
          </w:p>
        </w:tc>
        <w:tc>
          <w:tcPr>
            <w:tcW w:w="1721" w:type="dxa"/>
            <w:vAlign w:val="bottom"/>
          </w:tcPr>
          <w:p w14:paraId="0B187E6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4.025.062.000</w:t>
            </w:r>
          </w:p>
        </w:tc>
        <w:tc>
          <w:tcPr>
            <w:tcW w:w="1446" w:type="dxa"/>
            <w:vAlign w:val="bottom"/>
          </w:tcPr>
          <w:p w14:paraId="45B6B885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2BD51261" w14:textId="77777777" w:rsidTr="007303C7">
        <w:tc>
          <w:tcPr>
            <w:tcW w:w="663" w:type="dxa"/>
            <w:vAlign w:val="bottom"/>
          </w:tcPr>
          <w:p w14:paraId="3EA0A8B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474D1F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vAlign w:val="bottom"/>
          </w:tcPr>
          <w:p w14:paraId="00A6C82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1958F2C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0465C29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vAlign w:val="bottom"/>
          </w:tcPr>
          <w:p w14:paraId="4EE7C09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4DB32AE6" w14:textId="77777777" w:rsidTr="007303C7">
        <w:tc>
          <w:tcPr>
            <w:tcW w:w="663" w:type="dxa"/>
            <w:vAlign w:val="bottom"/>
          </w:tcPr>
          <w:p w14:paraId="282ECC0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1503</w:t>
            </w:r>
          </w:p>
        </w:tc>
        <w:tc>
          <w:tcPr>
            <w:tcW w:w="1853" w:type="dxa"/>
            <w:vAlign w:val="bottom"/>
          </w:tcPr>
          <w:p w14:paraId="265642F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428182</w:t>
            </w:r>
          </w:p>
        </w:tc>
        <w:tc>
          <w:tcPr>
            <w:tcW w:w="2152" w:type="dxa"/>
            <w:vAlign w:val="bottom"/>
          </w:tcPr>
          <w:p w14:paraId="56540BC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KABUPATEN SAROLANGUN</w:t>
            </w:r>
          </w:p>
        </w:tc>
        <w:tc>
          <w:tcPr>
            <w:tcW w:w="1721" w:type="dxa"/>
            <w:vAlign w:val="bottom"/>
          </w:tcPr>
          <w:p w14:paraId="7155539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9.723.109.000</w:t>
            </w:r>
          </w:p>
        </w:tc>
        <w:tc>
          <w:tcPr>
            <w:tcW w:w="1721" w:type="dxa"/>
            <w:vAlign w:val="bottom"/>
          </w:tcPr>
          <w:p w14:paraId="7173E64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9.677.479.000</w:t>
            </w:r>
          </w:p>
        </w:tc>
        <w:tc>
          <w:tcPr>
            <w:tcW w:w="1446" w:type="dxa"/>
            <w:vAlign w:val="bottom"/>
          </w:tcPr>
          <w:p w14:paraId="0656DEE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-45.630.000</w:t>
            </w:r>
          </w:p>
        </w:tc>
      </w:tr>
      <w:tr w:rsidR="00237159" w14:paraId="5E4EBE7A" w14:textId="77777777" w:rsidTr="007303C7">
        <w:tc>
          <w:tcPr>
            <w:tcW w:w="663" w:type="dxa"/>
            <w:vAlign w:val="bottom"/>
          </w:tcPr>
          <w:p w14:paraId="6D819C9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061EB7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6792B8C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02C86D6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6.412.008.000</w:t>
            </w:r>
          </w:p>
        </w:tc>
        <w:tc>
          <w:tcPr>
            <w:tcW w:w="1721" w:type="dxa"/>
            <w:vAlign w:val="bottom"/>
          </w:tcPr>
          <w:p w14:paraId="5E192B6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6.435.634.000</w:t>
            </w:r>
          </w:p>
        </w:tc>
        <w:tc>
          <w:tcPr>
            <w:tcW w:w="1446" w:type="dxa"/>
            <w:vAlign w:val="bottom"/>
          </w:tcPr>
          <w:p w14:paraId="06A40B3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23.626.000</w:t>
            </w:r>
          </w:p>
        </w:tc>
      </w:tr>
      <w:tr w:rsidR="00237159" w14:paraId="5846764B" w14:textId="77777777" w:rsidTr="007303C7">
        <w:tc>
          <w:tcPr>
            <w:tcW w:w="663" w:type="dxa"/>
            <w:vAlign w:val="bottom"/>
          </w:tcPr>
          <w:p w14:paraId="0DEE407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082AD4A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6E2D5EA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5D948E19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3.620.408.000</w:t>
            </w:r>
          </w:p>
        </w:tc>
        <w:tc>
          <w:tcPr>
            <w:tcW w:w="1721" w:type="dxa"/>
            <w:vAlign w:val="bottom"/>
          </w:tcPr>
          <w:p w14:paraId="271C2AB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3.644.034.000</w:t>
            </w:r>
          </w:p>
        </w:tc>
        <w:tc>
          <w:tcPr>
            <w:tcW w:w="1446" w:type="dxa"/>
            <w:vAlign w:val="bottom"/>
          </w:tcPr>
          <w:p w14:paraId="7E9FECA5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23.626.000</w:t>
            </w:r>
          </w:p>
        </w:tc>
      </w:tr>
      <w:tr w:rsidR="00237159" w14:paraId="66E4434F" w14:textId="77777777" w:rsidTr="007303C7">
        <w:tc>
          <w:tcPr>
            <w:tcW w:w="663" w:type="dxa"/>
            <w:vAlign w:val="bottom"/>
          </w:tcPr>
          <w:p w14:paraId="2234FAE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658B549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2D387C9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6B11A4D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21" w:type="dxa"/>
            <w:vAlign w:val="bottom"/>
          </w:tcPr>
          <w:p w14:paraId="1EEDDE7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6" w:type="dxa"/>
            <w:vAlign w:val="bottom"/>
          </w:tcPr>
          <w:p w14:paraId="267B652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149F804E" w14:textId="77777777" w:rsidTr="007303C7">
        <w:tc>
          <w:tcPr>
            <w:tcW w:w="663" w:type="dxa"/>
            <w:vAlign w:val="bottom"/>
          </w:tcPr>
          <w:p w14:paraId="5DF72C1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6E63CBB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058A34D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221B145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3.311.101.000</w:t>
            </w:r>
          </w:p>
        </w:tc>
        <w:tc>
          <w:tcPr>
            <w:tcW w:w="1721" w:type="dxa"/>
            <w:vAlign w:val="bottom"/>
          </w:tcPr>
          <w:p w14:paraId="03E7684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3.241.845.000</w:t>
            </w:r>
          </w:p>
        </w:tc>
        <w:tc>
          <w:tcPr>
            <w:tcW w:w="1446" w:type="dxa"/>
            <w:vAlign w:val="bottom"/>
          </w:tcPr>
          <w:p w14:paraId="5F993BF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-69.256.000</w:t>
            </w:r>
          </w:p>
        </w:tc>
      </w:tr>
      <w:tr w:rsidR="00237159" w14:paraId="0279B301" w14:textId="77777777" w:rsidTr="007303C7">
        <w:tc>
          <w:tcPr>
            <w:tcW w:w="663" w:type="dxa"/>
            <w:vAlign w:val="bottom"/>
          </w:tcPr>
          <w:p w14:paraId="4609DB92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0339427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46B77B3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07FEB85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2.712.271.000</w:t>
            </w:r>
          </w:p>
        </w:tc>
        <w:tc>
          <w:tcPr>
            <w:tcW w:w="1721" w:type="dxa"/>
            <w:vAlign w:val="bottom"/>
          </w:tcPr>
          <w:p w14:paraId="51F387E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2.643.015.000</w:t>
            </w:r>
          </w:p>
        </w:tc>
        <w:tc>
          <w:tcPr>
            <w:tcW w:w="1446" w:type="dxa"/>
            <w:vAlign w:val="bottom"/>
          </w:tcPr>
          <w:p w14:paraId="06B25529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-69.256.000</w:t>
            </w:r>
          </w:p>
        </w:tc>
      </w:tr>
      <w:tr w:rsidR="00237159" w14:paraId="0B4E8F05" w14:textId="77777777" w:rsidTr="007303C7">
        <w:tc>
          <w:tcPr>
            <w:tcW w:w="663" w:type="dxa"/>
            <w:vAlign w:val="bottom"/>
          </w:tcPr>
          <w:p w14:paraId="11D4EE2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0C212C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vAlign w:val="bottom"/>
          </w:tcPr>
          <w:p w14:paraId="2056883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32B4D43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5E3D1B5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vAlign w:val="bottom"/>
          </w:tcPr>
          <w:p w14:paraId="694EB3A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549ED428" w14:textId="77777777" w:rsidTr="007303C7">
        <w:tc>
          <w:tcPr>
            <w:tcW w:w="663" w:type="dxa"/>
            <w:vAlign w:val="bottom"/>
          </w:tcPr>
          <w:p w14:paraId="5FD170A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1504</w:t>
            </w:r>
          </w:p>
        </w:tc>
        <w:tc>
          <w:tcPr>
            <w:tcW w:w="1853" w:type="dxa"/>
            <w:vAlign w:val="bottom"/>
          </w:tcPr>
          <w:p w14:paraId="00DACB1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428160</w:t>
            </w:r>
          </w:p>
        </w:tc>
        <w:tc>
          <w:tcPr>
            <w:tcW w:w="2152" w:type="dxa"/>
            <w:vAlign w:val="bottom"/>
          </w:tcPr>
          <w:p w14:paraId="64AD51AC" w14:textId="0E118130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KABUPATEN BATANGHARI</w:t>
            </w:r>
          </w:p>
        </w:tc>
        <w:tc>
          <w:tcPr>
            <w:tcW w:w="1721" w:type="dxa"/>
            <w:vAlign w:val="bottom"/>
          </w:tcPr>
          <w:p w14:paraId="68230F0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8.415.063.000</w:t>
            </w:r>
          </w:p>
        </w:tc>
        <w:tc>
          <w:tcPr>
            <w:tcW w:w="1721" w:type="dxa"/>
            <w:vAlign w:val="bottom"/>
          </w:tcPr>
          <w:p w14:paraId="2405235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8.469.013.000</w:t>
            </w:r>
          </w:p>
        </w:tc>
        <w:tc>
          <w:tcPr>
            <w:tcW w:w="1446" w:type="dxa"/>
            <w:vAlign w:val="bottom"/>
          </w:tcPr>
          <w:p w14:paraId="742899B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53.950.000</w:t>
            </w:r>
          </w:p>
        </w:tc>
      </w:tr>
      <w:tr w:rsidR="00237159" w14:paraId="18304D5F" w14:textId="77777777" w:rsidTr="007303C7">
        <w:tc>
          <w:tcPr>
            <w:tcW w:w="663" w:type="dxa"/>
            <w:vAlign w:val="bottom"/>
          </w:tcPr>
          <w:p w14:paraId="6C3DDCF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1C52F92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362D05B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784202D1" w14:textId="6C500F8F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5.485.623.000</w:t>
            </w:r>
          </w:p>
        </w:tc>
        <w:tc>
          <w:tcPr>
            <w:tcW w:w="1721" w:type="dxa"/>
            <w:vAlign w:val="bottom"/>
          </w:tcPr>
          <w:p w14:paraId="1772FFF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5.470.317.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000</w:t>
            </w:r>
          </w:p>
        </w:tc>
        <w:tc>
          <w:tcPr>
            <w:tcW w:w="1446" w:type="dxa"/>
            <w:vAlign w:val="bottom"/>
          </w:tcPr>
          <w:p w14:paraId="31D374B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-15.306.000</w:t>
            </w:r>
          </w:p>
        </w:tc>
      </w:tr>
      <w:tr w:rsidR="00237159" w14:paraId="4EF23971" w14:textId="77777777" w:rsidTr="007303C7">
        <w:tc>
          <w:tcPr>
            <w:tcW w:w="663" w:type="dxa"/>
            <w:vAlign w:val="bottom"/>
          </w:tcPr>
          <w:p w14:paraId="1014E94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0D46831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651EEC1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6E53B15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3.092.101.000</w:t>
            </w:r>
          </w:p>
        </w:tc>
        <w:tc>
          <w:tcPr>
            <w:tcW w:w="1721" w:type="dxa"/>
            <w:vAlign w:val="bottom"/>
          </w:tcPr>
          <w:p w14:paraId="1BC7ADB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3.076.795.000</w:t>
            </w:r>
          </w:p>
        </w:tc>
        <w:tc>
          <w:tcPr>
            <w:tcW w:w="1446" w:type="dxa"/>
            <w:vAlign w:val="bottom"/>
          </w:tcPr>
          <w:p w14:paraId="56607EE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-15.306.000</w:t>
            </w:r>
          </w:p>
        </w:tc>
      </w:tr>
      <w:tr w:rsidR="00237159" w14:paraId="1B770D07" w14:textId="77777777" w:rsidTr="007303C7">
        <w:tc>
          <w:tcPr>
            <w:tcW w:w="663" w:type="dxa"/>
            <w:vAlign w:val="bottom"/>
          </w:tcPr>
          <w:p w14:paraId="3D927AB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77BAAE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1E59597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64CAA889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21" w:type="dxa"/>
            <w:vAlign w:val="bottom"/>
          </w:tcPr>
          <w:p w14:paraId="4DB07C5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6" w:type="dxa"/>
            <w:vAlign w:val="bottom"/>
          </w:tcPr>
          <w:p w14:paraId="069EF70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49997E76" w14:textId="77777777" w:rsidTr="007303C7">
        <w:tc>
          <w:tcPr>
            <w:tcW w:w="663" w:type="dxa"/>
            <w:vAlign w:val="bottom"/>
          </w:tcPr>
          <w:p w14:paraId="413B7E5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26A9D4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6F21A10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782BBF1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2.929.440.000</w:t>
            </w:r>
          </w:p>
        </w:tc>
        <w:tc>
          <w:tcPr>
            <w:tcW w:w="1721" w:type="dxa"/>
            <w:vAlign w:val="bottom"/>
          </w:tcPr>
          <w:p w14:paraId="414EDA0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2.998.696.000</w:t>
            </w:r>
          </w:p>
        </w:tc>
        <w:tc>
          <w:tcPr>
            <w:tcW w:w="1446" w:type="dxa"/>
            <w:vAlign w:val="bottom"/>
          </w:tcPr>
          <w:p w14:paraId="091018F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69.256.000</w:t>
            </w:r>
          </w:p>
        </w:tc>
      </w:tr>
      <w:tr w:rsidR="00237159" w14:paraId="0FAF55D3" w14:textId="77777777" w:rsidTr="007303C7">
        <w:tc>
          <w:tcPr>
            <w:tcW w:w="663" w:type="dxa"/>
            <w:vAlign w:val="bottom"/>
          </w:tcPr>
          <w:p w14:paraId="2095557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1BFBFBC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2CF7342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22985F6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2.339.282.000</w:t>
            </w:r>
          </w:p>
        </w:tc>
        <w:tc>
          <w:tcPr>
            <w:tcW w:w="1721" w:type="dxa"/>
            <w:vAlign w:val="bottom"/>
          </w:tcPr>
          <w:p w14:paraId="4A901AA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2.408.538.000</w:t>
            </w:r>
          </w:p>
        </w:tc>
        <w:tc>
          <w:tcPr>
            <w:tcW w:w="1446" w:type="dxa"/>
            <w:vAlign w:val="bottom"/>
          </w:tcPr>
          <w:p w14:paraId="155C442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69.256.000</w:t>
            </w:r>
          </w:p>
        </w:tc>
      </w:tr>
      <w:tr w:rsidR="00237159" w14:paraId="41944241" w14:textId="77777777" w:rsidTr="007303C7">
        <w:tc>
          <w:tcPr>
            <w:tcW w:w="663" w:type="dxa"/>
            <w:vAlign w:val="bottom"/>
          </w:tcPr>
          <w:p w14:paraId="547C485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EEFC61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vAlign w:val="bottom"/>
          </w:tcPr>
          <w:p w14:paraId="0F8E1DD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5A1BACA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72BA691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vAlign w:val="bottom"/>
          </w:tcPr>
          <w:p w14:paraId="745D7D1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708058D2" w14:textId="77777777" w:rsidTr="007303C7">
        <w:tc>
          <w:tcPr>
            <w:tcW w:w="663" w:type="dxa"/>
            <w:vAlign w:val="bottom"/>
          </w:tcPr>
          <w:p w14:paraId="6FBE974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1505</w:t>
            </w:r>
          </w:p>
        </w:tc>
        <w:tc>
          <w:tcPr>
            <w:tcW w:w="1853" w:type="dxa"/>
            <w:vAlign w:val="bottom"/>
          </w:tcPr>
          <w:p w14:paraId="7DBF16B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637070</w:t>
            </w:r>
          </w:p>
        </w:tc>
        <w:tc>
          <w:tcPr>
            <w:tcW w:w="2152" w:type="dxa"/>
            <w:vAlign w:val="bottom"/>
          </w:tcPr>
          <w:p w14:paraId="26D7A86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KABUPATEN MUARO JAMBI</w:t>
            </w:r>
          </w:p>
        </w:tc>
        <w:tc>
          <w:tcPr>
            <w:tcW w:w="1721" w:type="dxa"/>
            <w:vAlign w:val="bottom"/>
          </w:tcPr>
          <w:p w14:paraId="3A6522C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11.153.921.000</w:t>
            </w:r>
          </w:p>
        </w:tc>
        <w:tc>
          <w:tcPr>
            <w:tcW w:w="1721" w:type="dxa"/>
            <w:vAlign w:val="bottom"/>
          </w:tcPr>
          <w:p w14:paraId="54F3390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11.198.470.000</w:t>
            </w:r>
          </w:p>
        </w:tc>
        <w:tc>
          <w:tcPr>
            <w:tcW w:w="1446" w:type="dxa"/>
            <w:vAlign w:val="bottom"/>
          </w:tcPr>
          <w:p w14:paraId="11E099F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44.549.000</w:t>
            </w:r>
          </w:p>
        </w:tc>
      </w:tr>
      <w:tr w:rsidR="00237159" w14:paraId="51970EE0" w14:textId="77777777" w:rsidTr="007303C7">
        <w:tc>
          <w:tcPr>
            <w:tcW w:w="663" w:type="dxa"/>
            <w:vAlign w:val="bottom"/>
          </w:tcPr>
          <w:p w14:paraId="06DC6F4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51A6659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7794276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09B944B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7.897.094.000</w:t>
            </w:r>
          </w:p>
        </w:tc>
        <w:tc>
          <w:tcPr>
            <w:tcW w:w="1721" w:type="dxa"/>
            <w:vAlign w:val="bottom"/>
          </w:tcPr>
          <w:p w14:paraId="238DB1F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7.941.643.000</w:t>
            </w:r>
          </w:p>
        </w:tc>
        <w:tc>
          <w:tcPr>
            <w:tcW w:w="1446" w:type="dxa"/>
            <w:vAlign w:val="bottom"/>
          </w:tcPr>
          <w:p w14:paraId="0DF02A65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44.549.000</w:t>
            </w:r>
          </w:p>
        </w:tc>
      </w:tr>
      <w:tr w:rsidR="00237159" w14:paraId="48B86B36" w14:textId="77777777" w:rsidTr="007303C7">
        <w:tc>
          <w:tcPr>
            <w:tcW w:w="663" w:type="dxa"/>
            <w:vAlign w:val="bottom"/>
          </w:tcPr>
          <w:p w14:paraId="2B228B5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6747FB3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4F7C734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7460050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4.761.835.000</w:t>
            </w:r>
          </w:p>
        </w:tc>
        <w:tc>
          <w:tcPr>
            <w:tcW w:w="1721" w:type="dxa"/>
            <w:vAlign w:val="bottom"/>
          </w:tcPr>
          <w:p w14:paraId="22AE806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4.806.384.000</w:t>
            </w:r>
          </w:p>
        </w:tc>
        <w:tc>
          <w:tcPr>
            <w:tcW w:w="1446" w:type="dxa"/>
            <w:vAlign w:val="bottom"/>
          </w:tcPr>
          <w:p w14:paraId="1B81417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44.549.000</w:t>
            </w:r>
          </w:p>
        </w:tc>
      </w:tr>
      <w:tr w:rsidR="00237159" w14:paraId="7FDADAA5" w14:textId="77777777" w:rsidTr="007303C7">
        <w:tc>
          <w:tcPr>
            <w:tcW w:w="663" w:type="dxa"/>
            <w:vAlign w:val="bottom"/>
          </w:tcPr>
          <w:p w14:paraId="65F5C45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0793F2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6677977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14F9F50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21" w:type="dxa"/>
            <w:vAlign w:val="bottom"/>
          </w:tcPr>
          <w:p w14:paraId="543A477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6" w:type="dxa"/>
            <w:vAlign w:val="bottom"/>
          </w:tcPr>
          <w:p w14:paraId="5AD3867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1FFEFEE5" w14:textId="77777777" w:rsidTr="007303C7">
        <w:tc>
          <w:tcPr>
            <w:tcW w:w="663" w:type="dxa"/>
            <w:vAlign w:val="bottom"/>
          </w:tcPr>
          <w:p w14:paraId="0A02F47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2E692AE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139FF08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79DB5A9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3.256.827.000</w:t>
            </w:r>
          </w:p>
        </w:tc>
        <w:tc>
          <w:tcPr>
            <w:tcW w:w="1721" w:type="dxa"/>
            <w:vAlign w:val="bottom"/>
          </w:tcPr>
          <w:p w14:paraId="6F2FFE4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3.256.827.000</w:t>
            </w:r>
          </w:p>
        </w:tc>
        <w:tc>
          <w:tcPr>
            <w:tcW w:w="1446" w:type="dxa"/>
            <w:vAlign w:val="bottom"/>
          </w:tcPr>
          <w:p w14:paraId="1F3A709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215F923D" w14:textId="77777777" w:rsidTr="007303C7">
        <w:tc>
          <w:tcPr>
            <w:tcW w:w="663" w:type="dxa"/>
            <w:vAlign w:val="bottom"/>
          </w:tcPr>
          <w:p w14:paraId="1485521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59AAE6F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0C6C5F5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34914D0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3.210.201.000</w:t>
            </w:r>
          </w:p>
        </w:tc>
        <w:tc>
          <w:tcPr>
            <w:tcW w:w="1721" w:type="dxa"/>
            <w:vAlign w:val="bottom"/>
          </w:tcPr>
          <w:p w14:paraId="45445AD5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3.210.201.000</w:t>
            </w:r>
          </w:p>
        </w:tc>
        <w:tc>
          <w:tcPr>
            <w:tcW w:w="1446" w:type="dxa"/>
            <w:vAlign w:val="bottom"/>
          </w:tcPr>
          <w:p w14:paraId="6A5D890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103FA2AE" w14:textId="77777777" w:rsidTr="007303C7">
        <w:tc>
          <w:tcPr>
            <w:tcW w:w="663" w:type="dxa"/>
            <w:vAlign w:val="bottom"/>
          </w:tcPr>
          <w:p w14:paraId="6A79F1D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633EDFF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vAlign w:val="bottom"/>
          </w:tcPr>
          <w:p w14:paraId="7E22653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0892A79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7D33D179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vAlign w:val="bottom"/>
          </w:tcPr>
          <w:p w14:paraId="47F800B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620B4178" w14:textId="77777777" w:rsidTr="007303C7">
        <w:tc>
          <w:tcPr>
            <w:tcW w:w="663" w:type="dxa"/>
            <w:vAlign w:val="bottom"/>
          </w:tcPr>
          <w:p w14:paraId="71F6979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1507</w:t>
            </w:r>
          </w:p>
        </w:tc>
        <w:tc>
          <w:tcPr>
            <w:tcW w:w="1853" w:type="dxa"/>
            <w:vAlign w:val="bottom"/>
          </w:tcPr>
          <w:p w14:paraId="1C22ED0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428176</w:t>
            </w:r>
          </w:p>
        </w:tc>
        <w:tc>
          <w:tcPr>
            <w:tcW w:w="2152" w:type="dxa"/>
            <w:vAlign w:val="bottom"/>
          </w:tcPr>
          <w:p w14:paraId="02ECDA2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KABUPATEN TANJUNG JABUNG BARAT</w:t>
            </w:r>
          </w:p>
        </w:tc>
        <w:tc>
          <w:tcPr>
            <w:tcW w:w="1721" w:type="dxa"/>
            <w:vAlign w:val="bottom"/>
          </w:tcPr>
          <w:p w14:paraId="537AAAA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10.538.563.000</w:t>
            </w:r>
          </w:p>
        </w:tc>
        <w:tc>
          <w:tcPr>
            <w:tcW w:w="1721" w:type="dxa"/>
            <w:vAlign w:val="bottom"/>
          </w:tcPr>
          <w:p w14:paraId="23F13B8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10.491.609.000</w:t>
            </w:r>
          </w:p>
        </w:tc>
        <w:tc>
          <w:tcPr>
            <w:tcW w:w="1446" w:type="dxa"/>
            <w:vAlign w:val="bottom"/>
          </w:tcPr>
          <w:p w14:paraId="7886AF9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-46.954.000</w:t>
            </w:r>
          </w:p>
        </w:tc>
      </w:tr>
      <w:tr w:rsidR="00237159" w14:paraId="3A8B7D2E" w14:textId="77777777" w:rsidTr="007303C7">
        <w:tc>
          <w:tcPr>
            <w:tcW w:w="663" w:type="dxa"/>
            <w:vAlign w:val="bottom"/>
          </w:tcPr>
          <w:p w14:paraId="64DB7E1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538249D2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4856DFF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47DB0F6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6.627.375.000</w:t>
            </w:r>
          </w:p>
        </w:tc>
        <w:tc>
          <w:tcPr>
            <w:tcW w:w="1721" w:type="dxa"/>
            <w:vAlign w:val="bottom"/>
          </w:tcPr>
          <w:p w14:paraId="39EAA1E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6.580.421.000</w:t>
            </w:r>
          </w:p>
        </w:tc>
        <w:tc>
          <w:tcPr>
            <w:tcW w:w="1446" w:type="dxa"/>
            <w:vAlign w:val="bottom"/>
          </w:tcPr>
          <w:p w14:paraId="79512F2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-46.954.000</w:t>
            </w:r>
          </w:p>
        </w:tc>
      </w:tr>
      <w:tr w:rsidR="00237159" w14:paraId="5941DD7E" w14:textId="77777777" w:rsidTr="007303C7">
        <w:tc>
          <w:tcPr>
            <w:tcW w:w="663" w:type="dxa"/>
            <w:vAlign w:val="bottom"/>
          </w:tcPr>
          <w:p w14:paraId="144E319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16D14C9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767320E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39C3248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3.776.960.000</w:t>
            </w:r>
          </w:p>
        </w:tc>
        <w:tc>
          <w:tcPr>
            <w:tcW w:w="1721" w:type="dxa"/>
            <w:vAlign w:val="bottom"/>
          </w:tcPr>
          <w:p w14:paraId="0E5D0F69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3.730.006.000</w:t>
            </w:r>
          </w:p>
        </w:tc>
        <w:tc>
          <w:tcPr>
            <w:tcW w:w="1446" w:type="dxa"/>
            <w:vAlign w:val="bottom"/>
          </w:tcPr>
          <w:p w14:paraId="2324E3B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-46.954.000</w:t>
            </w:r>
          </w:p>
        </w:tc>
      </w:tr>
      <w:tr w:rsidR="00237159" w14:paraId="1F2BE964" w14:textId="77777777" w:rsidTr="007303C7">
        <w:tc>
          <w:tcPr>
            <w:tcW w:w="663" w:type="dxa"/>
            <w:vAlign w:val="bottom"/>
          </w:tcPr>
          <w:p w14:paraId="4EDB131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457793B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176BEA0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21FE71C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21" w:type="dxa"/>
            <w:vAlign w:val="bottom"/>
          </w:tcPr>
          <w:p w14:paraId="39609C1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6" w:type="dxa"/>
            <w:vAlign w:val="bottom"/>
          </w:tcPr>
          <w:p w14:paraId="4A50F74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2F68464C" w14:textId="77777777" w:rsidTr="007303C7">
        <w:tc>
          <w:tcPr>
            <w:tcW w:w="663" w:type="dxa"/>
            <w:vAlign w:val="bottom"/>
          </w:tcPr>
          <w:p w14:paraId="72A55F7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4D4B622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6000F51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1FC7506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3.911.188.000</w:t>
            </w:r>
          </w:p>
        </w:tc>
        <w:tc>
          <w:tcPr>
            <w:tcW w:w="1721" w:type="dxa"/>
            <w:vAlign w:val="bottom"/>
          </w:tcPr>
          <w:p w14:paraId="3C64E34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3.911.188.000</w:t>
            </w:r>
          </w:p>
        </w:tc>
        <w:tc>
          <w:tcPr>
            <w:tcW w:w="1446" w:type="dxa"/>
            <w:vAlign w:val="bottom"/>
          </w:tcPr>
          <w:p w14:paraId="056FDC6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3CF85D9C" w14:textId="77777777" w:rsidTr="007303C7">
        <w:tc>
          <w:tcPr>
            <w:tcW w:w="663" w:type="dxa"/>
            <w:vAlign w:val="bottom"/>
          </w:tcPr>
          <w:p w14:paraId="4E5D9F62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78B8614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547878C5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2CBDFC3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3.869.601.000</w:t>
            </w:r>
          </w:p>
        </w:tc>
        <w:tc>
          <w:tcPr>
            <w:tcW w:w="1721" w:type="dxa"/>
            <w:vAlign w:val="bottom"/>
          </w:tcPr>
          <w:p w14:paraId="0F811A2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3.869.601.000</w:t>
            </w:r>
          </w:p>
        </w:tc>
        <w:tc>
          <w:tcPr>
            <w:tcW w:w="1446" w:type="dxa"/>
            <w:vAlign w:val="bottom"/>
          </w:tcPr>
          <w:p w14:paraId="66D60E8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16480D17" w14:textId="77777777" w:rsidTr="008C0435">
        <w:tc>
          <w:tcPr>
            <w:tcW w:w="663" w:type="dxa"/>
            <w:tcBorders>
              <w:bottom w:val="single" w:sz="4" w:space="0" w:color="000000"/>
            </w:tcBorders>
            <w:vAlign w:val="bottom"/>
          </w:tcPr>
          <w:p w14:paraId="1F2BFA3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bottom w:val="single" w:sz="4" w:space="0" w:color="000000"/>
            </w:tcBorders>
            <w:vAlign w:val="bottom"/>
          </w:tcPr>
          <w:p w14:paraId="752B1A4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tcBorders>
              <w:bottom w:val="single" w:sz="4" w:space="0" w:color="000000"/>
            </w:tcBorders>
            <w:vAlign w:val="bottom"/>
          </w:tcPr>
          <w:p w14:paraId="119CBB4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bottom w:val="single" w:sz="4" w:space="0" w:color="000000"/>
            </w:tcBorders>
            <w:vAlign w:val="bottom"/>
          </w:tcPr>
          <w:p w14:paraId="44C9CC1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bottom w:val="single" w:sz="4" w:space="0" w:color="000000"/>
            </w:tcBorders>
            <w:vAlign w:val="bottom"/>
          </w:tcPr>
          <w:p w14:paraId="0CA76FC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bottom w:val="single" w:sz="4" w:space="0" w:color="000000"/>
            </w:tcBorders>
            <w:vAlign w:val="bottom"/>
          </w:tcPr>
          <w:p w14:paraId="0E776AC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8C0435" w14:paraId="58A7C24E" w14:textId="77777777" w:rsidTr="008C0435">
        <w:tc>
          <w:tcPr>
            <w:tcW w:w="663" w:type="dxa"/>
            <w:tcBorders>
              <w:left w:val="nil"/>
              <w:bottom w:val="nil"/>
              <w:right w:val="nil"/>
            </w:tcBorders>
            <w:vAlign w:val="bottom"/>
          </w:tcPr>
          <w:p w14:paraId="0BEBBD32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left w:val="nil"/>
              <w:bottom w:val="nil"/>
              <w:right w:val="nil"/>
            </w:tcBorders>
            <w:vAlign w:val="bottom"/>
          </w:tcPr>
          <w:p w14:paraId="6DC5EC78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5D0DB878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bottom"/>
          </w:tcPr>
          <w:p w14:paraId="726ABD9D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bottom"/>
          </w:tcPr>
          <w:p w14:paraId="03F93111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left w:val="nil"/>
              <w:bottom w:val="nil"/>
              <w:right w:val="nil"/>
            </w:tcBorders>
            <w:vAlign w:val="bottom"/>
          </w:tcPr>
          <w:p w14:paraId="09DC0490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8C0435" w14:paraId="7A8F21D1" w14:textId="77777777" w:rsidTr="008C0435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68312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F075B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A0248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64964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A54DF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DD28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8C0435" w14:paraId="399E7487" w14:textId="77777777" w:rsidTr="008C0435">
        <w:tc>
          <w:tcPr>
            <w:tcW w:w="663" w:type="dxa"/>
            <w:tcBorders>
              <w:top w:val="nil"/>
              <w:left w:val="nil"/>
              <w:right w:val="nil"/>
            </w:tcBorders>
            <w:vAlign w:val="bottom"/>
          </w:tcPr>
          <w:p w14:paraId="3BD848D0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right w:val="nil"/>
            </w:tcBorders>
            <w:vAlign w:val="bottom"/>
          </w:tcPr>
          <w:p w14:paraId="736E2BD3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tcBorders>
              <w:top w:val="nil"/>
              <w:left w:val="nil"/>
              <w:right w:val="nil"/>
            </w:tcBorders>
            <w:vAlign w:val="bottom"/>
          </w:tcPr>
          <w:p w14:paraId="64943CCE" w14:textId="77777777" w:rsidR="008C0435" w:rsidRDefault="008C0435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bottom"/>
          </w:tcPr>
          <w:p w14:paraId="25ED8E1E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bottom"/>
          </w:tcPr>
          <w:p w14:paraId="2571E23A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top w:val="nil"/>
              <w:left w:val="nil"/>
              <w:right w:val="nil"/>
            </w:tcBorders>
            <w:vAlign w:val="bottom"/>
          </w:tcPr>
          <w:p w14:paraId="1D008FEF" w14:textId="77777777" w:rsidR="008C0435" w:rsidRDefault="008C0435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291A70FB" w14:textId="77777777" w:rsidTr="007303C7">
        <w:tc>
          <w:tcPr>
            <w:tcW w:w="663" w:type="dxa"/>
            <w:vAlign w:val="bottom"/>
          </w:tcPr>
          <w:p w14:paraId="652AF90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1508</w:t>
            </w:r>
          </w:p>
        </w:tc>
        <w:tc>
          <w:tcPr>
            <w:tcW w:w="1853" w:type="dxa"/>
            <w:vAlign w:val="bottom"/>
          </w:tcPr>
          <w:p w14:paraId="3CA175C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637091</w:t>
            </w:r>
          </w:p>
        </w:tc>
        <w:tc>
          <w:tcPr>
            <w:tcW w:w="2152" w:type="dxa"/>
            <w:vAlign w:val="bottom"/>
          </w:tcPr>
          <w:p w14:paraId="193088D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BPS KABUPATEN TEBO</w:t>
            </w:r>
          </w:p>
        </w:tc>
        <w:tc>
          <w:tcPr>
            <w:tcW w:w="1721" w:type="dxa"/>
            <w:vAlign w:val="bottom"/>
          </w:tcPr>
          <w:p w14:paraId="75FEA4BA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9.613.223.000</w:t>
            </w:r>
          </w:p>
        </w:tc>
        <w:tc>
          <w:tcPr>
            <w:tcW w:w="1721" w:type="dxa"/>
            <w:vAlign w:val="bottom"/>
          </w:tcPr>
          <w:p w14:paraId="450260B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9.571.915.000</w:t>
            </w:r>
          </w:p>
        </w:tc>
        <w:tc>
          <w:tcPr>
            <w:tcW w:w="1446" w:type="dxa"/>
            <w:vAlign w:val="bottom"/>
          </w:tcPr>
          <w:p w14:paraId="0746258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-41.308.000</w:t>
            </w:r>
          </w:p>
        </w:tc>
      </w:tr>
      <w:tr w:rsidR="00237159" w14:paraId="4A9D0002" w14:textId="77777777" w:rsidTr="007303C7">
        <w:tc>
          <w:tcPr>
            <w:tcW w:w="663" w:type="dxa"/>
            <w:vAlign w:val="bottom"/>
          </w:tcPr>
          <w:p w14:paraId="766D04D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4F601DD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3565009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7ED491F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6.340.546.000</w:t>
            </w:r>
          </w:p>
        </w:tc>
        <w:tc>
          <w:tcPr>
            <w:tcW w:w="1721" w:type="dxa"/>
            <w:vAlign w:val="bottom"/>
          </w:tcPr>
          <w:p w14:paraId="3BF1C81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6.299.238.000</w:t>
            </w:r>
          </w:p>
        </w:tc>
        <w:tc>
          <w:tcPr>
            <w:tcW w:w="1446" w:type="dxa"/>
            <w:vAlign w:val="bottom"/>
          </w:tcPr>
          <w:p w14:paraId="4596F0B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-41.308.000</w:t>
            </w:r>
          </w:p>
        </w:tc>
      </w:tr>
      <w:tr w:rsidR="00237159" w14:paraId="61AE9A8D" w14:textId="77777777" w:rsidTr="007303C7">
        <w:tc>
          <w:tcPr>
            <w:tcW w:w="663" w:type="dxa"/>
            <w:vAlign w:val="bottom"/>
          </w:tcPr>
          <w:p w14:paraId="041625A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60AFDBE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5593EB0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26AC820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3.804.900.000</w:t>
            </w:r>
          </w:p>
        </w:tc>
        <w:tc>
          <w:tcPr>
            <w:tcW w:w="1721" w:type="dxa"/>
            <w:vAlign w:val="bottom"/>
          </w:tcPr>
          <w:p w14:paraId="430409A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3.763.592.000</w:t>
            </w:r>
          </w:p>
        </w:tc>
        <w:tc>
          <w:tcPr>
            <w:tcW w:w="1446" w:type="dxa"/>
            <w:vAlign w:val="bottom"/>
          </w:tcPr>
          <w:p w14:paraId="0CF3025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-41.308.000</w:t>
            </w:r>
          </w:p>
        </w:tc>
      </w:tr>
      <w:tr w:rsidR="00237159" w14:paraId="04B70C36" w14:textId="77777777" w:rsidTr="007303C7">
        <w:tc>
          <w:tcPr>
            <w:tcW w:w="663" w:type="dxa"/>
            <w:vAlign w:val="bottom"/>
          </w:tcPr>
          <w:p w14:paraId="026BFB3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0391980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0382ABC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4704AA3B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21" w:type="dxa"/>
            <w:vAlign w:val="bottom"/>
          </w:tcPr>
          <w:p w14:paraId="190365D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6" w:type="dxa"/>
            <w:vAlign w:val="bottom"/>
          </w:tcPr>
          <w:p w14:paraId="3265C15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46F5206C" w14:textId="77777777" w:rsidTr="007303C7">
        <w:tc>
          <w:tcPr>
            <w:tcW w:w="663" w:type="dxa"/>
            <w:vAlign w:val="bottom"/>
          </w:tcPr>
          <w:p w14:paraId="7D5C32C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5515013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21DC7DD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22D35E72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3.272.677.000</w:t>
            </w:r>
          </w:p>
        </w:tc>
        <w:tc>
          <w:tcPr>
            <w:tcW w:w="1721" w:type="dxa"/>
            <w:vAlign w:val="bottom"/>
          </w:tcPr>
          <w:p w14:paraId="21DAF2A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3.272.677.000</w:t>
            </w:r>
          </w:p>
        </w:tc>
        <w:tc>
          <w:tcPr>
            <w:tcW w:w="1446" w:type="dxa"/>
            <w:vAlign w:val="bottom"/>
          </w:tcPr>
          <w:p w14:paraId="679B2C0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679649C6" w14:textId="77777777" w:rsidTr="007303C7">
        <w:tc>
          <w:tcPr>
            <w:tcW w:w="663" w:type="dxa"/>
            <w:vAlign w:val="bottom"/>
          </w:tcPr>
          <w:p w14:paraId="44E9B03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5419234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vAlign w:val="bottom"/>
          </w:tcPr>
          <w:p w14:paraId="636B9F6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vAlign w:val="bottom"/>
          </w:tcPr>
          <w:p w14:paraId="32CF243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2.672.479.000</w:t>
            </w:r>
          </w:p>
        </w:tc>
        <w:tc>
          <w:tcPr>
            <w:tcW w:w="1721" w:type="dxa"/>
            <w:vAlign w:val="bottom"/>
          </w:tcPr>
          <w:p w14:paraId="4FADE84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2.672.479.000</w:t>
            </w:r>
          </w:p>
        </w:tc>
        <w:tc>
          <w:tcPr>
            <w:tcW w:w="1446" w:type="dxa"/>
            <w:vAlign w:val="bottom"/>
          </w:tcPr>
          <w:p w14:paraId="5DB443B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319419BE" w14:textId="77777777" w:rsidTr="007303C7">
        <w:tc>
          <w:tcPr>
            <w:tcW w:w="663" w:type="dxa"/>
            <w:vAlign w:val="bottom"/>
          </w:tcPr>
          <w:p w14:paraId="0B9914A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0ABA682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vAlign w:val="bottom"/>
          </w:tcPr>
          <w:p w14:paraId="2C3B0C1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704CB436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vAlign w:val="bottom"/>
          </w:tcPr>
          <w:p w14:paraId="49AA693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vAlign w:val="bottom"/>
          </w:tcPr>
          <w:p w14:paraId="2994191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</w:p>
        </w:tc>
      </w:tr>
      <w:tr w:rsidR="00237159" w14:paraId="3137FC35" w14:textId="77777777" w:rsidTr="007303C7">
        <w:tc>
          <w:tcPr>
            <w:tcW w:w="663" w:type="dxa"/>
            <w:tcBorders>
              <w:left w:val="nil"/>
              <w:bottom w:val="nil"/>
              <w:right w:val="nil"/>
            </w:tcBorders>
            <w:vAlign w:val="bottom"/>
          </w:tcPr>
          <w:p w14:paraId="059F078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left w:val="nil"/>
              <w:bottom w:val="nil"/>
              <w:right w:val="nil"/>
            </w:tcBorders>
            <w:vAlign w:val="bottom"/>
          </w:tcPr>
          <w:p w14:paraId="40F104D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7952649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bottom"/>
          </w:tcPr>
          <w:p w14:paraId="68E91A0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bottom"/>
          </w:tcPr>
          <w:p w14:paraId="5198EC24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left w:val="nil"/>
              <w:bottom w:val="nil"/>
              <w:right w:val="nil"/>
            </w:tcBorders>
            <w:vAlign w:val="bottom"/>
          </w:tcPr>
          <w:p w14:paraId="72A7FA3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</w:tr>
      <w:tr w:rsidR="00237159" w14:paraId="557F7648" w14:textId="77777777" w:rsidTr="007303C7">
        <w:tc>
          <w:tcPr>
            <w:tcW w:w="663" w:type="dxa"/>
            <w:tcBorders>
              <w:top w:val="nil"/>
              <w:left w:val="nil"/>
              <w:right w:val="nil"/>
            </w:tcBorders>
            <w:vAlign w:val="bottom"/>
          </w:tcPr>
          <w:p w14:paraId="4BD35572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581C83D" w14:textId="77777777" w:rsidR="00237159" w:rsidRPr="00541506" w:rsidRDefault="00237159" w:rsidP="00237159">
            <w:pPr>
              <w:rPr>
                <w:b/>
                <w:sz w:val="24"/>
                <w:szCs w:val="24"/>
                <w:lang w:val="nl-NL"/>
              </w:rPr>
            </w:pPr>
            <w:r w:rsidRPr="00541506">
              <w:rPr>
                <w:b/>
                <w:sz w:val="24"/>
                <w:szCs w:val="24"/>
                <w:lang w:val="nl-NL"/>
              </w:rPr>
              <w:t>Rekap Antar Satker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bottom"/>
          </w:tcPr>
          <w:p w14:paraId="5EEB8D1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bottom"/>
          </w:tcPr>
          <w:p w14:paraId="0D91CA9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top w:val="nil"/>
              <w:left w:val="nil"/>
              <w:right w:val="nil"/>
            </w:tcBorders>
            <w:vAlign w:val="bottom"/>
          </w:tcPr>
          <w:p w14:paraId="2D168F2D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</w:tr>
      <w:tr w:rsidR="00237159" w14:paraId="334509CD" w14:textId="77777777" w:rsidTr="007303C7">
        <w:tc>
          <w:tcPr>
            <w:tcW w:w="663" w:type="dxa"/>
            <w:vAlign w:val="bottom"/>
          </w:tcPr>
          <w:p w14:paraId="15E98632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KD</w:t>
            </w:r>
          </w:p>
        </w:tc>
        <w:tc>
          <w:tcPr>
            <w:tcW w:w="1853" w:type="dxa"/>
            <w:vAlign w:val="bottom"/>
          </w:tcPr>
          <w:p w14:paraId="3ACDDE1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KODE SATKER</w:t>
            </w:r>
          </w:p>
        </w:tc>
        <w:tc>
          <w:tcPr>
            <w:tcW w:w="2152" w:type="dxa"/>
            <w:vAlign w:val="bottom"/>
          </w:tcPr>
          <w:p w14:paraId="06CD0AF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SATKER/URAIAN</w:t>
            </w:r>
          </w:p>
        </w:tc>
        <w:tc>
          <w:tcPr>
            <w:tcW w:w="1721" w:type="dxa"/>
            <w:vAlign w:val="bottom"/>
          </w:tcPr>
          <w:p w14:paraId="032A88F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PAGU SEMULA</w:t>
            </w:r>
          </w:p>
        </w:tc>
        <w:tc>
          <w:tcPr>
            <w:tcW w:w="1721" w:type="dxa"/>
            <w:vAlign w:val="bottom"/>
          </w:tcPr>
          <w:p w14:paraId="11D4258C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PAGU MENJADI</w:t>
            </w:r>
          </w:p>
        </w:tc>
        <w:tc>
          <w:tcPr>
            <w:tcW w:w="1446" w:type="dxa"/>
            <w:vAlign w:val="bottom"/>
          </w:tcPr>
          <w:p w14:paraId="12B134D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PAGU SELISIH</w:t>
            </w:r>
          </w:p>
        </w:tc>
      </w:tr>
      <w:tr w:rsidR="00237159" w14:paraId="51FC977D" w14:textId="77777777" w:rsidTr="007303C7">
        <w:tc>
          <w:tcPr>
            <w:tcW w:w="663" w:type="dxa"/>
            <w:vAlign w:val="bottom"/>
          </w:tcPr>
          <w:p w14:paraId="7A95D45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1853" w:type="dxa"/>
            <w:vAlign w:val="bottom"/>
          </w:tcPr>
          <w:p w14:paraId="60FEEEE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(2)</w:t>
            </w:r>
          </w:p>
        </w:tc>
        <w:tc>
          <w:tcPr>
            <w:tcW w:w="2152" w:type="dxa"/>
            <w:vAlign w:val="bottom"/>
          </w:tcPr>
          <w:p w14:paraId="2F201F3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(3)</w:t>
            </w:r>
          </w:p>
        </w:tc>
        <w:tc>
          <w:tcPr>
            <w:tcW w:w="1721" w:type="dxa"/>
            <w:vAlign w:val="bottom"/>
          </w:tcPr>
          <w:p w14:paraId="7E5A27C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(4)</w:t>
            </w:r>
          </w:p>
        </w:tc>
        <w:tc>
          <w:tcPr>
            <w:tcW w:w="1721" w:type="dxa"/>
            <w:vAlign w:val="bottom"/>
          </w:tcPr>
          <w:p w14:paraId="63B5740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1446" w:type="dxa"/>
            <w:vAlign w:val="bottom"/>
          </w:tcPr>
          <w:p w14:paraId="4331364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(6)</w:t>
            </w:r>
          </w:p>
        </w:tc>
      </w:tr>
      <w:tr w:rsidR="00237159" w14:paraId="340C1A62" w14:textId="77777777" w:rsidTr="007303C7">
        <w:tc>
          <w:tcPr>
            <w:tcW w:w="663" w:type="dxa"/>
            <w:vAlign w:val="bottom"/>
          </w:tcPr>
          <w:p w14:paraId="624C71B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4005" w:type="dxa"/>
            <w:gridSpan w:val="2"/>
            <w:vAlign w:val="bottom"/>
          </w:tcPr>
          <w:p w14:paraId="29B4965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Arial Narrow" w:hAnsi="Arial Narrow" w:cs="Calibri"/>
                <w:b/>
                <w:bCs/>
              </w:rPr>
              <w:t>1500; 1502; 1503; 1504; 1505; 1507; 1508 (</w:t>
            </w:r>
            <w:proofErr w:type="spellStart"/>
            <w:r>
              <w:rPr>
                <w:rFonts w:ascii="Arial Narrow" w:hAnsi="Arial Narrow" w:cs="Calibri"/>
                <w:b/>
                <w:bCs/>
              </w:rPr>
              <w:t>antar</w:t>
            </w:r>
            <w:proofErr w:type="spellEnd"/>
            <w:r>
              <w:rPr>
                <w:rFonts w:ascii="Arial Narrow" w:hAnsi="Arial Narrow" w:cs="Calibri"/>
                <w:b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b/>
                <w:bCs/>
              </w:rPr>
              <w:t>satker</w:t>
            </w:r>
            <w:proofErr w:type="spellEnd"/>
            <w:r>
              <w:rPr>
                <w:rFonts w:ascii="Arial Narrow" w:hAnsi="Arial Narrow" w:cs="Calibri"/>
                <w:b/>
                <w:bCs/>
              </w:rPr>
              <w:t>)</w:t>
            </w:r>
          </w:p>
        </w:tc>
        <w:tc>
          <w:tcPr>
            <w:tcW w:w="1721" w:type="dxa"/>
            <w:vAlign w:val="bottom"/>
          </w:tcPr>
          <w:p w14:paraId="0FF834F1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82.351.131.000</w:t>
            </w:r>
          </w:p>
        </w:tc>
        <w:tc>
          <w:tcPr>
            <w:tcW w:w="1721" w:type="dxa"/>
            <w:vAlign w:val="bottom"/>
          </w:tcPr>
          <w:p w14:paraId="4013B0E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82.351.131.000</w:t>
            </w:r>
          </w:p>
        </w:tc>
        <w:tc>
          <w:tcPr>
            <w:tcW w:w="1446" w:type="dxa"/>
            <w:vAlign w:val="bottom"/>
          </w:tcPr>
          <w:p w14:paraId="4E768654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6F1AC6BA" w14:textId="77777777" w:rsidTr="007303C7">
        <w:tc>
          <w:tcPr>
            <w:tcW w:w="663" w:type="dxa"/>
            <w:vAlign w:val="bottom"/>
          </w:tcPr>
          <w:p w14:paraId="4F5D019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E12A51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vAlign w:val="bottom"/>
          </w:tcPr>
          <w:p w14:paraId="6C5550A1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Penyediaan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Statistik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vAlign w:val="bottom"/>
          </w:tcPr>
          <w:p w14:paraId="20031D7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47.691.320.000</w:t>
            </w:r>
          </w:p>
        </w:tc>
        <w:tc>
          <w:tcPr>
            <w:tcW w:w="1721" w:type="dxa"/>
            <w:vAlign w:val="bottom"/>
          </w:tcPr>
          <w:p w14:paraId="328D095C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47.691.320.000</w:t>
            </w:r>
          </w:p>
        </w:tc>
        <w:tc>
          <w:tcPr>
            <w:tcW w:w="1446" w:type="dxa"/>
            <w:vAlign w:val="bottom"/>
          </w:tcPr>
          <w:p w14:paraId="67ACE6A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690E5C2C" w14:textId="77777777" w:rsidTr="007303C7">
        <w:tc>
          <w:tcPr>
            <w:tcW w:w="663" w:type="dxa"/>
            <w:vAlign w:val="bottom"/>
          </w:tcPr>
          <w:p w14:paraId="7146B0C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3FF888A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vAlign w:val="bottom"/>
          </w:tcPr>
          <w:p w14:paraId="3C9F37B9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Laporan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Pendataan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Awal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Registrasi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vAlign w:val="bottom"/>
          </w:tcPr>
          <w:p w14:paraId="432991DE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25.121.629.000</w:t>
            </w:r>
          </w:p>
        </w:tc>
        <w:tc>
          <w:tcPr>
            <w:tcW w:w="1721" w:type="dxa"/>
            <w:vAlign w:val="bottom"/>
          </w:tcPr>
          <w:p w14:paraId="2CCDCD7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25.121.629.000</w:t>
            </w:r>
          </w:p>
        </w:tc>
        <w:tc>
          <w:tcPr>
            <w:tcW w:w="1446" w:type="dxa"/>
            <w:vAlign w:val="bottom"/>
          </w:tcPr>
          <w:p w14:paraId="6E4F08B8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0FF36D61" w14:textId="77777777" w:rsidTr="007303C7">
        <w:tc>
          <w:tcPr>
            <w:tcW w:w="663" w:type="dxa"/>
            <w:vAlign w:val="bottom"/>
          </w:tcPr>
          <w:p w14:paraId="66F3026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13AF7A37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vAlign w:val="bottom"/>
          </w:tcPr>
          <w:p w14:paraId="4DF0592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Pengolah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vAlign w:val="bottom"/>
          </w:tcPr>
          <w:p w14:paraId="189A4BA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72.120.000</w:t>
            </w:r>
          </w:p>
        </w:tc>
        <w:tc>
          <w:tcPr>
            <w:tcW w:w="1721" w:type="dxa"/>
            <w:vAlign w:val="bottom"/>
          </w:tcPr>
          <w:p w14:paraId="7255D907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72.120.000</w:t>
            </w:r>
          </w:p>
        </w:tc>
        <w:tc>
          <w:tcPr>
            <w:tcW w:w="1446" w:type="dxa"/>
            <w:vAlign w:val="bottom"/>
          </w:tcPr>
          <w:p w14:paraId="6273CFB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627CA9DB" w14:textId="77777777" w:rsidTr="007303C7">
        <w:tc>
          <w:tcPr>
            <w:tcW w:w="663" w:type="dxa"/>
            <w:vAlign w:val="bottom"/>
          </w:tcPr>
          <w:p w14:paraId="08B7DEEF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vAlign w:val="bottom"/>
          </w:tcPr>
          <w:p w14:paraId="10F02F4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vAlign w:val="bottom"/>
          </w:tcPr>
          <w:p w14:paraId="6951551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Dukungan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vAlign w:val="bottom"/>
          </w:tcPr>
          <w:p w14:paraId="703AE91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34.659.811.000</w:t>
            </w:r>
          </w:p>
        </w:tc>
        <w:tc>
          <w:tcPr>
            <w:tcW w:w="1721" w:type="dxa"/>
            <w:vAlign w:val="bottom"/>
          </w:tcPr>
          <w:p w14:paraId="1F0DE47D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34.659.811.000</w:t>
            </w:r>
          </w:p>
        </w:tc>
        <w:tc>
          <w:tcPr>
            <w:tcW w:w="1446" w:type="dxa"/>
            <w:vAlign w:val="bottom"/>
          </w:tcPr>
          <w:p w14:paraId="7303591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630591A7" w14:textId="77777777" w:rsidTr="007303C7">
        <w:tc>
          <w:tcPr>
            <w:tcW w:w="663" w:type="dxa"/>
            <w:tcBorders>
              <w:bottom w:val="single" w:sz="4" w:space="0" w:color="000000"/>
            </w:tcBorders>
            <w:vAlign w:val="bottom"/>
          </w:tcPr>
          <w:p w14:paraId="638D17E3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bottom w:val="single" w:sz="4" w:space="0" w:color="000000"/>
            </w:tcBorders>
            <w:vAlign w:val="bottom"/>
          </w:tcPr>
          <w:p w14:paraId="36DA5DCB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tcBorders>
              <w:bottom w:val="single" w:sz="4" w:space="0" w:color="000000"/>
            </w:tcBorders>
            <w:vAlign w:val="bottom"/>
          </w:tcPr>
          <w:p w14:paraId="724D1806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tcBorders>
              <w:bottom w:val="single" w:sz="4" w:space="0" w:color="000000"/>
            </w:tcBorders>
            <w:vAlign w:val="bottom"/>
          </w:tcPr>
          <w:p w14:paraId="129F91DF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30.331.718.000</w:t>
            </w:r>
          </w:p>
        </w:tc>
        <w:tc>
          <w:tcPr>
            <w:tcW w:w="1721" w:type="dxa"/>
            <w:tcBorders>
              <w:bottom w:val="single" w:sz="4" w:space="0" w:color="000000"/>
            </w:tcBorders>
            <w:vAlign w:val="bottom"/>
          </w:tcPr>
          <w:p w14:paraId="0EABDCE0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30.331.718.000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  <w:vAlign w:val="bottom"/>
          </w:tcPr>
          <w:p w14:paraId="72452E13" w14:textId="77777777" w:rsidR="00237159" w:rsidRDefault="00237159" w:rsidP="00237159">
            <w:pPr>
              <w:jc w:val="right"/>
              <w:rPr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237159" w14:paraId="0437F72A" w14:textId="77777777" w:rsidTr="007303C7">
        <w:tc>
          <w:tcPr>
            <w:tcW w:w="663" w:type="dxa"/>
            <w:tcBorders>
              <w:left w:val="nil"/>
              <w:bottom w:val="nil"/>
              <w:right w:val="nil"/>
            </w:tcBorders>
            <w:vAlign w:val="bottom"/>
          </w:tcPr>
          <w:p w14:paraId="67B18C28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left w:val="nil"/>
              <w:bottom w:val="nil"/>
              <w:right w:val="nil"/>
            </w:tcBorders>
            <w:vAlign w:val="bottom"/>
          </w:tcPr>
          <w:p w14:paraId="215AC83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32C02FE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bottom"/>
          </w:tcPr>
          <w:p w14:paraId="11FAEB7E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bottom"/>
          </w:tcPr>
          <w:p w14:paraId="6228FF30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left w:val="nil"/>
              <w:bottom w:val="nil"/>
              <w:right w:val="nil"/>
            </w:tcBorders>
            <w:vAlign w:val="bottom"/>
          </w:tcPr>
          <w:p w14:paraId="59D2BA0A" w14:textId="77777777" w:rsidR="00237159" w:rsidRDefault="00237159" w:rsidP="00237159">
            <w:pPr>
              <w:rPr>
                <w:sz w:val="24"/>
                <w:szCs w:val="24"/>
                <w:lang w:val="nl-NL"/>
              </w:rPr>
            </w:pPr>
          </w:p>
        </w:tc>
      </w:tr>
      <w:tr w:rsidR="00237159" w14:paraId="4A69BF5C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1BE74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44AD3" w14:textId="77777777" w:rsidR="00237159" w:rsidRPr="00616F8A" w:rsidRDefault="00237159" w:rsidP="00237159">
            <w:pPr>
              <w:rPr>
                <w:b/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b/>
                <w:color w:val="FFFFFF" w:themeColor="background1"/>
                <w:sz w:val="24"/>
                <w:szCs w:val="24"/>
                <w:lang w:val="nl-NL"/>
              </w:rPr>
              <w:t>Rekap Seluruh Satker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73CAB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F58EB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2FF52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</w:tr>
      <w:tr w:rsidR="00237159" w14:paraId="1E0575DB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F0CB4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KD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73EE3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KODE SATKER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48113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SATKER/UR</w:t>
            </w:r>
            <w:bookmarkStart w:id="0" w:name="_GoBack"/>
            <w:bookmarkEnd w:id="0"/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AIAN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8A459" w14:textId="707EFA2B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PAGU SEMULA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5BA47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PAGU MENJADI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82EBA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PAGU SELISIH</w:t>
            </w:r>
          </w:p>
        </w:tc>
      </w:tr>
      <w:tr w:rsidR="00237159" w14:paraId="3A87CF68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715B2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(1)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1DEA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(2)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06218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(2)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FDC28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(3)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DAF2A" w14:textId="089060B5" w:rsidR="00237159" w:rsidRPr="00616F8A" w:rsidRDefault="00594B14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A19784" wp14:editId="462786B3">
                      <wp:simplePos x="0" y="0"/>
                      <wp:positionH relativeFrom="margin">
                        <wp:posOffset>-519430</wp:posOffset>
                      </wp:positionH>
                      <wp:positionV relativeFrom="paragraph">
                        <wp:posOffset>19050</wp:posOffset>
                      </wp:positionV>
                      <wp:extent cx="2203450" cy="1111250"/>
                      <wp:effectExtent l="0" t="0" r="635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345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3D088F" w14:textId="77777777" w:rsidR="00594B14" w:rsidRDefault="00594B14" w:rsidP="00594B1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 w:rsidRPr="00594B14">
                                    <w:rPr>
                                      <w:sz w:val="24"/>
                                    </w:rPr>
                                    <w:t>Kepala</w:t>
                                  </w:r>
                                  <w:proofErr w:type="spellEnd"/>
                                  <w:r w:rsidRPr="00594B14">
                                    <w:rPr>
                                      <w:sz w:val="24"/>
                                    </w:rPr>
                                    <w:t xml:space="preserve"> BPS </w:t>
                                  </w:r>
                                  <w:proofErr w:type="spellStart"/>
                                  <w:r w:rsidRPr="00594B14">
                                    <w:rPr>
                                      <w:sz w:val="24"/>
                                    </w:rPr>
                                    <w:t>Provinsi</w:t>
                                  </w:r>
                                  <w:proofErr w:type="spellEnd"/>
                                  <w:r w:rsidRPr="00594B14">
                                    <w:rPr>
                                      <w:sz w:val="24"/>
                                    </w:rPr>
                                    <w:t xml:space="preserve"> Jambi</w:t>
                                  </w:r>
                                </w:p>
                                <w:p w14:paraId="7E7E4284" w14:textId="77777777" w:rsidR="00594B14" w:rsidRDefault="00594B14" w:rsidP="00594B14">
                                  <w:pPr>
                                    <w:jc w:val="center"/>
                                  </w:pPr>
                                </w:p>
                                <w:p w14:paraId="4CCAC9B9" w14:textId="4B663B27" w:rsidR="00594B14" w:rsidRDefault="00594B14" w:rsidP="00594B14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2BF8377D" w14:textId="77777777" w:rsidR="000051D0" w:rsidRDefault="000051D0" w:rsidP="00594B14">
                                  <w:pPr>
                                    <w:jc w:val="center"/>
                                  </w:pPr>
                                </w:p>
                                <w:p w14:paraId="1AA99D25" w14:textId="77777777" w:rsidR="00594B14" w:rsidRPr="00594B14" w:rsidRDefault="00594B14" w:rsidP="00594B14">
                                  <w:pPr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</w:p>
                                <w:p w14:paraId="77FE4D3C" w14:textId="77777777" w:rsidR="00594B14" w:rsidRPr="00594B14" w:rsidRDefault="00594B14" w:rsidP="00594B1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94B14">
                                    <w:rPr>
                                      <w:b/>
                                      <w:sz w:val="24"/>
                                    </w:rPr>
                                    <w:t>AGUS SUDIBYO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19784" id="Text Box 21" o:spid="_x0000_s1028" type="#_x0000_t202" style="position:absolute;margin-left:-40.9pt;margin-top:1.5pt;width:173.5pt;height:8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" fillcolor="white [3201]" stroked="f" strokeweight=".5pt">
                      <v:textbox>
                        <w:txbxContent>
                          <w:p w14:paraId="563D088F" w14:textId="77777777" w:rsidR="00594B14" w:rsidRDefault="00594B14" w:rsidP="00594B1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94B14">
                              <w:rPr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594B14">
                              <w:rPr>
                                <w:sz w:val="24"/>
                              </w:rPr>
                              <w:t xml:space="preserve"> BPS </w:t>
                            </w:r>
                            <w:proofErr w:type="spellStart"/>
                            <w:r w:rsidRPr="00594B14">
                              <w:rPr>
                                <w:sz w:val="24"/>
                              </w:rPr>
                              <w:t>Provinsi</w:t>
                            </w:r>
                            <w:proofErr w:type="spellEnd"/>
                            <w:r w:rsidRPr="00594B14">
                              <w:rPr>
                                <w:sz w:val="24"/>
                              </w:rPr>
                              <w:t xml:space="preserve"> Jambi</w:t>
                            </w:r>
                          </w:p>
                          <w:p w14:paraId="7E7E4284" w14:textId="77777777" w:rsidR="00594B14" w:rsidRDefault="00594B14" w:rsidP="00594B14">
                            <w:pPr>
                              <w:jc w:val="center"/>
                            </w:pPr>
                          </w:p>
                          <w:p w14:paraId="4CCAC9B9" w14:textId="4B663B27" w:rsidR="00594B14" w:rsidRDefault="00594B14" w:rsidP="00594B14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BF8377D" w14:textId="77777777" w:rsidR="000051D0" w:rsidRDefault="000051D0" w:rsidP="00594B14">
                            <w:pPr>
                              <w:jc w:val="center"/>
                            </w:pPr>
                          </w:p>
                          <w:p w14:paraId="1AA99D25" w14:textId="77777777" w:rsidR="00594B14" w:rsidRPr="00594B14" w:rsidRDefault="00594B14" w:rsidP="00594B14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</w:p>
                          <w:p w14:paraId="77FE4D3C" w14:textId="77777777" w:rsidR="00594B14" w:rsidRPr="00594B14" w:rsidRDefault="00594B14" w:rsidP="00594B1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94B14">
                              <w:rPr>
                                <w:b/>
                                <w:sz w:val="24"/>
                              </w:rPr>
                              <w:t>AGUS SUDIBYO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37159"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(4)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5C6C8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(5)</w:t>
            </w:r>
          </w:p>
        </w:tc>
      </w:tr>
      <w:tr w:rsidR="00237159" w14:paraId="2364E946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CA03A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B8392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1500; 1502; 1503; 1504; 1505; 1507; 1508 (</w:t>
            </w:r>
            <w:proofErr w:type="spellStart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antar</w:t>
            </w:r>
            <w:proofErr w:type="spellEnd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satker</w:t>
            </w:r>
            <w:proofErr w:type="spellEnd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 xml:space="preserve">) </w:t>
            </w:r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br/>
              <w:t>1501; 1506; 1509; 1571; 1572 (</w:t>
            </w:r>
            <w:proofErr w:type="spellStart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oleh</w:t>
            </w:r>
            <w:proofErr w:type="spellEnd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satker</w:t>
            </w:r>
            <w:proofErr w:type="spellEnd"/>
            <w:r w:rsidRPr="00616F8A">
              <w:rPr>
                <w:rFonts w:ascii="Arial Narrow" w:hAnsi="Arial Narrow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36237" w14:textId="5ABC2053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136.472.065.000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B9A37" w14:textId="7CF971D1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136.472.065.000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81FB3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237159" w14:paraId="1D7AC2C1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5F4B3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961CE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054.01.GG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9C92B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Program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Penyediaan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Pelayanan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Informasi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Statistik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(PPIS)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74C58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83.153.120.000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877A7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83.153.120.000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31789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237159" w14:paraId="7A3B2DE5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E33BE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3BA65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2907.QMA.009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27B47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Laporan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Pendataan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Awal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Registrasi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Sosial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Ekonomi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00A51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43.440.877.000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88FC1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43.440.877.000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FC024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237159" w14:paraId="43E5E5AF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C9E1B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A4BA6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2907.RAN.010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4F0FA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Perangkat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Pengolah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Data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Komunikasi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D8036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72.120.000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C65D8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72.120.000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BDB39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237159" w14:paraId="55A1651D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94B74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09C06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054.01.WA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E67D3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Program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Dukungan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Manajemen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1D4BC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53.318.945.000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AE3EC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53.318.945.000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6B458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237159" w14:paraId="3C76B54F" w14:textId="77777777" w:rsidTr="007303C7"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0FEE0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E9C16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2886.EBA.994.001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6C11F" w14:textId="77777777" w:rsidR="00237159" w:rsidRPr="00616F8A" w:rsidRDefault="00237159" w:rsidP="00237159">
            <w:pPr>
              <w:rPr>
                <w:color w:val="FFFFFF" w:themeColor="background1"/>
                <w:sz w:val="24"/>
                <w:szCs w:val="24"/>
                <w:lang w:val="nl-NL"/>
              </w:rPr>
            </w:pP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Gaji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dan</w:t>
            </w:r>
            <w:proofErr w:type="spellEnd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tunjangan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BA6E5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47.572.630.000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E507F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47.572.630.000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2DF8A" w14:textId="77777777" w:rsidR="00237159" w:rsidRPr="00616F8A" w:rsidRDefault="00237159" w:rsidP="00237159">
            <w:pPr>
              <w:jc w:val="right"/>
              <w:rPr>
                <w:color w:val="FFFFFF" w:themeColor="background1"/>
                <w:sz w:val="24"/>
                <w:szCs w:val="24"/>
                <w:lang w:val="nl-NL"/>
              </w:rPr>
            </w:pPr>
            <w:r w:rsidRPr="00616F8A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</w:t>
            </w:r>
          </w:p>
        </w:tc>
      </w:tr>
    </w:tbl>
    <w:p w14:paraId="31165B10" w14:textId="77777777" w:rsidR="00237159" w:rsidRDefault="00237159" w:rsidP="00237159">
      <w:pPr>
        <w:rPr>
          <w:sz w:val="24"/>
          <w:szCs w:val="24"/>
          <w:lang w:val="nl-NL"/>
        </w:rPr>
      </w:pPr>
    </w:p>
    <w:p w14:paraId="41B0339A" w14:textId="77777777" w:rsidR="00237159" w:rsidRPr="00102056" w:rsidRDefault="00237159" w:rsidP="00237159">
      <w:pPr>
        <w:tabs>
          <w:tab w:val="left" w:pos="567"/>
        </w:tabs>
        <w:spacing w:before="120" w:after="120"/>
        <w:ind w:left="634" w:right="-43"/>
        <w:jc w:val="both"/>
        <w:rPr>
          <w:sz w:val="24"/>
          <w:szCs w:val="24"/>
          <w:lang w:val="nl-NL"/>
        </w:rPr>
      </w:pPr>
    </w:p>
    <w:p w14:paraId="209968B7" w14:textId="77777777" w:rsidR="007F1AF6" w:rsidRDefault="007F1AF6">
      <w:pPr>
        <w:rPr>
          <w:b/>
          <w:sz w:val="24"/>
          <w:szCs w:val="22"/>
        </w:rPr>
      </w:pPr>
    </w:p>
    <w:p w14:paraId="23EB4BD3" w14:textId="77777777" w:rsidR="00BC2E17" w:rsidRDefault="00BC2E17">
      <w:pPr>
        <w:rPr>
          <w:b/>
          <w:sz w:val="24"/>
          <w:szCs w:val="22"/>
        </w:rPr>
      </w:pPr>
    </w:p>
    <w:p w14:paraId="14C8B3D3" w14:textId="77777777" w:rsidR="00BC2E17" w:rsidRDefault="00BC2E17">
      <w:pPr>
        <w:rPr>
          <w:b/>
          <w:sz w:val="24"/>
          <w:szCs w:val="22"/>
        </w:rPr>
      </w:pPr>
    </w:p>
    <w:p w14:paraId="72A754C8" w14:textId="77777777" w:rsidR="00BC2E17" w:rsidRDefault="00BC2E17">
      <w:pPr>
        <w:rPr>
          <w:b/>
          <w:sz w:val="24"/>
          <w:szCs w:val="22"/>
        </w:rPr>
      </w:pPr>
    </w:p>
    <w:p w14:paraId="186C602A" w14:textId="77777777" w:rsidR="00BC2E17" w:rsidRDefault="00BC2E17">
      <w:pPr>
        <w:rPr>
          <w:b/>
          <w:sz w:val="24"/>
          <w:szCs w:val="22"/>
        </w:rPr>
      </w:pPr>
    </w:p>
    <w:p w14:paraId="10B1E721" w14:textId="77777777" w:rsidR="00BC2E17" w:rsidRDefault="00BC2E17">
      <w:pPr>
        <w:rPr>
          <w:b/>
          <w:sz w:val="24"/>
          <w:szCs w:val="22"/>
        </w:rPr>
      </w:pPr>
    </w:p>
    <w:p w14:paraId="13FC957D" w14:textId="77777777" w:rsidR="00BC2E17" w:rsidRDefault="00BC2E17">
      <w:pPr>
        <w:rPr>
          <w:b/>
          <w:sz w:val="24"/>
          <w:szCs w:val="22"/>
        </w:rPr>
      </w:pPr>
    </w:p>
    <w:p w14:paraId="5BFF8E3C" w14:textId="77777777" w:rsidR="00BC2E17" w:rsidRDefault="00BC2E17">
      <w:pPr>
        <w:rPr>
          <w:b/>
          <w:sz w:val="24"/>
          <w:szCs w:val="22"/>
        </w:rPr>
      </w:pPr>
    </w:p>
    <w:p w14:paraId="76008BFB" w14:textId="77777777" w:rsidR="00BC2E17" w:rsidRDefault="00BC2E17">
      <w:pPr>
        <w:rPr>
          <w:b/>
          <w:sz w:val="24"/>
          <w:szCs w:val="22"/>
        </w:rPr>
      </w:pPr>
    </w:p>
    <w:p w14:paraId="0E070383" w14:textId="77777777" w:rsidR="00BC2E17" w:rsidRDefault="00BC2E17">
      <w:pPr>
        <w:rPr>
          <w:b/>
          <w:sz w:val="24"/>
          <w:szCs w:val="22"/>
        </w:rPr>
      </w:pPr>
    </w:p>
    <w:p w14:paraId="3E1E7EA6" w14:textId="77777777" w:rsidR="00BC2E17" w:rsidRDefault="00BC2E17">
      <w:pPr>
        <w:rPr>
          <w:b/>
          <w:sz w:val="24"/>
          <w:szCs w:val="22"/>
        </w:rPr>
      </w:pPr>
    </w:p>
    <w:p w14:paraId="32ED79C7" w14:textId="77777777" w:rsidR="00BC2E17" w:rsidRDefault="00BC2E17">
      <w:pPr>
        <w:rPr>
          <w:b/>
          <w:sz w:val="24"/>
          <w:szCs w:val="22"/>
        </w:rPr>
      </w:pPr>
    </w:p>
    <w:p w14:paraId="5B65881B" w14:textId="77777777" w:rsidR="00BC2E17" w:rsidRDefault="00BC2E17">
      <w:pPr>
        <w:rPr>
          <w:b/>
          <w:sz w:val="24"/>
          <w:szCs w:val="22"/>
        </w:rPr>
      </w:pPr>
    </w:p>
    <w:p w14:paraId="61235237" w14:textId="77777777" w:rsidR="00BC2E17" w:rsidRDefault="00BC2E17">
      <w:pPr>
        <w:rPr>
          <w:b/>
          <w:sz w:val="24"/>
          <w:szCs w:val="22"/>
        </w:rPr>
      </w:pPr>
    </w:p>
    <w:p w14:paraId="23160317" w14:textId="77777777" w:rsidR="00BC2E17" w:rsidRDefault="00BC2E17">
      <w:pPr>
        <w:rPr>
          <w:b/>
          <w:sz w:val="24"/>
          <w:szCs w:val="22"/>
        </w:rPr>
      </w:pPr>
    </w:p>
    <w:p w14:paraId="1E814D8B" w14:textId="77777777" w:rsidR="00BC2E17" w:rsidRDefault="00BC2E17">
      <w:pPr>
        <w:rPr>
          <w:b/>
          <w:sz w:val="24"/>
          <w:szCs w:val="22"/>
        </w:rPr>
      </w:pPr>
    </w:p>
    <w:p w14:paraId="61888C36" w14:textId="77777777" w:rsidR="00BC2E17" w:rsidRDefault="00BC2E17">
      <w:pPr>
        <w:rPr>
          <w:b/>
          <w:sz w:val="24"/>
          <w:szCs w:val="22"/>
        </w:rPr>
      </w:pPr>
    </w:p>
    <w:p w14:paraId="4E77CEBB" w14:textId="77777777" w:rsidR="00BC2E17" w:rsidRDefault="00BC2E17">
      <w:pPr>
        <w:rPr>
          <w:b/>
          <w:sz w:val="24"/>
          <w:szCs w:val="22"/>
        </w:rPr>
      </w:pPr>
    </w:p>
    <w:p w14:paraId="6542B0FA" w14:textId="77777777" w:rsidR="00BC2E17" w:rsidRDefault="00BC2E17">
      <w:pPr>
        <w:rPr>
          <w:b/>
          <w:sz w:val="24"/>
          <w:szCs w:val="22"/>
        </w:rPr>
      </w:pPr>
    </w:p>
    <w:p w14:paraId="4A8C46E1" w14:textId="77777777" w:rsidR="00BC2E17" w:rsidRDefault="00BC2E17">
      <w:pPr>
        <w:rPr>
          <w:b/>
          <w:sz w:val="24"/>
          <w:szCs w:val="22"/>
        </w:rPr>
      </w:pPr>
    </w:p>
    <w:p w14:paraId="0287FA56" w14:textId="77777777" w:rsidR="00BC2E17" w:rsidRDefault="00BC2E17">
      <w:pPr>
        <w:rPr>
          <w:b/>
          <w:sz w:val="24"/>
          <w:szCs w:val="22"/>
        </w:rPr>
      </w:pPr>
    </w:p>
    <w:p w14:paraId="359B6B7E" w14:textId="77777777" w:rsidR="00BC2E17" w:rsidRDefault="00BC2E17">
      <w:pPr>
        <w:rPr>
          <w:b/>
          <w:sz w:val="24"/>
          <w:szCs w:val="22"/>
        </w:rPr>
      </w:pPr>
    </w:p>
    <w:p w14:paraId="267787BC" w14:textId="77777777" w:rsidR="00BC2E17" w:rsidRDefault="00BC2E17">
      <w:pPr>
        <w:rPr>
          <w:b/>
          <w:sz w:val="24"/>
          <w:szCs w:val="22"/>
        </w:rPr>
      </w:pPr>
    </w:p>
    <w:p w14:paraId="529F024D" w14:textId="77777777" w:rsidR="00BC2E17" w:rsidRDefault="00BC2E17">
      <w:pPr>
        <w:rPr>
          <w:b/>
          <w:sz w:val="24"/>
          <w:szCs w:val="22"/>
        </w:rPr>
      </w:pPr>
    </w:p>
    <w:p w14:paraId="392816FE" w14:textId="77777777" w:rsidR="00BC2E17" w:rsidRDefault="00BC2E17">
      <w:pPr>
        <w:rPr>
          <w:b/>
          <w:sz w:val="24"/>
          <w:szCs w:val="22"/>
        </w:rPr>
      </w:pPr>
    </w:p>
    <w:p w14:paraId="5206F201" w14:textId="77777777" w:rsidR="00BC2E17" w:rsidRDefault="00BC2E17">
      <w:pPr>
        <w:rPr>
          <w:b/>
          <w:sz w:val="24"/>
          <w:szCs w:val="22"/>
        </w:rPr>
      </w:pPr>
    </w:p>
    <w:p w14:paraId="6F7EE122" w14:textId="77777777" w:rsidR="00BC2E17" w:rsidRDefault="00BC2E17">
      <w:pPr>
        <w:rPr>
          <w:b/>
          <w:sz w:val="24"/>
          <w:szCs w:val="22"/>
        </w:rPr>
      </w:pPr>
    </w:p>
    <w:p w14:paraId="718FCE35" w14:textId="77777777" w:rsidR="00BC2E17" w:rsidRDefault="00BC2E17">
      <w:pPr>
        <w:rPr>
          <w:b/>
          <w:sz w:val="24"/>
          <w:szCs w:val="22"/>
        </w:rPr>
      </w:pPr>
    </w:p>
    <w:p w14:paraId="34E6C702" w14:textId="77777777" w:rsidR="00BC2E17" w:rsidRDefault="00BC2E17">
      <w:pPr>
        <w:rPr>
          <w:b/>
          <w:sz w:val="24"/>
          <w:szCs w:val="22"/>
        </w:rPr>
      </w:pPr>
    </w:p>
    <w:p w14:paraId="688CB91F" w14:textId="77777777" w:rsidR="003A157F" w:rsidRDefault="003A157F">
      <w:pPr>
        <w:rPr>
          <w:b/>
          <w:sz w:val="24"/>
          <w:szCs w:val="22"/>
        </w:rPr>
      </w:pPr>
    </w:p>
    <w:p w14:paraId="79A6CCE6" w14:textId="77777777" w:rsidR="003A157F" w:rsidRDefault="003A157F">
      <w:pPr>
        <w:rPr>
          <w:b/>
          <w:sz w:val="24"/>
          <w:szCs w:val="22"/>
        </w:rPr>
      </w:pPr>
    </w:p>
    <w:p w14:paraId="666E118F" w14:textId="34784C05" w:rsidR="00BC2E17" w:rsidRDefault="00AF20A9" w:rsidP="00AF20A9">
      <w:pPr>
        <w:jc w:val="center"/>
        <w:rPr>
          <w:b/>
        </w:rPr>
      </w:pPr>
      <w:r w:rsidRPr="00AF20A9">
        <w:rPr>
          <w:b/>
        </w:rPr>
        <w:t>LAMPIRAN MATRIKS PERUBAHAN (SEMULA MENJADI) REVISI ANTAR SATKER BPS KABUPATEN/KOTA SEPROVINSI JAMBI 2022</w:t>
      </w:r>
    </w:p>
    <w:p w14:paraId="77D61808" w14:textId="77777777" w:rsidR="00AF20A9" w:rsidRDefault="00AF20A9" w:rsidP="00AF20A9"/>
    <w:tbl>
      <w:tblPr>
        <w:tblW w:w="95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640"/>
        <w:gridCol w:w="3351"/>
        <w:gridCol w:w="1441"/>
        <w:gridCol w:w="1398"/>
        <w:gridCol w:w="1226"/>
      </w:tblGrid>
      <w:tr w:rsidR="00AF20A9" w:rsidRPr="00AF20A9" w14:paraId="43814EA1" w14:textId="77777777" w:rsidTr="00A55653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6BB16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418A6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KODE SATKER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29A75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SATKER/URAIAN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C419C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PAGU SEMULA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DE5F9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PAGU MENJADI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C554C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PAGU SELISIH</w:t>
            </w:r>
          </w:p>
        </w:tc>
      </w:tr>
      <w:tr w:rsidR="00AF20A9" w:rsidRPr="00AF20A9" w14:paraId="5EF5FFDA" w14:textId="77777777" w:rsidTr="00A55653">
        <w:trPr>
          <w:trHeight w:val="30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24071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F139B" w14:textId="77777777" w:rsidR="00AF20A9" w:rsidRPr="00AF20A9" w:rsidRDefault="00AF20A9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(2)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FF202" w14:textId="07D66C28" w:rsidR="00AF20A9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(3</w:t>
            </w:r>
            <w:r w:rsidR="00AF20A9" w:rsidRPr="00AF20A9">
              <w:rPr>
                <w:b/>
                <w:bCs/>
                <w:lang w:val="id-ID" w:eastAsia="id-ID"/>
              </w:rPr>
              <w:t>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40241" w14:textId="3F52204C" w:rsidR="00AF20A9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(4</w:t>
            </w:r>
            <w:r w:rsidR="00AF20A9" w:rsidRPr="00AF20A9">
              <w:rPr>
                <w:b/>
                <w:bCs/>
                <w:lang w:val="id-ID" w:eastAsia="id-ID"/>
              </w:rPr>
              <w:t>)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7550C" w14:textId="44579EFC" w:rsidR="00AF20A9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(5</w:t>
            </w:r>
            <w:r w:rsidR="00AF20A9" w:rsidRPr="00AF20A9">
              <w:rPr>
                <w:b/>
                <w:bCs/>
                <w:lang w:val="id-ID" w:eastAsia="id-ID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69A9B" w14:textId="28C7D862" w:rsidR="00AF20A9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(6</w:t>
            </w:r>
            <w:r w:rsidR="00AF20A9" w:rsidRPr="00AF20A9">
              <w:rPr>
                <w:b/>
                <w:bCs/>
                <w:lang w:val="id-ID" w:eastAsia="id-ID"/>
              </w:rPr>
              <w:t>)</w:t>
            </w:r>
            <w:r>
              <w:rPr>
                <w:b/>
                <w:bCs/>
                <w:lang w:val="id-ID" w:eastAsia="id-ID"/>
              </w:rPr>
              <w:t xml:space="preserve"> = (5)-(4)</w:t>
            </w:r>
          </w:p>
        </w:tc>
      </w:tr>
      <w:tr w:rsidR="00AF20A9" w:rsidRPr="00AF20A9" w14:paraId="17DFAAF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653C58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C8AFE5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428145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10B950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PROVINSI JAMBI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A1F2B9" w14:textId="2DD99B40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21.402.877.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E99A0C" w14:textId="6BF21829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21.340.974.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C774FB" w14:textId="3B26DB41" w:rsidR="00AF20A9" w:rsidRPr="00AF20A9" w:rsidRDefault="0027648D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</w:t>
            </w:r>
            <w:r w:rsidR="00F72611">
              <w:rPr>
                <w:b/>
                <w:bCs/>
                <w:lang w:val="id-ID" w:eastAsia="id-ID"/>
              </w:rPr>
              <w:t>61.903.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  <w:r>
              <w:rPr>
                <w:b/>
                <w:bCs/>
                <w:lang w:val="id-ID" w:eastAsia="id-ID"/>
              </w:rPr>
              <w:t>)</w:t>
            </w:r>
          </w:p>
        </w:tc>
      </w:tr>
      <w:tr w:rsidR="00AF20A9" w:rsidRPr="00AF20A9" w14:paraId="4A6B4E42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AF4B4D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E8CD4C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18AE0E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DA39F0" w14:textId="2F4A385E" w:rsidR="00AF20A9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</w:t>
            </w:r>
            <w:r w:rsidR="00AF20A9" w:rsidRPr="00AF20A9">
              <w:rPr>
                <w:lang w:val="id-ID" w:eastAsia="id-ID"/>
              </w:rPr>
              <w:t>479</w:t>
            </w:r>
            <w:r>
              <w:rPr>
                <w:lang w:val="id-ID" w:eastAsia="id-ID"/>
              </w:rPr>
              <w:t>.</w:t>
            </w:r>
            <w:r w:rsidR="00AF20A9" w:rsidRPr="00AF20A9">
              <w:rPr>
                <w:lang w:val="id-ID" w:eastAsia="id-ID"/>
              </w:rPr>
              <w:t>174</w:t>
            </w:r>
            <w:r>
              <w:rPr>
                <w:lang w:val="id-ID" w:eastAsia="id-ID"/>
              </w:rPr>
              <w:t>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D606A" w14:textId="339D0286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7</w:t>
            </w:r>
            <w:r w:rsidR="00F72611">
              <w:rPr>
                <w:lang w:val="id-ID" w:eastAsia="id-ID"/>
              </w:rPr>
              <w:t>.417.271.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988D22" w14:textId="46D5D01C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61.903.</w:t>
            </w:r>
            <w:r w:rsidR="00AF20A9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2C4BB798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A60C07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28180D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2F6457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95198" w14:textId="54C0D724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1.559.411.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2C14F4" w14:textId="1828C703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1.497.508.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2C9B39" w14:textId="6ED65290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61.903.</w:t>
            </w:r>
            <w:r w:rsidR="00F72611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69CF7D0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CF0C8C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2137E3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6A085D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CF85DD" w14:textId="50663754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72.120.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4F6453" w14:textId="5A3FB556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72.120.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C89380" w14:textId="658A7275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-</w:t>
            </w:r>
          </w:p>
        </w:tc>
      </w:tr>
      <w:tr w:rsidR="0027648D" w:rsidRPr="00AF20A9" w14:paraId="4E07A55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FD369C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24E52D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78B568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D42A40" w14:textId="6E7D67FA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13.923.703.</w:t>
            </w:r>
            <w:r w:rsidR="0027648D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65C06D" w14:textId="52FA2024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13.923.703.</w:t>
            </w:r>
            <w:r w:rsidR="0027648D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93F415" w14:textId="53A70124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9C7508">
              <w:rPr>
                <w:lang w:val="id-ID" w:eastAsia="id-ID"/>
              </w:rPr>
              <w:t>-</w:t>
            </w:r>
          </w:p>
        </w:tc>
      </w:tr>
      <w:tr w:rsidR="0027648D" w:rsidRPr="00AF20A9" w14:paraId="67FCF99F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5EE109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EBD55C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650204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0B13E3" w14:textId="7EF2857B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11.502.822.</w:t>
            </w:r>
            <w:r w:rsidR="0027648D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06F3C3" w14:textId="54F3C5DD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11.502.822.</w:t>
            </w:r>
            <w:r w:rsidR="0027648D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259D5" w14:textId="5D60295F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9C7508">
              <w:rPr>
                <w:lang w:val="id-ID" w:eastAsia="id-ID"/>
              </w:rPr>
              <w:t>-</w:t>
            </w:r>
          </w:p>
        </w:tc>
      </w:tr>
      <w:tr w:rsidR="0027648D" w:rsidRPr="00AF20A9" w14:paraId="12697531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4634EF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547164B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C18D66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5A6F87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428202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75500E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KERINCI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8D03E6" w14:textId="7DFFFCD7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11.446.149.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DB6E16" w14:textId="54199F88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11.446.149.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1B329C" w14:textId="1AB34B97" w:rsidR="00AF20A9" w:rsidRPr="00AF20A9" w:rsidRDefault="0027648D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-</w:t>
            </w:r>
          </w:p>
        </w:tc>
      </w:tr>
      <w:tr w:rsidR="0027648D" w:rsidRPr="00AF20A9" w14:paraId="62F0DFEB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3266E0" w14:textId="77777777" w:rsidR="0027648D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A16C67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C87AC5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1A98C1" w14:textId="4A53D663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7.947.355.</w:t>
            </w:r>
            <w:r w:rsidR="0027648D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62FF00" w14:textId="38068888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7.947.355.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DD8981" w14:textId="4D3AA08D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903DC6">
              <w:rPr>
                <w:lang w:val="id-ID" w:eastAsia="id-ID"/>
              </w:rPr>
              <w:t>-</w:t>
            </w:r>
          </w:p>
        </w:tc>
      </w:tr>
      <w:tr w:rsidR="0027648D" w:rsidRPr="00AF20A9" w14:paraId="18BE637A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CB3434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9E9612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EFE895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BA973D" w14:textId="3BACB902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3.759.027.</w:t>
            </w:r>
            <w:r w:rsidR="0027648D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48C359" w14:textId="2B7EB033" w:rsidR="0027648D" w:rsidRPr="00AF20A9" w:rsidRDefault="00F72611" w:rsidP="0027648D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3.759.027.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7AEC0C" w14:textId="4E243739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903DC6">
              <w:rPr>
                <w:lang w:val="id-ID" w:eastAsia="id-ID"/>
              </w:rPr>
              <w:t>-</w:t>
            </w:r>
          </w:p>
        </w:tc>
      </w:tr>
      <w:tr w:rsidR="0027648D" w:rsidRPr="00AF20A9" w14:paraId="62667448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FAEE00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89560E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B7520C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D34C9D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2EC3A2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13D1DB" w14:textId="40953AD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903DC6">
              <w:rPr>
                <w:lang w:val="id-ID" w:eastAsia="id-ID"/>
              </w:rPr>
              <w:t>-</w:t>
            </w:r>
          </w:p>
        </w:tc>
      </w:tr>
      <w:tr w:rsidR="00F72611" w:rsidRPr="00AF20A9" w14:paraId="4ADE92E9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87D111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6C23A8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A0E3DD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52441E" w14:textId="76D954CA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3.498.794.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0BFA87" w14:textId="35E6B583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3.498.794.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96FFC2" w14:textId="50ED99C7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903DC6">
              <w:rPr>
                <w:lang w:val="id-ID" w:eastAsia="id-ID"/>
              </w:rPr>
              <w:t>-</w:t>
            </w:r>
          </w:p>
        </w:tc>
      </w:tr>
      <w:tr w:rsidR="00F72611" w:rsidRPr="00AF20A9" w14:paraId="60DC5A5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B6E1E4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04BB3A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8F59EA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79488A" w14:textId="195653E9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3.443.816.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E0AA81" w14:textId="7758EBFE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3.443.816.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F9DE91" w14:textId="6A4C0AA4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903DC6">
              <w:rPr>
                <w:lang w:val="id-ID" w:eastAsia="id-ID"/>
              </w:rPr>
              <w:t>-</w:t>
            </w:r>
          </w:p>
        </w:tc>
      </w:tr>
      <w:tr w:rsidR="0027648D" w:rsidRPr="00AF20A9" w14:paraId="3DB1B994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FC4A0D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30623AEA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2928F9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15B9DD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637063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883238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MERANGIN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FB6D80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11,504,375,000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A4BB90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11,601,671,000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BC6B04" w14:textId="2CFBFC05" w:rsidR="00AF20A9" w:rsidRPr="00AF20A9" w:rsidRDefault="00F72611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97.296.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</w:tr>
      <w:tr w:rsidR="00AF20A9" w:rsidRPr="00AF20A9" w14:paraId="4511BC71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7B0145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EC7ADF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32AFCD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8F2FCE" w14:textId="722FDC81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7.449.500.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29ADB5" w14:textId="58D9A2B7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7.546.796.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F9B140" w14:textId="4062CB3C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97.296.</w:t>
            </w:r>
            <w:r w:rsidR="00AF20A9" w:rsidRPr="00AF20A9">
              <w:rPr>
                <w:lang w:val="id-ID" w:eastAsia="id-ID"/>
              </w:rPr>
              <w:t>000</w:t>
            </w:r>
          </w:p>
        </w:tc>
      </w:tr>
      <w:tr w:rsidR="00AF20A9" w:rsidRPr="00AF20A9" w14:paraId="4BCDA264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770CDF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35AE56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6E0598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D93E83" w14:textId="17699C99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4.506.014.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3FD419" w14:textId="2EB15E44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4.603.310.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B898E0" w14:textId="48137B44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97.296.</w:t>
            </w:r>
            <w:r w:rsidRPr="00AF20A9">
              <w:rPr>
                <w:lang w:val="id-ID" w:eastAsia="id-ID"/>
              </w:rPr>
              <w:t>000</w:t>
            </w:r>
          </w:p>
        </w:tc>
      </w:tr>
      <w:tr w:rsidR="0027648D" w:rsidRPr="00AF20A9" w14:paraId="38001BC4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DBA814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CBC143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C1F171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586E8B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9592F3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3366EA" w14:textId="1340FAA9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655AD0">
              <w:rPr>
                <w:lang w:val="id-ID" w:eastAsia="id-ID"/>
              </w:rPr>
              <w:t>-</w:t>
            </w:r>
          </w:p>
        </w:tc>
      </w:tr>
      <w:tr w:rsidR="00F72611" w:rsidRPr="00AF20A9" w14:paraId="3E2464BB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35F24F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9DC52C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A20838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222116" w14:textId="45B8D5BB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4.054.875.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5C338A" w14:textId="7D3A5F22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4.054.875.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21A37" w14:textId="383C99EA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655AD0">
              <w:rPr>
                <w:lang w:val="id-ID" w:eastAsia="id-ID"/>
              </w:rPr>
              <w:t>-</w:t>
            </w:r>
          </w:p>
        </w:tc>
      </w:tr>
      <w:tr w:rsidR="00F72611" w:rsidRPr="00AF20A9" w14:paraId="2127ECB3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92EFB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CC0CE1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16E856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DBE17E" w14:textId="2F1AA628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4.025.062.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6665BB" w14:textId="6D253DC8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4.025.062.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59914C" w14:textId="215F3616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655AD0">
              <w:rPr>
                <w:lang w:val="id-ID" w:eastAsia="id-ID"/>
              </w:rPr>
              <w:t>-</w:t>
            </w:r>
          </w:p>
        </w:tc>
      </w:tr>
      <w:tr w:rsidR="0027648D" w:rsidRPr="00AF20A9" w14:paraId="5A7EC9F0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F0B5E5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5453AA0D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15DB6C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8F92E7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428182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038B7F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SAROLANGUN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0B7057" w14:textId="01F71977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9.723.109.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E16DFC" w14:textId="31473777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9.677.479.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450EBF" w14:textId="3D743EAB" w:rsidR="00AF20A9" w:rsidRPr="00AF20A9" w:rsidRDefault="0027648D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</w:t>
            </w:r>
            <w:r w:rsidR="00F72611">
              <w:rPr>
                <w:b/>
                <w:bCs/>
                <w:lang w:val="id-ID" w:eastAsia="id-ID"/>
              </w:rPr>
              <w:t>45.630.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  <w:r>
              <w:rPr>
                <w:b/>
                <w:bCs/>
                <w:lang w:val="id-ID" w:eastAsia="id-ID"/>
              </w:rPr>
              <w:t>)</w:t>
            </w:r>
          </w:p>
        </w:tc>
      </w:tr>
      <w:tr w:rsidR="00AF20A9" w:rsidRPr="00AF20A9" w14:paraId="7382460A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AF8772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EBE845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3A8053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59C14D" w14:textId="0F9C2FDA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6.412.008.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975F3" w14:textId="034DB50D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6.435.634.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0EAFFC" w14:textId="31F75E7A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23.626.</w:t>
            </w:r>
            <w:r w:rsidR="00AF20A9" w:rsidRPr="00AF20A9">
              <w:rPr>
                <w:lang w:val="id-ID" w:eastAsia="id-ID"/>
              </w:rPr>
              <w:t>000</w:t>
            </w:r>
          </w:p>
        </w:tc>
      </w:tr>
      <w:tr w:rsidR="00AF20A9" w:rsidRPr="00AF20A9" w14:paraId="12252C3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C5D242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202C15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47F002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CF300E" w14:textId="576EFC23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3.620.408.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734CD3" w14:textId="1BD21774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3.644.034.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56F5EC" w14:textId="09559194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23.626.</w:t>
            </w:r>
            <w:r w:rsidRPr="00AF20A9">
              <w:rPr>
                <w:lang w:val="id-ID" w:eastAsia="id-ID"/>
              </w:rPr>
              <w:t>000</w:t>
            </w:r>
          </w:p>
        </w:tc>
      </w:tr>
      <w:tr w:rsidR="00AF20A9" w:rsidRPr="00AF20A9" w14:paraId="46D8BA2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1DE66A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1D3F56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137D04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AFD3D3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5E2989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6C251D" w14:textId="4053F24D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-</w:t>
            </w:r>
          </w:p>
        </w:tc>
      </w:tr>
      <w:tr w:rsidR="00AF20A9" w:rsidRPr="00AF20A9" w14:paraId="36BD8CFB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6A443C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C87203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CAAA1F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ED1040" w14:textId="188756CB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3.311.101.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95286F" w14:textId="1705D5AB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3.241.845.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3D2B94" w14:textId="024069B9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69.256.</w:t>
            </w:r>
            <w:r w:rsidR="00F72611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3777A96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D64636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5054F7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D86F48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31F80B" w14:textId="3CD9B8FE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2.712.271.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05A480" w14:textId="75036594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2.643.015.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84888F" w14:textId="4CF13860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69.256.</w:t>
            </w:r>
            <w:r w:rsidR="00AF20A9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27648D" w:rsidRPr="00AF20A9" w14:paraId="28CC8484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6585D8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49F200B3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0475A6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2235E6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428160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7A952A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BATANGHARI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B95994" w14:textId="1985FDD7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8.415.063.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AE5D35" w14:textId="66EFFFBE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8.469.013.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3A76F2" w14:textId="1F33F89B" w:rsidR="00AF20A9" w:rsidRPr="00AF20A9" w:rsidRDefault="00F72611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53.950.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</w:tr>
      <w:tr w:rsidR="00AF20A9" w:rsidRPr="00AF20A9" w14:paraId="3B0503A1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1A43F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D70132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559BC1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45049F" w14:textId="3FE02116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5.485.623.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CF0281" w14:textId="4D2CA743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5.470.317.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9FF84A" w14:textId="1613B5A3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15.306.</w:t>
            </w:r>
            <w:r w:rsidR="00AF20A9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4C610CCF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68FBAC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8BDA90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4CA16C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D9A7A4" w14:textId="514AF246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3.092.101.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011EA2" w14:textId="11F02401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3.076.795.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0127CF" w14:textId="697FA9DE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15.306.</w:t>
            </w:r>
            <w:r w:rsidR="00F72611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08431462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354E85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121EAF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2FD54C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16A784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2543CD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A6E8EF" w14:textId="67F80549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-</w:t>
            </w:r>
          </w:p>
        </w:tc>
      </w:tr>
      <w:tr w:rsidR="00AF20A9" w:rsidRPr="00AF20A9" w14:paraId="30F8CF41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71BB50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2B9904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9A2E0F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E5B5D1" w14:textId="381DE201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2.929.440.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7CC788" w14:textId="38B90818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2.998.696.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FF58A6" w14:textId="603D9DC2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69.256.</w:t>
            </w:r>
            <w:r w:rsidR="00AF20A9" w:rsidRPr="00AF20A9">
              <w:rPr>
                <w:lang w:val="id-ID" w:eastAsia="id-ID"/>
              </w:rPr>
              <w:t>000</w:t>
            </w:r>
          </w:p>
        </w:tc>
      </w:tr>
      <w:tr w:rsidR="00AF20A9" w:rsidRPr="00AF20A9" w14:paraId="03A48226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33C4E8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15DF62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278A0C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E7A0DC" w14:textId="660F4C5E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2.339.282.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130219" w14:textId="74160E4F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2.408.538.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443B51" w14:textId="5415FBA5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69.256.</w:t>
            </w:r>
            <w:r w:rsidR="00AF20A9" w:rsidRPr="00AF20A9">
              <w:rPr>
                <w:lang w:val="id-ID" w:eastAsia="id-ID"/>
              </w:rPr>
              <w:t>000</w:t>
            </w:r>
          </w:p>
        </w:tc>
      </w:tr>
      <w:tr w:rsidR="0027648D" w:rsidRPr="00AF20A9" w14:paraId="745EC2C6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8794A8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162EDFF8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632CA6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B4CCEC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637070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2653DF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MUARO JAMBI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6C7F90" w14:textId="7A4393A3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11.153.921.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665A02" w14:textId="114ECFFB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11.198.470.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97B606" w14:textId="70CAF09C" w:rsidR="00AF20A9" w:rsidRPr="00AF20A9" w:rsidRDefault="00F72611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44.549.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</w:tr>
      <w:tr w:rsidR="00AF20A9" w:rsidRPr="00AF20A9" w14:paraId="7FACC893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52F421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6C50F5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6A9EF8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61735F" w14:textId="1CA1B516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7.897.094.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93F746" w14:textId="108BF052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7.941.643.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822AB2" w14:textId="6CCC081F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44.549.</w:t>
            </w:r>
            <w:r w:rsidR="00AF20A9" w:rsidRPr="00AF20A9">
              <w:rPr>
                <w:lang w:val="id-ID" w:eastAsia="id-ID"/>
              </w:rPr>
              <w:t>000</w:t>
            </w:r>
          </w:p>
        </w:tc>
      </w:tr>
      <w:tr w:rsidR="00AF20A9" w:rsidRPr="00AF20A9" w14:paraId="21F25ED2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97AE68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0AA120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D41E32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972846" w14:textId="391337FD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4.761.835.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F0E38A" w14:textId="3BD375BD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4.806.384.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56045D" w14:textId="75A46B44" w:rsidR="00AF20A9" w:rsidRPr="00AF20A9" w:rsidRDefault="00AF20A9" w:rsidP="0027648D">
            <w:pPr>
              <w:jc w:val="right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4</w:t>
            </w:r>
            <w:r w:rsidR="00F72611">
              <w:rPr>
                <w:lang w:val="id-ID" w:eastAsia="id-ID"/>
              </w:rPr>
              <w:t>4.549.</w:t>
            </w:r>
            <w:r w:rsidRPr="00AF20A9">
              <w:rPr>
                <w:lang w:val="id-ID" w:eastAsia="id-ID"/>
              </w:rPr>
              <w:t>000</w:t>
            </w:r>
          </w:p>
        </w:tc>
      </w:tr>
      <w:tr w:rsidR="0027648D" w:rsidRPr="00AF20A9" w14:paraId="2E1D58C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A2C5BA7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C50CCE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890D56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D14F31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D7F86D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62171B" w14:textId="0EC96058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0B7CFF">
              <w:rPr>
                <w:lang w:val="id-ID" w:eastAsia="id-ID"/>
              </w:rPr>
              <w:t>-</w:t>
            </w:r>
          </w:p>
        </w:tc>
      </w:tr>
      <w:tr w:rsidR="00F72611" w:rsidRPr="00AF20A9" w14:paraId="7C013642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E38856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F20E01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101022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947C509" w14:textId="62C70646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3.256.827.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5EDE8F" w14:textId="00F64FBF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3.256.827.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8CEA32" w14:textId="368F376B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0B7CFF">
              <w:rPr>
                <w:lang w:val="id-ID" w:eastAsia="id-ID"/>
              </w:rPr>
              <w:t>-</w:t>
            </w:r>
          </w:p>
        </w:tc>
      </w:tr>
      <w:tr w:rsidR="00F72611" w:rsidRPr="00AF20A9" w14:paraId="0683ED14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8B87B9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E2A6E3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2934C5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DA4F65" w14:textId="78001209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3.210.201.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24A9C3" w14:textId="25A0C622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3.210.201.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91700A" w14:textId="587EC974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0B7CFF">
              <w:rPr>
                <w:lang w:val="id-ID" w:eastAsia="id-ID"/>
              </w:rPr>
              <w:t>-</w:t>
            </w:r>
          </w:p>
        </w:tc>
      </w:tr>
      <w:tr w:rsidR="0027648D" w:rsidRPr="00AF20A9" w14:paraId="1EFC497A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8ECA86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F72611" w:rsidRPr="00AF20A9" w14:paraId="2F80BE70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B9C25" w14:textId="77777777" w:rsidR="00F72611" w:rsidRPr="00AF20A9" w:rsidRDefault="00F72611" w:rsidP="00F72611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C21494" w14:textId="77777777" w:rsidR="00F72611" w:rsidRPr="00AF20A9" w:rsidRDefault="00F72611" w:rsidP="00F72611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637084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9C4323" w14:textId="77777777" w:rsidR="00F72611" w:rsidRPr="00AF20A9" w:rsidRDefault="00F72611" w:rsidP="00F72611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TANJUNG JABUNG TIMUR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C87998" w14:textId="5F42D88B" w:rsidR="00F72611" w:rsidRPr="00AF20A9" w:rsidRDefault="00F72611" w:rsidP="00F72611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9.432.582.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ED9B01" w14:textId="7BB31DB2" w:rsidR="00F72611" w:rsidRPr="00AF20A9" w:rsidRDefault="00F72611" w:rsidP="00F72611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9.432.582.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604696" w14:textId="7FF1C291" w:rsidR="00F72611" w:rsidRPr="00AF20A9" w:rsidRDefault="00F72611" w:rsidP="00F72611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-</w:t>
            </w:r>
          </w:p>
        </w:tc>
      </w:tr>
      <w:tr w:rsidR="00F72611" w:rsidRPr="00AF20A9" w14:paraId="0DB660F4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168F46" w14:textId="77777777" w:rsidR="00F72611" w:rsidRPr="00AF20A9" w:rsidRDefault="00F72611" w:rsidP="00F72611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83604C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1224CA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1A49DA" w14:textId="6E1CB9F3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5.572.005.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8FFC52" w14:textId="5CD983FF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5.572.005.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CFC49C" w14:textId="6A5BB277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B11EA6">
              <w:rPr>
                <w:lang w:val="id-ID" w:eastAsia="id-ID"/>
              </w:rPr>
              <w:t>-</w:t>
            </w:r>
          </w:p>
        </w:tc>
      </w:tr>
      <w:tr w:rsidR="00F72611" w:rsidRPr="00AF20A9" w14:paraId="706C6811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B220AC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9C2A85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180776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E2F6DB" w14:textId="47F0CB0D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3.019.043.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52A38" w14:textId="4ADE213E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3.019.043.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D16716" w14:textId="0B2F58CF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B11EA6">
              <w:rPr>
                <w:lang w:val="id-ID" w:eastAsia="id-ID"/>
              </w:rPr>
              <w:t>-</w:t>
            </w:r>
          </w:p>
        </w:tc>
      </w:tr>
      <w:tr w:rsidR="0027648D" w:rsidRPr="00AF20A9" w14:paraId="2A86D986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E15368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4980BE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DCC933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1F6AA4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4AE97F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EC97C2" w14:textId="5E510DEE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B11EA6">
              <w:rPr>
                <w:lang w:val="id-ID" w:eastAsia="id-ID"/>
              </w:rPr>
              <w:t>-</w:t>
            </w:r>
          </w:p>
        </w:tc>
      </w:tr>
      <w:tr w:rsidR="00F72611" w:rsidRPr="00AF20A9" w14:paraId="4FE1AA5D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53C0AD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135BE7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B98975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DB0D7F" w14:textId="15502730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3.860.577.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A17941" w14:textId="0D730BC2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3.860.577.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B5B4B0" w14:textId="4613CA13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B11EA6">
              <w:rPr>
                <w:lang w:val="id-ID" w:eastAsia="id-ID"/>
              </w:rPr>
              <w:t>-</w:t>
            </w:r>
          </w:p>
        </w:tc>
      </w:tr>
      <w:tr w:rsidR="00F72611" w:rsidRPr="00AF20A9" w14:paraId="0BEC02D1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51973E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23D6C1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F26A8E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EE8528" w14:textId="6D74B70A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3.812.754.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771284" w14:textId="6286F9DC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3.812.754.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0E3AA1" w14:textId="1ED46D97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B11EA6">
              <w:rPr>
                <w:lang w:val="id-ID" w:eastAsia="id-ID"/>
              </w:rPr>
              <w:t>-</w:t>
            </w:r>
          </w:p>
        </w:tc>
      </w:tr>
      <w:tr w:rsidR="0027648D" w:rsidRPr="00AF20A9" w14:paraId="7722D594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DB88FA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2D6339A6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688B3A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B1D84E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428176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C416EE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TANJUNG JABUNG BARAT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B08633" w14:textId="618E3C81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10.538.563.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190EEB" w14:textId="23D16DB2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10.491.609.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5E36A6" w14:textId="1D7AC726" w:rsidR="00AF20A9" w:rsidRPr="00AF20A9" w:rsidRDefault="0027648D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</w:t>
            </w:r>
            <w:r w:rsidR="00F72611">
              <w:rPr>
                <w:b/>
                <w:bCs/>
                <w:lang w:val="id-ID" w:eastAsia="id-ID"/>
              </w:rPr>
              <w:t>46.954.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  <w:r>
              <w:rPr>
                <w:b/>
                <w:bCs/>
                <w:lang w:val="id-ID" w:eastAsia="id-ID"/>
              </w:rPr>
              <w:t>)</w:t>
            </w:r>
          </w:p>
        </w:tc>
      </w:tr>
      <w:tr w:rsidR="00AF20A9" w:rsidRPr="00AF20A9" w14:paraId="5670A1D5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A769C0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90B96C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2659CB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4FC0CD" w14:textId="00D0A648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6.627.375.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A43C49" w14:textId="7AA47D40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6.580.421.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9A97EC1" w14:textId="1E30BF0F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F72611">
              <w:rPr>
                <w:lang w:val="id-ID" w:eastAsia="id-ID"/>
              </w:rPr>
              <w:t>46.954.</w:t>
            </w:r>
            <w:r w:rsidR="00AF20A9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59F4FE2E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FD3B8D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E25B87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DE1294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7B64A5" w14:textId="0E5A89D1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3.776.960.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D10694" w14:textId="148854FD" w:rsidR="00AF20A9" w:rsidRPr="00AF20A9" w:rsidRDefault="00F72611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3.730.006.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F62BA4" w14:textId="57BD51E1" w:rsidR="00AF20A9" w:rsidRPr="00AF20A9" w:rsidRDefault="00F72611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(46.954.</w:t>
            </w:r>
            <w:r w:rsidRPr="00AF20A9">
              <w:rPr>
                <w:lang w:val="id-ID" w:eastAsia="id-ID"/>
              </w:rPr>
              <w:t>000</w:t>
            </w:r>
            <w:r w:rsidR="0027648D">
              <w:rPr>
                <w:lang w:val="id-ID" w:eastAsia="id-ID"/>
              </w:rPr>
              <w:t>)</w:t>
            </w:r>
          </w:p>
        </w:tc>
      </w:tr>
      <w:tr w:rsidR="0027648D" w:rsidRPr="00AF20A9" w14:paraId="7CBCDFDD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C80F1E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F8B4A8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378B2A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E2A6F3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2B5FD6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089158" w14:textId="70123315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78266C">
              <w:rPr>
                <w:lang w:val="id-ID" w:eastAsia="id-ID"/>
              </w:rPr>
              <w:t>-</w:t>
            </w:r>
          </w:p>
        </w:tc>
      </w:tr>
      <w:tr w:rsidR="00F72611" w:rsidRPr="00AF20A9" w14:paraId="57FF11AD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E52E13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25746F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F07E99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3576DE" w14:textId="2F6B9188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3.911.188.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1E00D6" w14:textId="4CFC6031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3.911.188.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12D194" w14:textId="4F260863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78266C">
              <w:rPr>
                <w:lang w:val="id-ID" w:eastAsia="id-ID"/>
              </w:rPr>
              <w:t>-</w:t>
            </w:r>
          </w:p>
        </w:tc>
      </w:tr>
      <w:tr w:rsidR="00F72611" w:rsidRPr="00AF20A9" w14:paraId="2A390C1F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55FDCD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F68726" w14:textId="77777777" w:rsidR="00F72611" w:rsidRPr="00AF20A9" w:rsidRDefault="00F72611" w:rsidP="00F72611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ABA961" w14:textId="77777777" w:rsidR="00F72611" w:rsidRPr="00AF20A9" w:rsidRDefault="00F72611" w:rsidP="00F72611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8DA949" w14:textId="6B948716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3.869.601.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A40E17" w14:textId="561645C3" w:rsidR="00F72611" w:rsidRPr="00AF20A9" w:rsidRDefault="00F72611" w:rsidP="00F72611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3.869.601.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BD6785" w14:textId="401575BA" w:rsidR="00F72611" w:rsidRPr="00AF20A9" w:rsidRDefault="00F72611" w:rsidP="00F72611">
            <w:pPr>
              <w:jc w:val="right"/>
              <w:rPr>
                <w:lang w:val="id-ID" w:eastAsia="id-ID"/>
              </w:rPr>
            </w:pPr>
            <w:r w:rsidRPr="0078266C">
              <w:rPr>
                <w:lang w:val="id-ID" w:eastAsia="id-ID"/>
              </w:rPr>
              <w:t>-</w:t>
            </w:r>
          </w:p>
        </w:tc>
      </w:tr>
      <w:tr w:rsidR="0027648D" w:rsidRPr="00AF20A9" w14:paraId="3083CAC0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8676AE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AF20A9" w:rsidRPr="00AF20A9" w14:paraId="6FAA24C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0603E9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D0EB85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637091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E81A0B" w14:textId="77777777" w:rsidR="00AF20A9" w:rsidRPr="00AF20A9" w:rsidRDefault="00AF20A9" w:rsidP="00AF20A9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TEBO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3BF1D6" w14:textId="67B97685" w:rsidR="00AF20A9" w:rsidRPr="00AF20A9" w:rsidRDefault="00F72611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9.613.</w:t>
            </w:r>
            <w:r w:rsidR="007B242B">
              <w:rPr>
                <w:b/>
                <w:bCs/>
                <w:lang w:val="id-ID" w:eastAsia="id-ID"/>
              </w:rPr>
              <w:t>223.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B9706A" w14:textId="0ACBEC96" w:rsidR="00AF20A9" w:rsidRPr="00AF20A9" w:rsidRDefault="007B242B" w:rsidP="00AF20A9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9.571.915.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1A6BE5" w14:textId="588DCF15" w:rsidR="00AF20A9" w:rsidRPr="00AF20A9" w:rsidRDefault="0027648D" w:rsidP="0027648D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(</w:t>
            </w:r>
            <w:r w:rsidR="007B242B">
              <w:rPr>
                <w:b/>
                <w:bCs/>
                <w:lang w:val="id-ID" w:eastAsia="id-ID"/>
              </w:rPr>
              <w:t>41.308.</w:t>
            </w:r>
            <w:r w:rsidR="00AF20A9" w:rsidRPr="00AF20A9">
              <w:rPr>
                <w:b/>
                <w:bCs/>
                <w:lang w:val="id-ID" w:eastAsia="id-ID"/>
              </w:rPr>
              <w:t>000</w:t>
            </w:r>
            <w:r>
              <w:rPr>
                <w:b/>
                <w:bCs/>
                <w:lang w:val="id-ID" w:eastAsia="id-ID"/>
              </w:rPr>
              <w:t>)</w:t>
            </w:r>
          </w:p>
        </w:tc>
      </w:tr>
      <w:tr w:rsidR="00AF20A9" w:rsidRPr="00AF20A9" w14:paraId="472B081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51D868" w14:textId="77777777" w:rsidR="00AF20A9" w:rsidRPr="00AF20A9" w:rsidRDefault="00AF20A9" w:rsidP="00AF20A9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E80032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5C6618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C557CB" w14:textId="4396B7D1" w:rsidR="00AF20A9" w:rsidRPr="00AF20A9" w:rsidRDefault="007B242B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6.340.546.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C605F9" w14:textId="66E9EAD5" w:rsidR="00AF20A9" w:rsidRPr="00AF20A9" w:rsidRDefault="007B242B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6.299.238.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E00BA1" w14:textId="0AB5AB10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7B242B">
              <w:rPr>
                <w:lang w:val="id-ID" w:eastAsia="id-ID"/>
              </w:rPr>
              <w:t>41.308.</w:t>
            </w:r>
            <w:r w:rsidR="00AF20A9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AF20A9" w:rsidRPr="00AF20A9" w14:paraId="57C3EF59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E223B6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80D049" w14:textId="77777777" w:rsidR="00AF20A9" w:rsidRPr="00AF20A9" w:rsidRDefault="00AF20A9" w:rsidP="00AF20A9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6C37230" w14:textId="77777777" w:rsidR="00AF20A9" w:rsidRPr="00AF20A9" w:rsidRDefault="00AF20A9" w:rsidP="00AF20A9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00640B" w14:textId="555A6C09" w:rsidR="00AF20A9" w:rsidRPr="00AF20A9" w:rsidRDefault="007B242B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3.804.900.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0AD436" w14:textId="21AEB38B" w:rsidR="00AF20A9" w:rsidRPr="00AF20A9" w:rsidRDefault="007B242B" w:rsidP="00AF20A9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3.763.592.</w:t>
            </w:r>
            <w:r w:rsidR="00AF20A9"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7BE9C5" w14:textId="6155692A" w:rsidR="00AF20A9" w:rsidRPr="00AF20A9" w:rsidRDefault="0027648D" w:rsidP="0027648D">
            <w:pPr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(</w:t>
            </w:r>
            <w:r w:rsidR="007B242B">
              <w:rPr>
                <w:lang w:val="id-ID" w:eastAsia="id-ID"/>
              </w:rPr>
              <w:t>41.308.</w:t>
            </w:r>
            <w:r w:rsidR="007B242B" w:rsidRPr="00AF20A9">
              <w:rPr>
                <w:lang w:val="id-ID" w:eastAsia="id-ID"/>
              </w:rPr>
              <w:t>000</w:t>
            </w:r>
            <w:r>
              <w:rPr>
                <w:lang w:val="id-ID" w:eastAsia="id-ID"/>
              </w:rPr>
              <w:t>)</w:t>
            </w:r>
          </w:p>
        </w:tc>
      </w:tr>
      <w:tr w:rsidR="0027648D" w:rsidRPr="00AF20A9" w14:paraId="022BD28D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C21FCC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4A8F41" w14:textId="77777777" w:rsidR="0027648D" w:rsidRPr="00AF20A9" w:rsidRDefault="0027648D" w:rsidP="0027648D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6688A8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9558EA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80F893" w14:textId="77777777" w:rsidR="0027648D" w:rsidRPr="00AF20A9" w:rsidRDefault="0027648D" w:rsidP="0027648D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D0B01" w14:textId="5F1C8B84" w:rsidR="0027648D" w:rsidRPr="00AF20A9" w:rsidRDefault="0027648D" w:rsidP="0027648D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3BB0D8C9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390CA4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A6C9DF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9B35C5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6AA488" w14:textId="7A94BBA5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3.272.677.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36A058" w14:textId="2289FF36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3.272.677.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B20685" w14:textId="43193BBD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55B06239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7960E7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873523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0E7AE5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8D94B6" w14:textId="11FDAD43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2.672.479.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8EC4CA" w14:textId="4C6731D5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2.672.479.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20357B" w14:textId="67A28A33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27648D" w:rsidRPr="00AF20A9" w14:paraId="670AE3C6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1739A3" w14:textId="4568EC3B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27648D" w:rsidRPr="00AF20A9" w14:paraId="76C8517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D120A9" w14:textId="77777777" w:rsidR="0027648D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DEC54B" w14:textId="77777777" w:rsidR="0027648D" w:rsidRPr="00AF20A9" w:rsidRDefault="0027648D" w:rsidP="0027648D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428151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43962E" w14:textId="77777777" w:rsidR="0027648D" w:rsidRPr="00AF20A9" w:rsidRDefault="0027648D" w:rsidP="0027648D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KABUPATEN BUNGO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E52493" w14:textId="3E4DC9B1" w:rsidR="0027648D" w:rsidRPr="00AF20A9" w:rsidRDefault="007B242B" w:rsidP="0027648D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11.986.247.</w:t>
            </w:r>
            <w:r w:rsidR="0027648D"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B8E848" w14:textId="463EBFCD" w:rsidR="0027648D" w:rsidRPr="00AF20A9" w:rsidRDefault="007B242B" w:rsidP="0027648D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11.986.247.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B3D391" w14:textId="0438EE15" w:rsidR="0027648D" w:rsidRPr="0027648D" w:rsidRDefault="0027648D" w:rsidP="0027648D">
            <w:pPr>
              <w:jc w:val="right"/>
              <w:rPr>
                <w:b/>
                <w:bCs/>
                <w:lang w:val="id-ID" w:eastAsia="id-ID"/>
              </w:rPr>
            </w:pPr>
            <w:r w:rsidRPr="0027648D">
              <w:rPr>
                <w:b/>
                <w:lang w:val="id-ID" w:eastAsia="id-ID"/>
              </w:rPr>
              <w:t>-</w:t>
            </w:r>
          </w:p>
        </w:tc>
      </w:tr>
      <w:tr w:rsidR="007B242B" w:rsidRPr="00AF20A9" w14:paraId="00B2CFF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EA42BB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0EED8E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BC3089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9ECA57" w14:textId="30F792EB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8.269.069.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C54BE4" w14:textId="6A0AB427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8.269.069.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FD2CF6" w14:textId="33D65777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34B7B63E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E19856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9E185F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19E6DB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BA1A3B" w14:textId="637BDCEF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4.268.619.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8D0588" w14:textId="30942E1A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4.268.619.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19D973" w14:textId="5C7DF42D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6A424165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D73B7A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115E5D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5DBB40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E55932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9BAFEE" w14:textId="4623623B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B8EBFD" w14:textId="052EE80F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77B446C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D39C88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28C2E7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CA0C47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460371" w14:textId="4E3BED30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3.717.</w:t>
            </w:r>
            <w:r w:rsidRPr="00AF20A9">
              <w:rPr>
                <w:lang w:val="id-ID" w:eastAsia="id-ID"/>
              </w:rPr>
              <w:t>1</w:t>
            </w:r>
            <w:r>
              <w:rPr>
                <w:lang w:val="id-ID" w:eastAsia="id-ID"/>
              </w:rPr>
              <w:t>78.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FEE56F" w14:textId="780D5D5C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3.717.</w:t>
            </w:r>
            <w:r w:rsidRPr="00AF20A9">
              <w:rPr>
                <w:lang w:val="id-ID" w:eastAsia="id-ID"/>
              </w:rPr>
              <w:t>1</w:t>
            </w:r>
            <w:r>
              <w:rPr>
                <w:lang w:val="id-ID" w:eastAsia="id-ID"/>
              </w:rPr>
              <w:t>78.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B4B5ED" w14:textId="700B85C5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24E911E4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0CEA0F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7C154B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49C1E6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A084B9" w14:textId="2900A115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3.671.296.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1083E6" w14:textId="6EEE6C1D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3.671.296.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A0EE76" w14:textId="7E189B00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27648D" w:rsidRPr="00AF20A9" w14:paraId="2ED3D992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501F77" w14:textId="56BA5558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7B242B" w:rsidRPr="00AF20A9" w14:paraId="2300B52E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4E7881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71A4C3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428191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CA93A5" w14:textId="77777777" w:rsidR="007B242B" w:rsidRPr="00AF20A9" w:rsidRDefault="007B242B" w:rsidP="007B242B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KOTA JAMBI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8F13BC" w14:textId="7CCCF17C" w:rsidR="007B242B" w:rsidRPr="00AF20A9" w:rsidRDefault="007B242B" w:rsidP="007B242B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15.050.436.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F4D142" w14:textId="3CE0F331" w:rsidR="007B242B" w:rsidRPr="00AF20A9" w:rsidRDefault="007B242B" w:rsidP="007B242B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15.050.436.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0CD97F" w14:textId="7300F43C" w:rsidR="007B242B" w:rsidRPr="0027648D" w:rsidRDefault="007B242B" w:rsidP="007B242B">
            <w:pPr>
              <w:jc w:val="right"/>
              <w:rPr>
                <w:b/>
                <w:bCs/>
                <w:lang w:val="id-ID" w:eastAsia="id-ID"/>
              </w:rPr>
            </w:pPr>
            <w:r w:rsidRPr="0027648D">
              <w:rPr>
                <w:b/>
                <w:lang w:val="id-ID" w:eastAsia="id-ID"/>
              </w:rPr>
              <w:t>-</w:t>
            </w:r>
          </w:p>
        </w:tc>
      </w:tr>
      <w:tr w:rsidR="007B242B" w:rsidRPr="00AF20A9" w14:paraId="759EF720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336998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66DBC9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0A99B1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B6F5D1" w14:textId="242B477F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10.716.203.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011696" w14:textId="1F3F8C50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10.716.203.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CC5327" w14:textId="416DEE13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00A8FE1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7B7F7B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D69170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9643FD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BB13A2" w14:textId="4299FD8F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5.933.950.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ECF5B6" w14:textId="03FEC15F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5.933.950.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9B0203" w14:textId="5EE72BD7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1019E233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287964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C5E4A5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E161F0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476FF6A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316D6F" w14:textId="27B65194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4012B2" w14:textId="7008120E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6CD3E482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078675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BE1EBA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ADB8D0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97C4FA" w14:textId="04203256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4.334.233.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6C7441" w14:textId="5E702BC9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4.334.233.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B49564" w14:textId="05940EF3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7B242B" w:rsidRPr="00AF20A9" w14:paraId="6F40C9FC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F23E7F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545DEF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A484D3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8854D0" w14:textId="3982A1FE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3.639.611.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2A9850" w14:textId="65E63F08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3.639.611.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220C5C" w14:textId="6693FF69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9570D9">
              <w:rPr>
                <w:lang w:val="id-ID" w:eastAsia="id-ID"/>
              </w:rPr>
              <w:t>-</w:t>
            </w:r>
          </w:p>
        </w:tc>
      </w:tr>
      <w:tr w:rsidR="0027648D" w:rsidRPr="00AF20A9" w14:paraId="3FA3C2EE" w14:textId="77777777" w:rsidTr="0027648D">
        <w:trPr>
          <w:trHeight w:val="300"/>
        </w:trPr>
        <w:tc>
          <w:tcPr>
            <w:tcW w:w="954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A1FE40" w14:textId="77777777" w:rsidR="0027648D" w:rsidRPr="00AF20A9" w:rsidRDefault="0027648D" w:rsidP="0027648D">
            <w:pPr>
              <w:jc w:val="right"/>
              <w:rPr>
                <w:lang w:val="id-ID" w:eastAsia="id-ID"/>
              </w:rPr>
            </w:pPr>
          </w:p>
        </w:tc>
      </w:tr>
      <w:tr w:rsidR="007B242B" w:rsidRPr="00AF20A9" w14:paraId="7DAC9914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79EAAC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1572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2C8387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689160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BEB0F9" w14:textId="77777777" w:rsidR="007B242B" w:rsidRPr="00AF20A9" w:rsidRDefault="007B242B" w:rsidP="007B242B">
            <w:pPr>
              <w:rPr>
                <w:b/>
                <w:bCs/>
                <w:lang w:val="id-ID" w:eastAsia="id-ID"/>
              </w:rPr>
            </w:pPr>
            <w:r w:rsidRPr="00AF20A9">
              <w:rPr>
                <w:b/>
                <w:bCs/>
                <w:lang w:val="id-ID" w:eastAsia="id-ID"/>
              </w:rPr>
              <w:t>BPS KOTA SUNGAI PENUH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845FB" w14:textId="18B79226" w:rsidR="007B242B" w:rsidRPr="00AF20A9" w:rsidRDefault="007B242B" w:rsidP="007B242B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6.205.520.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C17C0A" w14:textId="1A4F9574" w:rsidR="007B242B" w:rsidRPr="00AF20A9" w:rsidRDefault="007B242B" w:rsidP="007B242B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6.205.520.</w:t>
            </w:r>
            <w:r w:rsidRPr="00AF20A9">
              <w:rPr>
                <w:b/>
                <w:bCs/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C0348C" w14:textId="2E0C8457" w:rsidR="007B242B" w:rsidRPr="00AF20A9" w:rsidRDefault="007B242B" w:rsidP="007B242B">
            <w:pPr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-</w:t>
            </w:r>
          </w:p>
        </w:tc>
      </w:tr>
      <w:tr w:rsidR="007B242B" w:rsidRPr="00AF20A9" w14:paraId="2FE7DCC7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797EC6" w14:textId="77777777" w:rsidR="007B242B" w:rsidRPr="00AF20A9" w:rsidRDefault="007B242B" w:rsidP="007B242B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0166BF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054.01.GG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CF67AF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Penyediaan dan Pelayanan Informasi Statistik (PPIS)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C9642F" w14:textId="258AFFEC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2.957.168.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156771" w14:textId="039E3B31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2.957.168.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2E4A5E" w14:textId="6B4B2FE6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52118E">
              <w:rPr>
                <w:lang w:val="id-ID" w:eastAsia="id-ID"/>
              </w:rPr>
              <w:t>-</w:t>
            </w:r>
          </w:p>
        </w:tc>
      </w:tr>
      <w:tr w:rsidR="007B242B" w:rsidRPr="00AF20A9" w14:paraId="14B39675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0D95F5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3EC5C6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2907.QMA.009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361AD1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Laporan Pendataan Awal Registrasi Sosial Ekonomi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AF8E41" w14:textId="1AFA5A7C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1.338.609.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F134A6" w14:textId="17E6D1D0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1.338.609.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7D8066" w14:textId="5812031E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52118E">
              <w:rPr>
                <w:lang w:val="id-ID" w:eastAsia="id-ID"/>
              </w:rPr>
              <w:t>-</w:t>
            </w:r>
          </w:p>
        </w:tc>
      </w:tr>
      <w:tr w:rsidR="007B242B" w:rsidRPr="00AF20A9" w14:paraId="5D8D7DD8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9FD255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54D9D3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2907.RAN.010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355069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Perangkat Pengolah Data dan Komunikasi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5AC767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A08C9D" w14:textId="1BF806C5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3F46D6" w14:textId="36487026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52118E">
              <w:rPr>
                <w:lang w:val="id-ID" w:eastAsia="id-ID"/>
              </w:rPr>
              <w:t>-</w:t>
            </w:r>
          </w:p>
        </w:tc>
      </w:tr>
      <w:tr w:rsidR="007B242B" w:rsidRPr="00AF20A9" w14:paraId="31653091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21BC49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40F6D0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054.01.WA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496F8B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Program Dukungan Manajemen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48E323" w14:textId="6324849F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3.248.352.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3EA608" w14:textId="49E36438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3.248.352.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746575" w14:textId="57DAFFBB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52118E">
              <w:rPr>
                <w:lang w:val="id-ID" w:eastAsia="id-ID"/>
              </w:rPr>
              <w:t>-</w:t>
            </w:r>
          </w:p>
        </w:tc>
      </w:tr>
      <w:tr w:rsidR="007B242B" w:rsidRPr="00AF20A9" w14:paraId="36145BA3" w14:textId="77777777" w:rsidTr="0027648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04F635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660653" w14:textId="77777777" w:rsidR="007B242B" w:rsidRPr="00AF20A9" w:rsidRDefault="007B242B" w:rsidP="007B242B">
            <w:pPr>
              <w:jc w:val="center"/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2886.EBA.994.001</w:t>
            </w:r>
          </w:p>
        </w:tc>
        <w:tc>
          <w:tcPr>
            <w:tcW w:w="3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0D8B65" w14:textId="77777777" w:rsidR="007B242B" w:rsidRPr="00AF20A9" w:rsidRDefault="007B242B" w:rsidP="007B242B">
            <w:pPr>
              <w:rPr>
                <w:lang w:val="id-ID" w:eastAsia="id-ID"/>
              </w:rPr>
            </w:pPr>
            <w:r w:rsidRPr="00AF20A9">
              <w:rPr>
                <w:lang w:val="id-ID" w:eastAsia="id-ID"/>
              </w:rPr>
              <w:t>Gaji dan tunjangan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A99B74" w14:textId="4AA94B56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2.673.435.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13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BD6AFD" w14:textId="1AF51462" w:rsidR="007B242B" w:rsidRPr="00AF20A9" w:rsidRDefault="007B242B" w:rsidP="007B242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2.673.435.</w:t>
            </w:r>
            <w:r w:rsidRPr="00AF20A9">
              <w:rPr>
                <w:lang w:val="id-ID" w:eastAsia="id-ID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BE2814" w14:textId="734763A0" w:rsidR="007B242B" w:rsidRPr="00AF20A9" w:rsidRDefault="007B242B" w:rsidP="007B242B">
            <w:pPr>
              <w:jc w:val="right"/>
              <w:rPr>
                <w:lang w:val="id-ID" w:eastAsia="id-ID"/>
              </w:rPr>
            </w:pPr>
            <w:r w:rsidRPr="0052118E">
              <w:rPr>
                <w:lang w:val="id-ID" w:eastAsia="id-ID"/>
              </w:rPr>
              <w:t>-</w:t>
            </w:r>
          </w:p>
        </w:tc>
      </w:tr>
    </w:tbl>
    <w:p w14:paraId="6B64EE7A" w14:textId="77777777" w:rsidR="00AF20A9" w:rsidRPr="00AF20A9" w:rsidRDefault="00AF20A9" w:rsidP="00AF20A9"/>
    <w:p w14:paraId="27A47C35" w14:textId="77777777" w:rsidR="00BC2E17" w:rsidRDefault="00BC2E17">
      <w:pPr>
        <w:rPr>
          <w:b/>
          <w:sz w:val="24"/>
          <w:szCs w:val="22"/>
        </w:rPr>
      </w:pPr>
    </w:p>
    <w:p w14:paraId="0F0F9050" w14:textId="77777777" w:rsidR="003A157F" w:rsidRPr="00102056" w:rsidRDefault="003A157F" w:rsidP="003A157F">
      <w:pPr>
        <w:snapToGrid w:val="0"/>
        <w:ind w:left="5245"/>
        <w:jc w:val="center"/>
        <w:rPr>
          <w:sz w:val="24"/>
          <w:szCs w:val="24"/>
        </w:rPr>
      </w:pPr>
      <w:proofErr w:type="spellStart"/>
      <w:r w:rsidRPr="00102056">
        <w:rPr>
          <w:sz w:val="24"/>
          <w:szCs w:val="24"/>
        </w:rPr>
        <w:t>Kepala</w:t>
      </w:r>
      <w:proofErr w:type="spellEnd"/>
      <w:r w:rsidRPr="00102056">
        <w:rPr>
          <w:sz w:val="24"/>
          <w:szCs w:val="24"/>
        </w:rPr>
        <w:t xml:space="preserve"> BPS </w:t>
      </w:r>
      <w:proofErr w:type="spellStart"/>
      <w:r w:rsidRPr="00102056">
        <w:rPr>
          <w:sz w:val="24"/>
          <w:szCs w:val="24"/>
        </w:rPr>
        <w:t>Provinsi</w:t>
      </w:r>
      <w:proofErr w:type="spellEnd"/>
      <w:r w:rsidRPr="00102056">
        <w:rPr>
          <w:sz w:val="24"/>
          <w:szCs w:val="24"/>
        </w:rPr>
        <w:t xml:space="preserve"> Jambi</w:t>
      </w:r>
    </w:p>
    <w:p w14:paraId="6320112C" w14:textId="77777777" w:rsidR="003A157F" w:rsidRDefault="003A157F" w:rsidP="003A157F">
      <w:pPr>
        <w:ind w:left="5245"/>
        <w:jc w:val="center"/>
        <w:rPr>
          <w:sz w:val="2"/>
          <w:szCs w:val="22"/>
        </w:rPr>
      </w:pPr>
    </w:p>
    <w:p w14:paraId="603FA318" w14:textId="77777777" w:rsidR="003A157F" w:rsidRPr="003A2902" w:rsidRDefault="003A157F" w:rsidP="003A157F">
      <w:pPr>
        <w:ind w:left="5245"/>
        <w:jc w:val="center"/>
        <w:rPr>
          <w:sz w:val="2"/>
          <w:szCs w:val="22"/>
        </w:rPr>
      </w:pPr>
    </w:p>
    <w:p w14:paraId="0460AEF5" w14:textId="77777777" w:rsidR="003A157F" w:rsidRDefault="003A157F" w:rsidP="003A157F">
      <w:pPr>
        <w:ind w:left="5245"/>
        <w:jc w:val="center"/>
        <w:rPr>
          <w:sz w:val="22"/>
          <w:szCs w:val="22"/>
        </w:rPr>
      </w:pPr>
    </w:p>
    <w:p w14:paraId="0C249B50" w14:textId="77777777" w:rsidR="003A157F" w:rsidRDefault="003A157F" w:rsidP="003A157F">
      <w:pPr>
        <w:ind w:left="5245"/>
        <w:jc w:val="center"/>
        <w:rPr>
          <w:sz w:val="22"/>
          <w:szCs w:val="22"/>
        </w:rPr>
      </w:pPr>
    </w:p>
    <w:p w14:paraId="73670947" w14:textId="77777777" w:rsidR="003A157F" w:rsidRDefault="003A157F" w:rsidP="003A157F">
      <w:pPr>
        <w:ind w:left="5245"/>
        <w:jc w:val="center"/>
        <w:rPr>
          <w:sz w:val="22"/>
          <w:szCs w:val="22"/>
        </w:rPr>
      </w:pPr>
    </w:p>
    <w:p w14:paraId="52DBD1FE" w14:textId="77777777" w:rsidR="003A157F" w:rsidRDefault="003A157F" w:rsidP="003A157F">
      <w:pPr>
        <w:ind w:left="5245"/>
        <w:jc w:val="center"/>
        <w:rPr>
          <w:sz w:val="22"/>
          <w:szCs w:val="22"/>
        </w:rPr>
      </w:pPr>
    </w:p>
    <w:p w14:paraId="5613D803" w14:textId="77777777" w:rsidR="003A157F" w:rsidRDefault="003A157F" w:rsidP="003A15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AGUS SUDIBYO</w:t>
      </w:r>
    </w:p>
    <w:p w14:paraId="5252C3A7" w14:textId="77777777" w:rsidR="003A157F" w:rsidRDefault="003A157F" w:rsidP="003A15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4C28D255" w14:textId="77777777" w:rsidR="003A157F" w:rsidRDefault="003A157F" w:rsidP="003A15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39FCC631" w14:textId="77777777" w:rsidR="0027648D" w:rsidRDefault="0027648D">
      <w:pPr>
        <w:rPr>
          <w:b/>
          <w:sz w:val="24"/>
          <w:szCs w:val="22"/>
        </w:rPr>
      </w:pPr>
    </w:p>
    <w:p w14:paraId="5519D999" w14:textId="77777777" w:rsidR="003A157F" w:rsidRDefault="003A157F">
      <w:pPr>
        <w:rPr>
          <w:b/>
          <w:sz w:val="24"/>
          <w:szCs w:val="22"/>
        </w:rPr>
      </w:pPr>
    </w:p>
    <w:p w14:paraId="5BBDB0CD" w14:textId="77777777" w:rsidR="003A157F" w:rsidRDefault="003A157F">
      <w:pPr>
        <w:rPr>
          <w:b/>
          <w:sz w:val="24"/>
          <w:szCs w:val="22"/>
        </w:rPr>
      </w:pPr>
    </w:p>
    <w:p w14:paraId="173489BB" w14:textId="77777777" w:rsidR="003A157F" w:rsidRDefault="003A157F">
      <w:pPr>
        <w:rPr>
          <w:b/>
          <w:sz w:val="24"/>
          <w:szCs w:val="22"/>
        </w:rPr>
      </w:pPr>
    </w:p>
    <w:p w14:paraId="55949BEE" w14:textId="77777777" w:rsidR="003A157F" w:rsidRDefault="003A157F">
      <w:pPr>
        <w:rPr>
          <w:b/>
          <w:sz w:val="24"/>
          <w:szCs w:val="22"/>
        </w:rPr>
      </w:pPr>
    </w:p>
    <w:p w14:paraId="412EE0DD" w14:textId="77777777" w:rsidR="003A157F" w:rsidRDefault="003A157F">
      <w:pPr>
        <w:rPr>
          <w:b/>
          <w:sz w:val="24"/>
          <w:szCs w:val="22"/>
        </w:rPr>
      </w:pPr>
    </w:p>
    <w:p w14:paraId="3E754B3D" w14:textId="77777777" w:rsidR="003A157F" w:rsidRDefault="003A157F">
      <w:pPr>
        <w:rPr>
          <w:b/>
          <w:sz w:val="24"/>
          <w:szCs w:val="22"/>
        </w:rPr>
      </w:pPr>
    </w:p>
    <w:p w14:paraId="34D42B8B" w14:textId="77777777" w:rsidR="003A157F" w:rsidRDefault="003A157F">
      <w:pPr>
        <w:rPr>
          <w:b/>
          <w:sz w:val="24"/>
          <w:szCs w:val="22"/>
        </w:rPr>
      </w:pPr>
    </w:p>
    <w:p w14:paraId="4A9738CE" w14:textId="77777777" w:rsidR="003A157F" w:rsidRDefault="003A157F">
      <w:pPr>
        <w:rPr>
          <w:b/>
          <w:sz w:val="24"/>
          <w:szCs w:val="22"/>
        </w:rPr>
      </w:pPr>
    </w:p>
    <w:p w14:paraId="266B115A" w14:textId="77777777" w:rsidR="003A157F" w:rsidRDefault="003A157F">
      <w:pPr>
        <w:rPr>
          <w:b/>
          <w:sz w:val="24"/>
          <w:szCs w:val="22"/>
        </w:rPr>
      </w:pPr>
    </w:p>
    <w:p w14:paraId="74856D5A" w14:textId="77777777" w:rsidR="003A157F" w:rsidRDefault="003A157F">
      <w:pPr>
        <w:rPr>
          <w:b/>
          <w:sz w:val="24"/>
          <w:szCs w:val="22"/>
        </w:rPr>
      </w:pPr>
    </w:p>
    <w:p w14:paraId="3DC116B9" w14:textId="77777777" w:rsidR="003A157F" w:rsidRDefault="003A157F">
      <w:pPr>
        <w:rPr>
          <w:b/>
          <w:sz w:val="24"/>
          <w:szCs w:val="22"/>
        </w:rPr>
      </w:pPr>
    </w:p>
    <w:p w14:paraId="339188F4" w14:textId="77777777" w:rsidR="003A157F" w:rsidRDefault="003A157F">
      <w:pPr>
        <w:rPr>
          <w:b/>
          <w:sz w:val="24"/>
          <w:szCs w:val="22"/>
        </w:rPr>
      </w:pPr>
    </w:p>
    <w:p w14:paraId="713FD8FF" w14:textId="77777777" w:rsidR="003A157F" w:rsidRDefault="003A157F">
      <w:pPr>
        <w:rPr>
          <w:b/>
          <w:sz w:val="24"/>
          <w:szCs w:val="22"/>
        </w:rPr>
      </w:pPr>
    </w:p>
    <w:p w14:paraId="39749F1B" w14:textId="77777777" w:rsidR="003A157F" w:rsidRDefault="003A157F">
      <w:pPr>
        <w:rPr>
          <w:b/>
          <w:sz w:val="24"/>
          <w:szCs w:val="22"/>
        </w:rPr>
      </w:pPr>
    </w:p>
    <w:p w14:paraId="4A089B03" w14:textId="77777777" w:rsidR="003A157F" w:rsidRDefault="003A157F">
      <w:pPr>
        <w:rPr>
          <w:b/>
          <w:sz w:val="24"/>
          <w:szCs w:val="22"/>
        </w:rPr>
      </w:pPr>
    </w:p>
    <w:p w14:paraId="472F9184" w14:textId="77777777" w:rsidR="003A157F" w:rsidRDefault="003A157F">
      <w:pPr>
        <w:rPr>
          <w:b/>
          <w:sz w:val="24"/>
          <w:szCs w:val="22"/>
        </w:rPr>
      </w:pPr>
    </w:p>
    <w:p w14:paraId="06EE3D1D" w14:textId="77777777" w:rsidR="003A157F" w:rsidRDefault="003A157F">
      <w:pPr>
        <w:rPr>
          <w:b/>
          <w:sz w:val="24"/>
          <w:szCs w:val="22"/>
        </w:rPr>
      </w:pPr>
    </w:p>
    <w:p w14:paraId="7CAB31EF" w14:textId="77777777" w:rsidR="003A157F" w:rsidRDefault="003A157F">
      <w:pPr>
        <w:rPr>
          <w:b/>
          <w:sz w:val="24"/>
          <w:szCs w:val="22"/>
        </w:rPr>
      </w:pPr>
    </w:p>
    <w:p w14:paraId="4EA7AB10" w14:textId="77777777" w:rsidR="003A157F" w:rsidRDefault="003A157F">
      <w:pPr>
        <w:rPr>
          <w:b/>
          <w:sz w:val="24"/>
          <w:szCs w:val="22"/>
        </w:rPr>
      </w:pPr>
    </w:p>
    <w:p w14:paraId="115A6DCA" w14:textId="77777777" w:rsidR="003A157F" w:rsidRDefault="003A157F">
      <w:pPr>
        <w:rPr>
          <w:b/>
          <w:sz w:val="24"/>
          <w:szCs w:val="22"/>
        </w:rPr>
      </w:pPr>
    </w:p>
    <w:p w14:paraId="5532A437" w14:textId="77777777" w:rsidR="003A157F" w:rsidRDefault="003A157F">
      <w:pPr>
        <w:rPr>
          <w:b/>
          <w:sz w:val="24"/>
          <w:szCs w:val="22"/>
        </w:rPr>
      </w:pPr>
    </w:p>
    <w:p w14:paraId="12D2B6E9" w14:textId="77777777" w:rsidR="003A157F" w:rsidRDefault="003A157F">
      <w:pPr>
        <w:rPr>
          <w:b/>
          <w:sz w:val="24"/>
          <w:szCs w:val="22"/>
        </w:rPr>
      </w:pPr>
    </w:p>
    <w:p w14:paraId="38BFD5D2" w14:textId="77777777" w:rsidR="003A157F" w:rsidRDefault="003A157F">
      <w:pPr>
        <w:rPr>
          <w:b/>
          <w:sz w:val="24"/>
          <w:szCs w:val="22"/>
        </w:rPr>
      </w:pPr>
    </w:p>
    <w:p w14:paraId="297A149A" w14:textId="77777777" w:rsidR="00403395" w:rsidRDefault="00403395" w:rsidP="00556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59973101" w14:textId="278134D4" w:rsidR="007F1AF6" w:rsidRDefault="007F1AF6" w:rsidP="00556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Yang </w:t>
      </w:r>
      <w:proofErr w:type="spellStart"/>
      <w:r>
        <w:rPr>
          <w:b/>
          <w:sz w:val="24"/>
          <w:szCs w:val="22"/>
        </w:rPr>
        <w:t>atas</w:t>
      </w:r>
      <w:proofErr w:type="spellEnd"/>
      <w:r>
        <w:rPr>
          <w:b/>
          <w:sz w:val="24"/>
          <w:szCs w:val="22"/>
        </w:rPr>
        <w:t xml:space="preserve"> </w:t>
      </w:r>
      <w:proofErr w:type="spellStart"/>
      <w:r>
        <w:rPr>
          <w:b/>
          <w:sz w:val="24"/>
          <w:szCs w:val="22"/>
        </w:rPr>
        <w:t>surat</w:t>
      </w:r>
      <w:proofErr w:type="spellEnd"/>
      <w:r>
        <w:rPr>
          <w:b/>
          <w:sz w:val="24"/>
          <w:szCs w:val="22"/>
        </w:rPr>
        <w:t xml:space="preserve"> </w:t>
      </w:r>
      <w:proofErr w:type="spellStart"/>
      <w:r>
        <w:rPr>
          <w:b/>
          <w:sz w:val="24"/>
          <w:szCs w:val="22"/>
        </w:rPr>
        <w:t>revisi</w:t>
      </w:r>
      <w:proofErr w:type="spellEnd"/>
      <w:r>
        <w:rPr>
          <w:b/>
          <w:sz w:val="24"/>
          <w:szCs w:val="22"/>
        </w:rPr>
        <w:t xml:space="preserve"> </w:t>
      </w:r>
      <w:proofErr w:type="gramStart"/>
      <w:r>
        <w:rPr>
          <w:b/>
          <w:sz w:val="24"/>
          <w:szCs w:val="22"/>
        </w:rPr>
        <w:t>DIPA :</w:t>
      </w:r>
      <w:proofErr w:type="gramEnd"/>
      <w:r>
        <w:rPr>
          <w:b/>
          <w:sz w:val="24"/>
          <w:szCs w:val="22"/>
        </w:rPr>
        <w:t xml:space="preserve"> (</w:t>
      </w:r>
      <w:proofErr w:type="spellStart"/>
      <w:r>
        <w:rPr>
          <w:b/>
          <w:sz w:val="24"/>
          <w:szCs w:val="22"/>
        </w:rPr>
        <w:t>revisi</w:t>
      </w:r>
      <w:proofErr w:type="spellEnd"/>
      <w:r>
        <w:rPr>
          <w:b/>
          <w:sz w:val="24"/>
          <w:szCs w:val="22"/>
        </w:rPr>
        <w:t xml:space="preserve"> Hal </w:t>
      </w:r>
    </w:p>
    <w:p w14:paraId="183FDBBE" w14:textId="77777777" w:rsidR="00512632" w:rsidRDefault="00512632" w:rsidP="00747B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64DDBC79" w14:textId="77777777" w:rsidR="007F1AF6" w:rsidRDefault="007F1AF6">
      <w:pPr>
        <w:rPr>
          <w:b/>
          <w:sz w:val="24"/>
          <w:szCs w:val="22"/>
        </w:rPr>
      </w:pPr>
      <w:r>
        <w:rPr>
          <w:b/>
          <w:sz w:val="24"/>
          <w:szCs w:val="22"/>
        </w:rPr>
        <w:br w:type="page"/>
      </w:r>
    </w:p>
    <w:p w14:paraId="29944D7E" w14:textId="77777777" w:rsidR="00C965D6" w:rsidRDefault="00C965D6">
      <w:pPr>
        <w:rPr>
          <w:b/>
          <w:sz w:val="24"/>
          <w:szCs w:val="22"/>
        </w:rPr>
      </w:pPr>
    </w:p>
    <w:p w14:paraId="396DA4F4" w14:textId="77777777" w:rsidR="007F1AF6" w:rsidRDefault="007F1AF6" w:rsidP="007F1AF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right"/>
        <w:rPr>
          <w:sz w:val="24"/>
          <w:szCs w:val="24"/>
        </w:rPr>
      </w:pPr>
      <w:r w:rsidRPr="00823180">
        <w:rPr>
          <w:sz w:val="24"/>
          <w:szCs w:val="24"/>
        </w:rPr>
        <w:t xml:space="preserve">Jambi, </w:t>
      </w:r>
      <w:r>
        <w:rPr>
          <w:sz w:val="24"/>
          <w:szCs w:val="24"/>
        </w:rPr>
        <w:t>24 November</w:t>
      </w:r>
      <w:r w:rsidRPr="00823180">
        <w:rPr>
          <w:sz w:val="24"/>
          <w:szCs w:val="24"/>
        </w:rPr>
        <w:t xml:space="preserve"> 2020</w:t>
      </w:r>
    </w:p>
    <w:p w14:paraId="3E5DF7BD" w14:textId="77777777" w:rsidR="007F1AF6" w:rsidRDefault="007F1AF6" w:rsidP="007F1AF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B-        /BPS/15000/</w:t>
      </w:r>
      <w:r w:rsidRPr="00823180">
        <w:rPr>
          <w:sz w:val="24"/>
          <w:szCs w:val="24"/>
        </w:rPr>
        <w:t>/2020</w:t>
      </w:r>
      <w:r w:rsidRPr="00823180">
        <w:rPr>
          <w:sz w:val="24"/>
          <w:szCs w:val="24"/>
        </w:rPr>
        <w:tab/>
      </w:r>
      <w:r w:rsidRPr="00823180">
        <w:rPr>
          <w:sz w:val="24"/>
          <w:szCs w:val="24"/>
        </w:rPr>
        <w:tab/>
      </w:r>
      <w:r w:rsidRPr="00823180">
        <w:rPr>
          <w:sz w:val="24"/>
          <w:szCs w:val="24"/>
        </w:rPr>
        <w:tab/>
      </w:r>
      <w:r w:rsidRPr="00823180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</w:p>
    <w:p w14:paraId="35F5D1FF" w14:textId="77777777" w:rsidR="007F1AF6" w:rsidRPr="00823180" w:rsidRDefault="007F1AF6" w:rsidP="007F1AF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ab/>
        <w:t>: 1 (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berkas</w:t>
      </w:r>
      <w:proofErr w:type="spellEnd"/>
    </w:p>
    <w:p w14:paraId="3285F04A" w14:textId="77777777" w:rsidR="007F1AF6" w:rsidRPr="007F1AF6" w:rsidRDefault="007F1AF6" w:rsidP="007F1AF6">
      <w:pPr>
        <w:ind w:right="539"/>
        <w:jc w:val="both"/>
        <w:rPr>
          <w:sz w:val="24"/>
          <w:szCs w:val="24"/>
        </w:rPr>
      </w:pPr>
      <w:proofErr w:type="spellStart"/>
      <w:r w:rsidRPr="007F1AF6">
        <w:rPr>
          <w:sz w:val="24"/>
          <w:szCs w:val="24"/>
        </w:rPr>
        <w:t>Perihal</w:t>
      </w:r>
      <w:proofErr w:type="spellEnd"/>
      <w:r w:rsidRPr="007F1AF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1AF6">
        <w:rPr>
          <w:sz w:val="24"/>
          <w:szCs w:val="24"/>
        </w:rPr>
        <w:t xml:space="preserve">: </w:t>
      </w:r>
      <w:proofErr w:type="spellStart"/>
      <w:r w:rsidRPr="007F1AF6">
        <w:rPr>
          <w:sz w:val="24"/>
          <w:szCs w:val="24"/>
        </w:rPr>
        <w:t>Permintaan</w:t>
      </w:r>
      <w:proofErr w:type="spellEnd"/>
      <w:r w:rsidRPr="007F1AF6">
        <w:rPr>
          <w:sz w:val="24"/>
          <w:szCs w:val="24"/>
        </w:rPr>
        <w:t xml:space="preserve"> </w:t>
      </w:r>
      <w:proofErr w:type="spellStart"/>
      <w:r w:rsidRPr="007F1AF6">
        <w:rPr>
          <w:sz w:val="24"/>
          <w:szCs w:val="24"/>
        </w:rPr>
        <w:t>Pemutahiran</w:t>
      </w:r>
      <w:proofErr w:type="spellEnd"/>
      <w:r w:rsidRPr="007F1AF6">
        <w:rPr>
          <w:sz w:val="24"/>
          <w:szCs w:val="24"/>
        </w:rPr>
        <w:t xml:space="preserve"> Data </w:t>
      </w:r>
    </w:p>
    <w:p w14:paraId="576019C1" w14:textId="77777777" w:rsidR="007F1AF6" w:rsidRPr="00823180" w:rsidRDefault="007F1AF6" w:rsidP="007F1AF6">
      <w:pPr>
        <w:ind w:left="720" w:right="539" w:firstLine="720"/>
        <w:jc w:val="both"/>
        <w:rPr>
          <w:b/>
          <w:sz w:val="24"/>
          <w:szCs w:val="24"/>
        </w:rPr>
      </w:pPr>
      <w:r w:rsidRPr="007F1AF6">
        <w:rPr>
          <w:sz w:val="24"/>
          <w:szCs w:val="24"/>
        </w:rPr>
        <w:t xml:space="preserve">  </w:t>
      </w:r>
      <w:proofErr w:type="spellStart"/>
      <w:r w:rsidRPr="007F1AF6">
        <w:rPr>
          <w:sz w:val="24"/>
          <w:szCs w:val="24"/>
        </w:rPr>
        <w:t>Petunjuk</w:t>
      </w:r>
      <w:proofErr w:type="spellEnd"/>
      <w:r w:rsidRPr="007F1AF6">
        <w:rPr>
          <w:sz w:val="24"/>
          <w:szCs w:val="24"/>
        </w:rPr>
        <w:t xml:space="preserve"> </w:t>
      </w:r>
      <w:proofErr w:type="spellStart"/>
      <w:r w:rsidRPr="007F1AF6">
        <w:rPr>
          <w:sz w:val="24"/>
          <w:szCs w:val="24"/>
        </w:rPr>
        <w:t>Operasional</w:t>
      </w:r>
      <w:proofErr w:type="spellEnd"/>
      <w:r w:rsidRPr="007F1AF6">
        <w:rPr>
          <w:sz w:val="24"/>
          <w:szCs w:val="24"/>
        </w:rPr>
        <w:t xml:space="preserve"> </w:t>
      </w:r>
      <w:proofErr w:type="spellStart"/>
      <w:r w:rsidRPr="007F1AF6">
        <w:rPr>
          <w:sz w:val="24"/>
          <w:szCs w:val="24"/>
        </w:rPr>
        <w:t>Kegiatan</w:t>
      </w:r>
      <w:proofErr w:type="spellEnd"/>
      <w:r w:rsidRPr="007F1AF6">
        <w:rPr>
          <w:sz w:val="24"/>
          <w:szCs w:val="24"/>
        </w:rPr>
        <w:t xml:space="preserve"> 2020</w:t>
      </w:r>
    </w:p>
    <w:p w14:paraId="1CC8D6E9" w14:textId="77777777" w:rsidR="007F1AF6" w:rsidRPr="00823180" w:rsidRDefault="007F1AF6" w:rsidP="007F1AF6">
      <w:pPr>
        <w:ind w:right="539"/>
        <w:jc w:val="both"/>
        <w:rPr>
          <w:sz w:val="24"/>
          <w:szCs w:val="24"/>
        </w:rPr>
      </w:pPr>
      <w:r w:rsidRPr="00823180">
        <w:rPr>
          <w:sz w:val="24"/>
          <w:szCs w:val="24"/>
        </w:rPr>
        <w:tab/>
      </w:r>
      <w:r w:rsidRPr="00823180">
        <w:rPr>
          <w:sz w:val="24"/>
          <w:szCs w:val="24"/>
        </w:rPr>
        <w:tab/>
        <w:t xml:space="preserve">  </w:t>
      </w:r>
    </w:p>
    <w:p w14:paraId="5FE95B4B" w14:textId="77777777" w:rsidR="007F1AF6" w:rsidRPr="00823180" w:rsidRDefault="007F1AF6" w:rsidP="007F1AF6">
      <w:pPr>
        <w:jc w:val="both"/>
        <w:rPr>
          <w:sz w:val="24"/>
          <w:szCs w:val="24"/>
        </w:rPr>
      </w:pPr>
      <w:proofErr w:type="spellStart"/>
      <w:r w:rsidRPr="00823180">
        <w:rPr>
          <w:sz w:val="24"/>
          <w:szCs w:val="24"/>
        </w:rPr>
        <w:t>Kepada</w:t>
      </w:r>
      <w:proofErr w:type="spellEnd"/>
      <w:r w:rsidRPr="00823180">
        <w:rPr>
          <w:sz w:val="24"/>
          <w:szCs w:val="24"/>
        </w:rPr>
        <w:t xml:space="preserve"> Yang </w:t>
      </w:r>
      <w:proofErr w:type="spellStart"/>
      <w:r w:rsidRPr="00823180">
        <w:rPr>
          <w:sz w:val="24"/>
          <w:szCs w:val="24"/>
        </w:rPr>
        <w:t>Terhormat</w:t>
      </w:r>
      <w:proofErr w:type="spellEnd"/>
    </w:p>
    <w:p w14:paraId="1660445C" w14:textId="77777777" w:rsidR="007F1AF6" w:rsidRPr="00DB780A" w:rsidRDefault="007F1AF6" w:rsidP="007F1AF6">
      <w:pPr>
        <w:jc w:val="both"/>
        <w:rPr>
          <w:b/>
          <w:sz w:val="24"/>
          <w:szCs w:val="24"/>
          <w:lang w:val="nl-NL"/>
        </w:rPr>
      </w:pPr>
      <w:r w:rsidRPr="00DB780A">
        <w:rPr>
          <w:b/>
          <w:sz w:val="24"/>
          <w:szCs w:val="24"/>
          <w:lang w:val="nl-NL"/>
        </w:rPr>
        <w:t>Kepala Kanwil Direktorat Jendral Perbendaharaan Provinsi Jambi</w:t>
      </w:r>
    </w:p>
    <w:p w14:paraId="062B376C" w14:textId="77777777" w:rsidR="007F1AF6" w:rsidRPr="00823180" w:rsidRDefault="007F1AF6" w:rsidP="007F1AF6">
      <w:pPr>
        <w:jc w:val="both"/>
        <w:rPr>
          <w:sz w:val="24"/>
          <w:szCs w:val="24"/>
        </w:rPr>
      </w:pPr>
      <w:r w:rsidRPr="00823180">
        <w:rPr>
          <w:sz w:val="24"/>
          <w:szCs w:val="24"/>
        </w:rPr>
        <w:t xml:space="preserve">di-                  </w:t>
      </w:r>
    </w:p>
    <w:p w14:paraId="42F9CDFA" w14:textId="77777777" w:rsidR="007F1AF6" w:rsidRPr="00823180" w:rsidRDefault="007F1AF6" w:rsidP="007F1AF6">
      <w:pPr>
        <w:jc w:val="both"/>
        <w:rPr>
          <w:bCs/>
          <w:sz w:val="24"/>
          <w:szCs w:val="24"/>
        </w:rPr>
      </w:pPr>
      <w:r w:rsidRPr="00823180">
        <w:rPr>
          <w:sz w:val="24"/>
          <w:szCs w:val="24"/>
        </w:rPr>
        <w:t xml:space="preserve">    </w:t>
      </w:r>
      <w:proofErr w:type="spellStart"/>
      <w:r w:rsidRPr="00823180">
        <w:rPr>
          <w:bCs/>
          <w:sz w:val="24"/>
          <w:szCs w:val="24"/>
        </w:rPr>
        <w:t>Tempat</w:t>
      </w:r>
      <w:proofErr w:type="spellEnd"/>
    </w:p>
    <w:p w14:paraId="045FBBF4" w14:textId="77777777" w:rsidR="007F1AF6" w:rsidRDefault="007F1AF6" w:rsidP="007F1AF6">
      <w:pPr>
        <w:ind w:right="541" w:firstLine="720"/>
        <w:jc w:val="both"/>
        <w:rPr>
          <w:sz w:val="24"/>
          <w:szCs w:val="24"/>
        </w:rPr>
      </w:pPr>
    </w:p>
    <w:p w14:paraId="67BA21BB" w14:textId="77777777" w:rsidR="007F1AF6" w:rsidRPr="00823180" w:rsidRDefault="007F1AF6" w:rsidP="007F1AF6">
      <w:pPr>
        <w:ind w:right="541" w:firstLine="720"/>
        <w:jc w:val="both"/>
        <w:rPr>
          <w:sz w:val="24"/>
          <w:szCs w:val="24"/>
        </w:rPr>
      </w:pPr>
    </w:p>
    <w:p w14:paraId="6AACF592" w14:textId="77777777" w:rsidR="007F1AF6" w:rsidRDefault="007F1AF6" w:rsidP="007F1AF6">
      <w:pPr>
        <w:tabs>
          <w:tab w:val="left" w:pos="567"/>
          <w:tab w:val="left" w:pos="9072"/>
        </w:tabs>
        <w:spacing w:after="120" w:line="360" w:lineRule="auto"/>
        <w:ind w:right="-43"/>
        <w:jc w:val="both"/>
        <w:rPr>
          <w:sz w:val="24"/>
          <w:szCs w:val="24"/>
        </w:rPr>
      </w:pPr>
      <w:r w:rsidRPr="00823180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KPA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arsip</w:t>
      </w:r>
      <w:proofErr w:type="spellEnd"/>
      <w:r>
        <w:rPr>
          <w:sz w:val="24"/>
          <w:szCs w:val="24"/>
        </w:rPr>
        <w:t xml:space="preserve"> data computer RKA-K/L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satker</w:t>
      </w:r>
      <w:proofErr w:type="spellEnd"/>
      <w:r>
        <w:rPr>
          <w:sz w:val="24"/>
          <w:szCs w:val="24"/>
        </w:rPr>
        <w:t xml:space="preserve"> BPS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Jambi (428145),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>:</w:t>
      </w:r>
    </w:p>
    <w:p w14:paraId="0855DECC" w14:textId="77777777" w:rsidR="007F1AF6" w:rsidRDefault="007F1AF6" w:rsidP="00BC2E17">
      <w:pPr>
        <w:numPr>
          <w:ilvl w:val="0"/>
          <w:numId w:val="1"/>
        </w:numPr>
        <w:tabs>
          <w:tab w:val="left" w:pos="720"/>
          <w:tab w:val="left" w:pos="9072"/>
        </w:tabs>
        <w:spacing w:after="120" w:line="360" w:lineRule="auto"/>
        <w:ind w:right="-4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Pemutahiran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database RKA-K/L DIPA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Arsip</w:t>
      </w:r>
      <w:proofErr w:type="spellEnd"/>
      <w:r>
        <w:rPr>
          <w:sz w:val="24"/>
          <w:szCs w:val="24"/>
        </w:rPr>
        <w:t xml:space="preserve"> data Computer RKA-K/L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>).</w:t>
      </w:r>
    </w:p>
    <w:p w14:paraId="6150FC24" w14:textId="77777777" w:rsidR="007F1AF6" w:rsidRPr="00823180" w:rsidRDefault="007F1AF6" w:rsidP="00BC2E17">
      <w:pPr>
        <w:numPr>
          <w:ilvl w:val="0"/>
          <w:numId w:val="1"/>
        </w:numPr>
        <w:tabs>
          <w:tab w:val="left" w:pos="720"/>
          <w:tab w:val="left" w:pos="9072"/>
        </w:tabs>
        <w:spacing w:after="120" w:line="360" w:lineRule="auto"/>
        <w:ind w:right="-4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Kebenaran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pemutahiran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>.</w:t>
      </w:r>
    </w:p>
    <w:p w14:paraId="7AE5EE94" w14:textId="77777777" w:rsidR="007F1AF6" w:rsidRPr="00823180" w:rsidRDefault="007F1AF6" w:rsidP="007F1AF6">
      <w:pPr>
        <w:tabs>
          <w:tab w:val="left" w:pos="90"/>
          <w:tab w:val="left" w:pos="9072"/>
        </w:tabs>
        <w:spacing w:after="120" w:line="360" w:lineRule="auto"/>
        <w:ind w:right="-43"/>
        <w:jc w:val="both"/>
        <w:rPr>
          <w:sz w:val="24"/>
          <w:szCs w:val="24"/>
          <w:lang w:val="nl-NL"/>
        </w:rPr>
      </w:pPr>
      <w:r w:rsidRPr="00823180">
        <w:rPr>
          <w:sz w:val="24"/>
          <w:szCs w:val="24"/>
          <w:lang w:val="nl-NL"/>
        </w:rPr>
        <w:tab/>
        <w:t xml:space="preserve">Demikian </w:t>
      </w:r>
      <w:r>
        <w:rPr>
          <w:sz w:val="24"/>
          <w:szCs w:val="24"/>
          <w:lang w:val="nl-NL"/>
        </w:rPr>
        <w:t xml:space="preserve">kami </w:t>
      </w:r>
      <w:r w:rsidRPr="00823180">
        <w:rPr>
          <w:sz w:val="24"/>
          <w:szCs w:val="24"/>
          <w:lang w:val="nl-NL"/>
        </w:rPr>
        <w:t>sampaikan</w:t>
      </w:r>
      <w:r>
        <w:rPr>
          <w:sz w:val="24"/>
          <w:szCs w:val="24"/>
          <w:lang w:val="nl-NL"/>
        </w:rPr>
        <w:t xml:space="preserve">, </w:t>
      </w:r>
      <w:r w:rsidRPr="00823180">
        <w:rPr>
          <w:sz w:val="24"/>
          <w:szCs w:val="24"/>
          <w:lang w:val="nl-NL"/>
        </w:rPr>
        <w:t>atas perhatian dan kerjasamanya diucapkan terima kasih.</w:t>
      </w:r>
    </w:p>
    <w:p w14:paraId="61FEAD7B" w14:textId="77777777" w:rsidR="007F1AF6" w:rsidRPr="00823180" w:rsidRDefault="007F1AF6" w:rsidP="007F1AF6">
      <w:pPr>
        <w:snapToGrid w:val="0"/>
        <w:ind w:left="5245"/>
        <w:rPr>
          <w:sz w:val="24"/>
          <w:szCs w:val="24"/>
        </w:rPr>
      </w:pPr>
    </w:p>
    <w:p w14:paraId="0252427F" w14:textId="77777777" w:rsidR="007F1AF6" w:rsidRDefault="007F1AF6" w:rsidP="007F1AF6">
      <w:pPr>
        <w:snapToGrid w:val="0"/>
        <w:ind w:left="5245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Anggaran</w:t>
      </w:r>
      <w:proofErr w:type="spellEnd"/>
    </w:p>
    <w:p w14:paraId="28CDAA73" w14:textId="77777777" w:rsidR="007F1AF6" w:rsidRPr="00823180" w:rsidRDefault="007F1AF6" w:rsidP="007F1AF6">
      <w:pPr>
        <w:snapToGrid w:val="0"/>
        <w:ind w:left="5245"/>
        <w:jc w:val="center"/>
        <w:rPr>
          <w:sz w:val="24"/>
          <w:szCs w:val="24"/>
        </w:rPr>
      </w:pPr>
      <w:r w:rsidRPr="00823180">
        <w:rPr>
          <w:sz w:val="24"/>
          <w:szCs w:val="24"/>
        </w:rPr>
        <w:t xml:space="preserve">BPS </w:t>
      </w:r>
      <w:proofErr w:type="spellStart"/>
      <w:r w:rsidRPr="00823180">
        <w:rPr>
          <w:sz w:val="24"/>
          <w:szCs w:val="24"/>
        </w:rPr>
        <w:t>Provinsi</w:t>
      </w:r>
      <w:proofErr w:type="spellEnd"/>
      <w:r w:rsidRPr="00823180">
        <w:rPr>
          <w:sz w:val="24"/>
          <w:szCs w:val="24"/>
        </w:rPr>
        <w:t xml:space="preserve"> Jambi</w:t>
      </w:r>
    </w:p>
    <w:p w14:paraId="7510CCFA" w14:textId="77777777" w:rsidR="007F1AF6" w:rsidRPr="00823180" w:rsidRDefault="007F1AF6" w:rsidP="007F1AF6">
      <w:pPr>
        <w:ind w:left="5245"/>
        <w:jc w:val="center"/>
        <w:rPr>
          <w:sz w:val="24"/>
          <w:szCs w:val="24"/>
        </w:rPr>
      </w:pPr>
    </w:p>
    <w:p w14:paraId="20948371" w14:textId="77777777" w:rsidR="007F1AF6" w:rsidRDefault="007F1AF6" w:rsidP="007F1AF6">
      <w:pPr>
        <w:ind w:left="5245"/>
        <w:jc w:val="center"/>
        <w:rPr>
          <w:sz w:val="24"/>
          <w:szCs w:val="24"/>
        </w:rPr>
      </w:pPr>
    </w:p>
    <w:p w14:paraId="7C8339D3" w14:textId="77777777" w:rsidR="007F1AF6" w:rsidRPr="00823180" w:rsidRDefault="007F1AF6" w:rsidP="007F1AF6">
      <w:pPr>
        <w:ind w:left="5245"/>
        <w:jc w:val="center"/>
        <w:rPr>
          <w:sz w:val="24"/>
          <w:szCs w:val="24"/>
        </w:rPr>
      </w:pPr>
    </w:p>
    <w:p w14:paraId="514E4132" w14:textId="77777777" w:rsidR="007F1AF6" w:rsidRPr="00823180" w:rsidRDefault="007F1AF6" w:rsidP="007F1AF6">
      <w:pPr>
        <w:rPr>
          <w:sz w:val="24"/>
          <w:szCs w:val="24"/>
        </w:rPr>
      </w:pPr>
    </w:p>
    <w:p w14:paraId="42280A95" w14:textId="77777777" w:rsidR="007F1AF6" w:rsidRPr="007F1AF6" w:rsidRDefault="007F1AF6" w:rsidP="007F1AF6">
      <w:pPr>
        <w:ind w:left="5245"/>
        <w:jc w:val="center"/>
        <w:rPr>
          <w:b/>
          <w:sz w:val="24"/>
          <w:szCs w:val="24"/>
        </w:rPr>
      </w:pPr>
      <w:r w:rsidRPr="007F1AF6">
        <w:rPr>
          <w:b/>
          <w:sz w:val="24"/>
          <w:szCs w:val="24"/>
        </w:rPr>
        <w:t xml:space="preserve">Drs. </w:t>
      </w:r>
      <w:proofErr w:type="spellStart"/>
      <w:r w:rsidRPr="007F1AF6">
        <w:rPr>
          <w:b/>
          <w:sz w:val="24"/>
          <w:szCs w:val="24"/>
        </w:rPr>
        <w:t>Wahyudin</w:t>
      </w:r>
      <w:proofErr w:type="spellEnd"/>
      <w:r w:rsidRPr="007F1AF6">
        <w:rPr>
          <w:b/>
          <w:sz w:val="24"/>
          <w:szCs w:val="24"/>
        </w:rPr>
        <w:t>, M.M</w:t>
      </w:r>
    </w:p>
    <w:p w14:paraId="152AD3CB" w14:textId="77777777" w:rsidR="007F1AF6" w:rsidRDefault="007F1AF6" w:rsidP="00747B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245" w:right="4"/>
        <w:jc w:val="center"/>
        <w:rPr>
          <w:b/>
          <w:sz w:val="24"/>
          <w:szCs w:val="22"/>
        </w:rPr>
      </w:pPr>
    </w:p>
    <w:p w14:paraId="270BC82C" w14:textId="77777777" w:rsidR="00650A27" w:rsidRPr="00102056" w:rsidRDefault="00650A27" w:rsidP="00432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670" w:right="539" w:firstLine="540"/>
        <w:jc w:val="both"/>
        <w:rPr>
          <w:b/>
          <w:sz w:val="28"/>
          <w:szCs w:val="24"/>
          <w:u w:val="single"/>
          <w:lang w:val="id-ID"/>
        </w:rPr>
      </w:pPr>
    </w:p>
    <w:p w14:paraId="0A0B0705" w14:textId="77777777" w:rsidR="00A02CE2" w:rsidRPr="00D10F6E" w:rsidRDefault="0028423D" w:rsidP="00D10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5670" w:right="539" w:firstLine="5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D3BF4" wp14:editId="4B91BEBB">
                <wp:simplePos x="0" y="0"/>
                <wp:positionH relativeFrom="column">
                  <wp:posOffset>-313690</wp:posOffset>
                </wp:positionH>
                <wp:positionV relativeFrom="paragraph">
                  <wp:posOffset>816610</wp:posOffset>
                </wp:positionV>
                <wp:extent cx="6369050" cy="850900"/>
                <wp:effectExtent l="0" t="0" r="4445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B52563" id="Rectangle 10" o:spid="_x0000_s1026" style="position:absolute;margin-left:-24.7pt;margin-top:64.3pt;width:501.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" stroked="f"/>
            </w:pict>
          </mc:Fallback>
        </mc:AlternateContent>
      </w:r>
    </w:p>
    <w:sectPr w:rsidR="00A02CE2" w:rsidRPr="00D10F6E" w:rsidSect="005639BC">
      <w:headerReference w:type="default" r:id="rId8"/>
      <w:footerReference w:type="default" r:id="rId9"/>
      <w:pgSz w:w="11909" w:h="16834" w:code="9"/>
      <w:pgMar w:top="1008" w:right="1195" w:bottom="720" w:left="1152" w:header="432" w:footer="115" w:gutter="0"/>
      <w:paperSrc w:first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75248" w14:textId="77777777" w:rsidR="007D4E2B" w:rsidRDefault="007D4E2B">
      <w:r>
        <w:separator/>
      </w:r>
    </w:p>
  </w:endnote>
  <w:endnote w:type="continuationSeparator" w:id="0">
    <w:p w14:paraId="52A7D3F2" w14:textId="77777777" w:rsidR="007D4E2B" w:rsidRDefault="007D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rus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60CDD" w14:textId="77777777" w:rsidR="007D4E2B" w:rsidRPr="00DF0B36" w:rsidRDefault="007D4E2B">
    <w:pPr>
      <w:spacing w:line="204" w:lineRule="auto"/>
      <w:jc w:val="center"/>
      <w:rPr>
        <w:rFonts w:ascii="Arial" w:hAnsi="Arial"/>
        <w:b/>
        <w:i/>
        <w:sz w:val="16"/>
      </w:rPr>
    </w:pPr>
    <w:r w:rsidRPr="00DF0B36">
      <w:rPr>
        <w:rFonts w:ascii="Arial" w:hAnsi="Arial"/>
        <w:b/>
        <w:i/>
        <w:sz w:val="16"/>
      </w:rPr>
      <w:t>Jl. Jend. Ahmad Yani Nomor 4 Telanaipura Jambi 36112 Telp. (0741)60497 Fax (0741)60802</w:t>
    </w:r>
  </w:p>
  <w:p w14:paraId="52485373" w14:textId="77777777" w:rsidR="007D4E2B" w:rsidRPr="009938CB" w:rsidRDefault="007D4E2B" w:rsidP="00525078">
    <w:pPr>
      <w:spacing w:before="60" w:line="204" w:lineRule="auto"/>
      <w:jc w:val="center"/>
      <w:rPr>
        <w:rFonts w:ascii="Arial" w:hAnsi="Arial"/>
        <w:b/>
        <w:i/>
        <w:color w:val="0066FF"/>
        <w:sz w:val="16"/>
      </w:rPr>
    </w:pPr>
    <w:proofErr w:type="gramStart"/>
    <w:r w:rsidRPr="00DF0B36">
      <w:rPr>
        <w:rFonts w:ascii="Arial" w:hAnsi="Arial"/>
        <w:b/>
        <w:i/>
        <w:sz w:val="16"/>
      </w:rPr>
      <w:t>Homepage :</w:t>
    </w:r>
    <w:proofErr w:type="gramEnd"/>
    <w:r w:rsidRPr="00DF0B36">
      <w:rPr>
        <w:rFonts w:ascii="Arial" w:hAnsi="Arial"/>
        <w:b/>
        <w:i/>
        <w:sz w:val="16"/>
      </w:rPr>
      <w:t xml:space="preserve"> </w:t>
    </w:r>
    <w:r>
      <w:rPr>
        <w:rFonts w:ascii="Arial" w:hAnsi="Arial"/>
        <w:b/>
        <w:i/>
        <w:color w:val="0066FF"/>
        <w:sz w:val="16"/>
      </w:rPr>
      <w:t xml:space="preserve">http://jambi.bps.go.id </w:t>
    </w:r>
    <w:r w:rsidRPr="00DF0B36">
      <w:rPr>
        <w:rFonts w:ascii="Arial" w:hAnsi="Arial"/>
        <w:b/>
        <w:i/>
        <w:sz w:val="16"/>
      </w:rPr>
      <w:t>Email :</w:t>
    </w:r>
    <w:r>
      <w:rPr>
        <w:rFonts w:ascii="Arial" w:hAnsi="Arial"/>
        <w:b/>
        <w:i/>
        <w:color w:val="0066FF"/>
        <w:sz w:val="16"/>
      </w:rPr>
      <w:t xml:space="preserve"> </w:t>
    </w:r>
    <w:hyperlink r:id="rId1" w:history="1">
      <w:r>
        <w:rPr>
          <w:rStyle w:val="Hyperlink"/>
          <w:rFonts w:ascii="Arial" w:hAnsi="Arial"/>
          <w:b/>
          <w:i/>
          <w:color w:val="0066FF"/>
          <w:sz w:val="16"/>
          <w:u w:val="none"/>
        </w:rPr>
        <w:t>bps1500</w:t>
      </w:r>
      <w:r w:rsidRPr="004B1423">
        <w:rPr>
          <w:rStyle w:val="Hyperlink"/>
          <w:rFonts w:ascii="Arial" w:hAnsi="Arial"/>
          <w:b/>
          <w:i/>
          <w:color w:val="0066FF"/>
          <w:sz w:val="16"/>
          <w:u w:val="none"/>
        </w:rPr>
        <w:t>@ bps.go.id</w:t>
      </w:r>
    </w:hyperlink>
  </w:p>
  <w:p w14:paraId="3BB64276" w14:textId="77777777" w:rsidR="007D4E2B" w:rsidRDefault="007D4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EE387" w14:textId="77777777" w:rsidR="007D4E2B" w:rsidRDefault="007D4E2B">
      <w:r>
        <w:separator/>
      </w:r>
    </w:p>
  </w:footnote>
  <w:footnote w:type="continuationSeparator" w:id="0">
    <w:p w14:paraId="2CE3BA9E" w14:textId="77777777" w:rsidR="007D4E2B" w:rsidRDefault="007D4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B6804" w14:textId="77777777" w:rsidR="007D4E2B" w:rsidRDefault="007D4E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924A81" wp14:editId="6A40FC78">
              <wp:simplePos x="0" y="0"/>
              <wp:positionH relativeFrom="column">
                <wp:posOffset>1188085</wp:posOffset>
              </wp:positionH>
              <wp:positionV relativeFrom="paragraph">
                <wp:posOffset>-11430</wp:posOffset>
              </wp:positionV>
              <wp:extent cx="4474845" cy="680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4845" cy="680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5E439" w14:textId="77777777" w:rsidR="007D4E2B" w:rsidRDefault="007D4E2B" w:rsidP="00090472">
                          <w:pPr>
                            <w:pStyle w:val="Heading4"/>
                            <w:spacing w:line="204" w:lineRule="auto"/>
                            <w:rPr>
                              <w:rFonts w:ascii="Arial Black" w:hAnsi="Arial Black"/>
                              <w:i/>
                              <w:color w:val="0066FF"/>
                              <w:sz w:val="32"/>
                              <w:szCs w:val="32"/>
                            </w:rPr>
                          </w:pPr>
                          <w:r w:rsidRPr="00BC5795">
                            <w:rPr>
                              <w:rFonts w:ascii="Arial Black" w:hAnsi="Arial Black"/>
                              <w:i/>
                              <w:color w:val="0066FF"/>
                              <w:sz w:val="32"/>
                              <w:szCs w:val="32"/>
                            </w:rPr>
                            <w:t>BADAN PUSAT STATISTIK</w:t>
                          </w:r>
                        </w:p>
                        <w:p w14:paraId="12C12FB5" w14:textId="77777777" w:rsidR="007D4E2B" w:rsidRDefault="007D4E2B" w:rsidP="00090472">
                          <w:pPr>
                            <w:pStyle w:val="Heading4"/>
                            <w:spacing w:line="204" w:lineRule="auto"/>
                            <w:rPr>
                              <w:rFonts w:ascii="Arial Black" w:hAnsi="Arial Black"/>
                              <w:i/>
                              <w:color w:val="0066FF"/>
                              <w:sz w:val="32"/>
                            </w:rPr>
                          </w:pPr>
                          <w:r>
                            <w:rPr>
                              <w:rFonts w:ascii="Arial Black" w:hAnsi="Arial Black"/>
                              <w:i/>
                              <w:color w:val="0066FF"/>
                              <w:sz w:val="32"/>
                            </w:rPr>
                            <w:t>PROVINSI JAMBI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24A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93.55pt;margin-top:-.9pt;width:352.35pt;height:5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" stroked="f">
              <v:textbox>
                <w:txbxContent>
                  <w:p w14:paraId="3175E439" w14:textId="77777777" w:rsidR="007D4E2B" w:rsidRDefault="007D4E2B" w:rsidP="00090472">
                    <w:pPr>
                      <w:pStyle w:val="Heading4"/>
                      <w:spacing w:line="204" w:lineRule="auto"/>
                      <w:rPr>
                        <w:rFonts w:ascii="Arial Black" w:hAnsi="Arial Black"/>
                        <w:i/>
                        <w:color w:val="0066FF"/>
                        <w:sz w:val="32"/>
                        <w:szCs w:val="32"/>
                      </w:rPr>
                    </w:pPr>
                    <w:r w:rsidRPr="00BC5795">
                      <w:rPr>
                        <w:rFonts w:ascii="Arial Black" w:hAnsi="Arial Black"/>
                        <w:i/>
                        <w:color w:val="0066FF"/>
                        <w:sz w:val="32"/>
                        <w:szCs w:val="32"/>
                      </w:rPr>
                      <w:t>BADAN PUSAT STATISTIK</w:t>
                    </w:r>
                  </w:p>
                  <w:p w14:paraId="12C12FB5" w14:textId="77777777" w:rsidR="007D4E2B" w:rsidRDefault="007D4E2B" w:rsidP="00090472">
                    <w:pPr>
                      <w:pStyle w:val="Heading4"/>
                      <w:spacing w:line="204" w:lineRule="auto"/>
                      <w:rPr>
                        <w:rFonts w:ascii="Arial Black" w:hAnsi="Arial Black"/>
                        <w:i/>
                        <w:color w:val="0066FF"/>
                        <w:sz w:val="32"/>
                      </w:rPr>
                    </w:pPr>
                    <w:r>
                      <w:rPr>
                        <w:rFonts w:ascii="Arial Black" w:hAnsi="Arial Black"/>
                        <w:i/>
                        <w:color w:val="0066FF"/>
                        <w:sz w:val="32"/>
                      </w:rPr>
                      <w:t>PROVINSI JAMBI</w:t>
                    </w:r>
                  </w:p>
                </w:txbxContent>
              </v:textbox>
            </v:shape>
          </w:pict>
        </mc:Fallback>
      </mc:AlternateContent>
    </w:r>
    <w:r w:rsidRPr="00580876">
      <w:rPr>
        <w:noProof/>
      </w:rPr>
      <w:drawing>
        <wp:inline distT="0" distB="0" distL="0" distR="0" wp14:anchorId="5A227DFB" wp14:editId="7847DFB8">
          <wp:extent cx="876300" cy="638175"/>
          <wp:effectExtent l="0" t="0" r="0" b="0"/>
          <wp:docPr id="1" name="Picture 1" descr="bps_z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ps_z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482"/>
    <w:multiLevelType w:val="hybridMultilevel"/>
    <w:tmpl w:val="0F9E8B0E"/>
    <w:lvl w:ilvl="0" w:tplc="9D72BC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1966290"/>
    <w:multiLevelType w:val="hybridMultilevel"/>
    <w:tmpl w:val="5A749D60"/>
    <w:lvl w:ilvl="0" w:tplc="F5F433E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B8045FC"/>
    <w:multiLevelType w:val="hybridMultilevel"/>
    <w:tmpl w:val="8012CC08"/>
    <w:lvl w:ilvl="0" w:tplc="1480C46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02E4623"/>
    <w:multiLevelType w:val="hybridMultilevel"/>
    <w:tmpl w:val="8012CC08"/>
    <w:lvl w:ilvl="0" w:tplc="1480C46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3616D20"/>
    <w:multiLevelType w:val="hybridMultilevel"/>
    <w:tmpl w:val="03F6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025EE"/>
    <w:multiLevelType w:val="hybridMultilevel"/>
    <w:tmpl w:val="B2C81422"/>
    <w:lvl w:ilvl="0" w:tplc="AB88ED1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716C7"/>
    <w:multiLevelType w:val="hybridMultilevel"/>
    <w:tmpl w:val="E5FC70A2"/>
    <w:lvl w:ilvl="0" w:tplc="D1C8851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40EF6176"/>
    <w:multiLevelType w:val="hybridMultilevel"/>
    <w:tmpl w:val="756C3A22"/>
    <w:lvl w:ilvl="0" w:tplc="D1C8851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75960C1"/>
    <w:multiLevelType w:val="hybridMultilevel"/>
    <w:tmpl w:val="E5FC70A2"/>
    <w:lvl w:ilvl="0" w:tplc="D1C8851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852318C"/>
    <w:multiLevelType w:val="hybridMultilevel"/>
    <w:tmpl w:val="63FC3AC0"/>
    <w:lvl w:ilvl="0" w:tplc="17FC630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6B822C4A"/>
    <w:multiLevelType w:val="hybridMultilevel"/>
    <w:tmpl w:val="0F9E8B0E"/>
    <w:lvl w:ilvl="0" w:tplc="9D72BC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E4324E6"/>
    <w:multiLevelType w:val="hybridMultilevel"/>
    <w:tmpl w:val="8012CC08"/>
    <w:lvl w:ilvl="0" w:tplc="1480C46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7EB65A7B"/>
    <w:multiLevelType w:val="hybridMultilevel"/>
    <w:tmpl w:val="8012CC08"/>
    <w:lvl w:ilvl="0" w:tplc="1480C46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907897"/>
    <w:multiLevelType w:val="hybridMultilevel"/>
    <w:tmpl w:val="3878B17E"/>
    <w:lvl w:ilvl="0" w:tplc="AB88ED1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mailMerge>
    <w:mainDocumentType w:val="mailingLabels"/>
    <w:linkToQuery/>
    <w:dataType w:val="textFile"/>
    <w:query w:val="SELECT * FROM E:\bOOt\IPDS LAPTOP\DISEMINASI\PUBLIKASI\SRT KRM PBLKS1.doc"/>
    <w:odso/>
  </w:mailMerge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12"/>
    <w:rsid w:val="00000397"/>
    <w:rsid w:val="000007A4"/>
    <w:rsid w:val="00000B91"/>
    <w:rsid w:val="00000CE2"/>
    <w:rsid w:val="00001112"/>
    <w:rsid w:val="000035D2"/>
    <w:rsid w:val="000051D0"/>
    <w:rsid w:val="00005E49"/>
    <w:rsid w:val="00013948"/>
    <w:rsid w:val="00013C6E"/>
    <w:rsid w:val="00013DD9"/>
    <w:rsid w:val="00015522"/>
    <w:rsid w:val="000158D1"/>
    <w:rsid w:val="0001685A"/>
    <w:rsid w:val="000203CB"/>
    <w:rsid w:val="00021E75"/>
    <w:rsid w:val="00023BF5"/>
    <w:rsid w:val="0002488C"/>
    <w:rsid w:val="00026A90"/>
    <w:rsid w:val="00032B08"/>
    <w:rsid w:val="00040596"/>
    <w:rsid w:val="00042633"/>
    <w:rsid w:val="0004270D"/>
    <w:rsid w:val="00042ED1"/>
    <w:rsid w:val="00043EDE"/>
    <w:rsid w:val="00045F94"/>
    <w:rsid w:val="000472F9"/>
    <w:rsid w:val="0005502F"/>
    <w:rsid w:val="00057822"/>
    <w:rsid w:val="0006027D"/>
    <w:rsid w:val="000605F1"/>
    <w:rsid w:val="00063402"/>
    <w:rsid w:val="00064EC5"/>
    <w:rsid w:val="0006667C"/>
    <w:rsid w:val="000725DE"/>
    <w:rsid w:val="00073EE8"/>
    <w:rsid w:val="00080F05"/>
    <w:rsid w:val="000832CF"/>
    <w:rsid w:val="000837E5"/>
    <w:rsid w:val="00083C11"/>
    <w:rsid w:val="00090472"/>
    <w:rsid w:val="00090473"/>
    <w:rsid w:val="0009069A"/>
    <w:rsid w:val="000916F0"/>
    <w:rsid w:val="00091C51"/>
    <w:rsid w:val="00092313"/>
    <w:rsid w:val="00092483"/>
    <w:rsid w:val="000949C6"/>
    <w:rsid w:val="00097B78"/>
    <w:rsid w:val="000A1815"/>
    <w:rsid w:val="000A1EF6"/>
    <w:rsid w:val="000A25C7"/>
    <w:rsid w:val="000A4DF8"/>
    <w:rsid w:val="000A60EB"/>
    <w:rsid w:val="000A7050"/>
    <w:rsid w:val="000A72CF"/>
    <w:rsid w:val="000A7DB9"/>
    <w:rsid w:val="000B038F"/>
    <w:rsid w:val="000B0B6D"/>
    <w:rsid w:val="000B1C04"/>
    <w:rsid w:val="000C0A44"/>
    <w:rsid w:val="000C1FB2"/>
    <w:rsid w:val="000C4B64"/>
    <w:rsid w:val="000D00AD"/>
    <w:rsid w:val="000D1C39"/>
    <w:rsid w:val="000D22AA"/>
    <w:rsid w:val="000D4CB2"/>
    <w:rsid w:val="000D6F61"/>
    <w:rsid w:val="000E0919"/>
    <w:rsid w:val="000E0A17"/>
    <w:rsid w:val="000E203C"/>
    <w:rsid w:val="000E2407"/>
    <w:rsid w:val="000E6540"/>
    <w:rsid w:val="000F0D0B"/>
    <w:rsid w:val="000F1AA9"/>
    <w:rsid w:val="000F1B4D"/>
    <w:rsid w:val="000F256E"/>
    <w:rsid w:val="000F3686"/>
    <w:rsid w:val="000F3691"/>
    <w:rsid w:val="000F3694"/>
    <w:rsid w:val="000F3FC2"/>
    <w:rsid w:val="000F5C10"/>
    <w:rsid w:val="000F67F9"/>
    <w:rsid w:val="000F7AFA"/>
    <w:rsid w:val="000F7DF5"/>
    <w:rsid w:val="00102056"/>
    <w:rsid w:val="0010273A"/>
    <w:rsid w:val="00102F2A"/>
    <w:rsid w:val="00104A54"/>
    <w:rsid w:val="00105702"/>
    <w:rsid w:val="001069E8"/>
    <w:rsid w:val="00106F96"/>
    <w:rsid w:val="0010791F"/>
    <w:rsid w:val="00110FA5"/>
    <w:rsid w:val="00111C97"/>
    <w:rsid w:val="00112665"/>
    <w:rsid w:val="001148A4"/>
    <w:rsid w:val="00114AED"/>
    <w:rsid w:val="0011685A"/>
    <w:rsid w:val="00116F09"/>
    <w:rsid w:val="001178B4"/>
    <w:rsid w:val="00121A24"/>
    <w:rsid w:val="00122C95"/>
    <w:rsid w:val="00123533"/>
    <w:rsid w:val="001237F5"/>
    <w:rsid w:val="00127CE5"/>
    <w:rsid w:val="001307D3"/>
    <w:rsid w:val="00130BE0"/>
    <w:rsid w:val="001315D1"/>
    <w:rsid w:val="001338B9"/>
    <w:rsid w:val="0013716B"/>
    <w:rsid w:val="0014285F"/>
    <w:rsid w:val="001435DB"/>
    <w:rsid w:val="001454E0"/>
    <w:rsid w:val="00146E6F"/>
    <w:rsid w:val="0014737E"/>
    <w:rsid w:val="001510B2"/>
    <w:rsid w:val="00152B94"/>
    <w:rsid w:val="00161A15"/>
    <w:rsid w:val="00163C43"/>
    <w:rsid w:val="00164C98"/>
    <w:rsid w:val="00164C99"/>
    <w:rsid w:val="00164E0F"/>
    <w:rsid w:val="00165798"/>
    <w:rsid w:val="0017214B"/>
    <w:rsid w:val="001729EE"/>
    <w:rsid w:val="00172F8E"/>
    <w:rsid w:val="00174958"/>
    <w:rsid w:val="00175CBE"/>
    <w:rsid w:val="00180CCE"/>
    <w:rsid w:val="00183A53"/>
    <w:rsid w:val="001867FB"/>
    <w:rsid w:val="00187555"/>
    <w:rsid w:val="00187DD5"/>
    <w:rsid w:val="0019156D"/>
    <w:rsid w:val="00191966"/>
    <w:rsid w:val="00191F5E"/>
    <w:rsid w:val="001928D8"/>
    <w:rsid w:val="00195015"/>
    <w:rsid w:val="00195FB9"/>
    <w:rsid w:val="001A0236"/>
    <w:rsid w:val="001A119A"/>
    <w:rsid w:val="001A677E"/>
    <w:rsid w:val="001B2A9E"/>
    <w:rsid w:val="001B2D3F"/>
    <w:rsid w:val="001B2F44"/>
    <w:rsid w:val="001B3671"/>
    <w:rsid w:val="001B3890"/>
    <w:rsid w:val="001B47C7"/>
    <w:rsid w:val="001B746A"/>
    <w:rsid w:val="001C157E"/>
    <w:rsid w:val="001C177E"/>
    <w:rsid w:val="001C78A5"/>
    <w:rsid w:val="001D1FAD"/>
    <w:rsid w:val="001D42C0"/>
    <w:rsid w:val="001D7165"/>
    <w:rsid w:val="001E180C"/>
    <w:rsid w:val="001E3258"/>
    <w:rsid w:val="001E33AB"/>
    <w:rsid w:val="001E39C9"/>
    <w:rsid w:val="001E4D3D"/>
    <w:rsid w:val="001E7B23"/>
    <w:rsid w:val="001E7BDC"/>
    <w:rsid w:val="001F1507"/>
    <w:rsid w:val="001F1E9E"/>
    <w:rsid w:val="001F24A4"/>
    <w:rsid w:val="001F25AA"/>
    <w:rsid w:val="001F4E65"/>
    <w:rsid w:val="001F700A"/>
    <w:rsid w:val="001F753A"/>
    <w:rsid w:val="001F7628"/>
    <w:rsid w:val="0020176F"/>
    <w:rsid w:val="00201A66"/>
    <w:rsid w:val="00202CEC"/>
    <w:rsid w:val="00204312"/>
    <w:rsid w:val="00204A09"/>
    <w:rsid w:val="00207545"/>
    <w:rsid w:val="002155E6"/>
    <w:rsid w:val="002162BB"/>
    <w:rsid w:val="00216F43"/>
    <w:rsid w:val="002205DF"/>
    <w:rsid w:val="00221DB4"/>
    <w:rsid w:val="002223AF"/>
    <w:rsid w:val="002243CC"/>
    <w:rsid w:val="00224EAF"/>
    <w:rsid w:val="00225AB2"/>
    <w:rsid w:val="00225C82"/>
    <w:rsid w:val="00226378"/>
    <w:rsid w:val="00227475"/>
    <w:rsid w:val="00231442"/>
    <w:rsid w:val="0023365B"/>
    <w:rsid w:val="00233F96"/>
    <w:rsid w:val="00235A23"/>
    <w:rsid w:val="00237159"/>
    <w:rsid w:val="00237F10"/>
    <w:rsid w:val="00241798"/>
    <w:rsid w:val="00241B17"/>
    <w:rsid w:val="00242C62"/>
    <w:rsid w:val="00246EC5"/>
    <w:rsid w:val="0025136B"/>
    <w:rsid w:val="002538B7"/>
    <w:rsid w:val="00254E15"/>
    <w:rsid w:val="002557CA"/>
    <w:rsid w:val="00261E9A"/>
    <w:rsid w:val="00262A98"/>
    <w:rsid w:val="002633A1"/>
    <w:rsid w:val="00267002"/>
    <w:rsid w:val="002726FA"/>
    <w:rsid w:val="002746BC"/>
    <w:rsid w:val="0027648D"/>
    <w:rsid w:val="00276790"/>
    <w:rsid w:val="0027747F"/>
    <w:rsid w:val="00280A65"/>
    <w:rsid w:val="00281A94"/>
    <w:rsid w:val="00282984"/>
    <w:rsid w:val="00283591"/>
    <w:rsid w:val="00283B37"/>
    <w:rsid w:val="00283B58"/>
    <w:rsid w:val="0028423D"/>
    <w:rsid w:val="0028440F"/>
    <w:rsid w:val="00284D61"/>
    <w:rsid w:val="00285E7A"/>
    <w:rsid w:val="002873BB"/>
    <w:rsid w:val="00287D5D"/>
    <w:rsid w:val="002924BA"/>
    <w:rsid w:val="00293B9D"/>
    <w:rsid w:val="00294BD4"/>
    <w:rsid w:val="00294FAC"/>
    <w:rsid w:val="0029592B"/>
    <w:rsid w:val="00297086"/>
    <w:rsid w:val="002A0F4C"/>
    <w:rsid w:val="002A1059"/>
    <w:rsid w:val="002A2100"/>
    <w:rsid w:val="002A2A19"/>
    <w:rsid w:val="002A4111"/>
    <w:rsid w:val="002A5350"/>
    <w:rsid w:val="002A631F"/>
    <w:rsid w:val="002A6518"/>
    <w:rsid w:val="002B31CA"/>
    <w:rsid w:val="002B329B"/>
    <w:rsid w:val="002B3C87"/>
    <w:rsid w:val="002B44CA"/>
    <w:rsid w:val="002B4567"/>
    <w:rsid w:val="002B510C"/>
    <w:rsid w:val="002C115C"/>
    <w:rsid w:val="002C284F"/>
    <w:rsid w:val="002C2D2E"/>
    <w:rsid w:val="002C4085"/>
    <w:rsid w:val="002C62C5"/>
    <w:rsid w:val="002C69D1"/>
    <w:rsid w:val="002D355C"/>
    <w:rsid w:val="002D38FD"/>
    <w:rsid w:val="002D3EA0"/>
    <w:rsid w:val="002D5646"/>
    <w:rsid w:val="002E0124"/>
    <w:rsid w:val="002E629F"/>
    <w:rsid w:val="002E71E4"/>
    <w:rsid w:val="002F10AC"/>
    <w:rsid w:val="002F4A93"/>
    <w:rsid w:val="002F5CAE"/>
    <w:rsid w:val="00303BAC"/>
    <w:rsid w:val="00305AAE"/>
    <w:rsid w:val="00305ED5"/>
    <w:rsid w:val="00307057"/>
    <w:rsid w:val="00310FDB"/>
    <w:rsid w:val="003126A2"/>
    <w:rsid w:val="00312B41"/>
    <w:rsid w:val="00315C11"/>
    <w:rsid w:val="003163A6"/>
    <w:rsid w:val="00317114"/>
    <w:rsid w:val="00320A74"/>
    <w:rsid w:val="003228A8"/>
    <w:rsid w:val="00324262"/>
    <w:rsid w:val="00326BA0"/>
    <w:rsid w:val="00330203"/>
    <w:rsid w:val="0033111B"/>
    <w:rsid w:val="00331FBB"/>
    <w:rsid w:val="0033202B"/>
    <w:rsid w:val="003326A9"/>
    <w:rsid w:val="00332D93"/>
    <w:rsid w:val="003331DF"/>
    <w:rsid w:val="00333A3C"/>
    <w:rsid w:val="003340CE"/>
    <w:rsid w:val="00334668"/>
    <w:rsid w:val="00335F5C"/>
    <w:rsid w:val="00340BAB"/>
    <w:rsid w:val="00345F58"/>
    <w:rsid w:val="00357CE6"/>
    <w:rsid w:val="00361A47"/>
    <w:rsid w:val="00362281"/>
    <w:rsid w:val="0036308B"/>
    <w:rsid w:val="00363C38"/>
    <w:rsid w:val="00367FB9"/>
    <w:rsid w:val="00380280"/>
    <w:rsid w:val="00381CB0"/>
    <w:rsid w:val="00387391"/>
    <w:rsid w:val="00387C8A"/>
    <w:rsid w:val="00387D81"/>
    <w:rsid w:val="003931D2"/>
    <w:rsid w:val="003936DD"/>
    <w:rsid w:val="00393C79"/>
    <w:rsid w:val="003951D3"/>
    <w:rsid w:val="00396E07"/>
    <w:rsid w:val="003A0867"/>
    <w:rsid w:val="003A157F"/>
    <w:rsid w:val="003A1DDD"/>
    <w:rsid w:val="003A2902"/>
    <w:rsid w:val="003A346A"/>
    <w:rsid w:val="003A3656"/>
    <w:rsid w:val="003A3DAD"/>
    <w:rsid w:val="003A4099"/>
    <w:rsid w:val="003B52D5"/>
    <w:rsid w:val="003B6C29"/>
    <w:rsid w:val="003B6DBB"/>
    <w:rsid w:val="003C3D4E"/>
    <w:rsid w:val="003C756B"/>
    <w:rsid w:val="003C7E5A"/>
    <w:rsid w:val="003D0674"/>
    <w:rsid w:val="003D0F39"/>
    <w:rsid w:val="003D34D9"/>
    <w:rsid w:val="003D5597"/>
    <w:rsid w:val="003E11DB"/>
    <w:rsid w:val="003E12BB"/>
    <w:rsid w:val="003E563C"/>
    <w:rsid w:val="003E7308"/>
    <w:rsid w:val="003F4706"/>
    <w:rsid w:val="003F4F97"/>
    <w:rsid w:val="003F7936"/>
    <w:rsid w:val="00400FF4"/>
    <w:rsid w:val="004027E5"/>
    <w:rsid w:val="00403395"/>
    <w:rsid w:val="0040472D"/>
    <w:rsid w:val="00405A10"/>
    <w:rsid w:val="00406119"/>
    <w:rsid w:val="004104FA"/>
    <w:rsid w:val="00410AB7"/>
    <w:rsid w:val="00411ACA"/>
    <w:rsid w:val="00412867"/>
    <w:rsid w:val="00413016"/>
    <w:rsid w:val="00413E02"/>
    <w:rsid w:val="004156E7"/>
    <w:rsid w:val="00417087"/>
    <w:rsid w:val="00421790"/>
    <w:rsid w:val="004223C2"/>
    <w:rsid w:val="00423337"/>
    <w:rsid w:val="004271CA"/>
    <w:rsid w:val="00427FC8"/>
    <w:rsid w:val="004327F3"/>
    <w:rsid w:val="00432870"/>
    <w:rsid w:val="00432D60"/>
    <w:rsid w:val="00436D34"/>
    <w:rsid w:val="00436F76"/>
    <w:rsid w:val="00440D6C"/>
    <w:rsid w:val="00441455"/>
    <w:rsid w:val="0044180D"/>
    <w:rsid w:val="004442D6"/>
    <w:rsid w:val="00447FB7"/>
    <w:rsid w:val="00451C30"/>
    <w:rsid w:val="00451ED4"/>
    <w:rsid w:val="00452E0A"/>
    <w:rsid w:val="004555DC"/>
    <w:rsid w:val="00455C65"/>
    <w:rsid w:val="004623FE"/>
    <w:rsid w:val="0046248A"/>
    <w:rsid w:val="004638A9"/>
    <w:rsid w:val="0046439F"/>
    <w:rsid w:val="004653D2"/>
    <w:rsid w:val="00466F82"/>
    <w:rsid w:val="00472D2B"/>
    <w:rsid w:val="00474A9C"/>
    <w:rsid w:val="00480974"/>
    <w:rsid w:val="004816F6"/>
    <w:rsid w:val="004848B3"/>
    <w:rsid w:val="00486C41"/>
    <w:rsid w:val="00487998"/>
    <w:rsid w:val="00490E6B"/>
    <w:rsid w:val="004A26D5"/>
    <w:rsid w:val="004A2CA1"/>
    <w:rsid w:val="004A3653"/>
    <w:rsid w:val="004A416D"/>
    <w:rsid w:val="004A567A"/>
    <w:rsid w:val="004A664F"/>
    <w:rsid w:val="004A7A0E"/>
    <w:rsid w:val="004B1423"/>
    <w:rsid w:val="004B1F1B"/>
    <w:rsid w:val="004B3F5E"/>
    <w:rsid w:val="004B5CD2"/>
    <w:rsid w:val="004B5E2D"/>
    <w:rsid w:val="004B5E77"/>
    <w:rsid w:val="004B74DB"/>
    <w:rsid w:val="004B7A7E"/>
    <w:rsid w:val="004B7EE9"/>
    <w:rsid w:val="004C0D38"/>
    <w:rsid w:val="004C2459"/>
    <w:rsid w:val="004C43C3"/>
    <w:rsid w:val="004C6CA4"/>
    <w:rsid w:val="004D0FA8"/>
    <w:rsid w:val="004D6C03"/>
    <w:rsid w:val="004D7623"/>
    <w:rsid w:val="004D7EA2"/>
    <w:rsid w:val="004E01BE"/>
    <w:rsid w:val="004E2115"/>
    <w:rsid w:val="004E24D6"/>
    <w:rsid w:val="004E4F8A"/>
    <w:rsid w:val="004E538C"/>
    <w:rsid w:val="004E6562"/>
    <w:rsid w:val="004F3EB8"/>
    <w:rsid w:val="004F5C89"/>
    <w:rsid w:val="004F728B"/>
    <w:rsid w:val="005024C5"/>
    <w:rsid w:val="00502A15"/>
    <w:rsid w:val="00504A5F"/>
    <w:rsid w:val="00510642"/>
    <w:rsid w:val="00510DE5"/>
    <w:rsid w:val="00512632"/>
    <w:rsid w:val="00514462"/>
    <w:rsid w:val="005163D3"/>
    <w:rsid w:val="00517158"/>
    <w:rsid w:val="005171D3"/>
    <w:rsid w:val="005178EC"/>
    <w:rsid w:val="00520DC1"/>
    <w:rsid w:val="00520EAE"/>
    <w:rsid w:val="00522FA8"/>
    <w:rsid w:val="00523A79"/>
    <w:rsid w:val="00524063"/>
    <w:rsid w:val="0052462F"/>
    <w:rsid w:val="00525078"/>
    <w:rsid w:val="005268BB"/>
    <w:rsid w:val="00526949"/>
    <w:rsid w:val="00526D7C"/>
    <w:rsid w:val="005270D2"/>
    <w:rsid w:val="00527982"/>
    <w:rsid w:val="005346DE"/>
    <w:rsid w:val="00535A40"/>
    <w:rsid w:val="00536F84"/>
    <w:rsid w:val="00541506"/>
    <w:rsid w:val="00542435"/>
    <w:rsid w:val="00542908"/>
    <w:rsid w:val="005431FB"/>
    <w:rsid w:val="00543733"/>
    <w:rsid w:val="005445B6"/>
    <w:rsid w:val="005461D4"/>
    <w:rsid w:val="005500A2"/>
    <w:rsid w:val="00550266"/>
    <w:rsid w:val="005504D6"/>
    <w:rsid w:val="00550599"/>
    <w:rsid w:val="00550641"/>
    <w:rsid w:val="00551717"/>
    <w:rsid w:val="00556B8C"/>
    <w:rsid w:val="0055762E"/>
    <w:rsid w:val="00561C12"/>
    <w:rsid w:val="005639BC"/>
    <w:rsid w:val="0056496C"/>
    <w:rsid w:val="005649C0"/>
    <w:rsid w:val="00565856"/>
    <w:rsid w:val="00566C9B"/>
    <w:rsid w:val="00566ED1"/>
    <w:rsid w:val="00570245"/>
    <w:rsid w:val="00574883"/>
    <w:rsid w:val="00574E6B"/>
    <w:rsid w:val="00575709"/>
    <w:rsid w:val="00580708"/>
    <w:rsid w:val="00581B9B"/>
    <w:rsid w:val="00582702"/>
    <w:rsid w:val="005835C7"/>
    <w:rsid w:val="00583904"/>
    <w:rsid w:val="0058577A"/>
    <w:rsid w:val="00585863"/>
    <w:rsid w:val="0059199B"/>
    <w:rsid w:val="00593E07"/>
    <w:rsid w:val="00594B14"/>
    <w:rsid w:val="00596A0D"/>
    <w:rsid w:val="00596C66"/>
    <w:rsid w:val="00597435"/>
    <w:rsid w:val="005976B7"/>
    <w:rsid w:val="005A0C75"/>
    <w:rsid w:val="005A1070"/>
    <w:rsid w:val="005A2B1E"/>
    <w:rsid w:val="005A301A"/>
    <w:rsid w:val="005A71C3"/>
    <w:rsid w:val="005B2799"/>
    <w:rsid w:val="005B2CF8"/>
    <w:rsid w:val="005B6877"/>
    <w:rsid w:val="005B70E4"/>
    <w:rsid w:val="005C0161"/>
    <w:rsid w:val="005C016C"/>
    <w:rsid w:val="005C1EBF"/>
    <w:rsid w:val="005C2D5D"/>
    <w:rsid w:val="005C318E"/>
    <w:rsid w:val="005C5B0D"/>
    <w:rsid w:val="005D0B6A"/>
    <w:rsid w:val="005D0C51"/>
    <w:rsid w:val="005D268A"/>
    <w:rsid w:val="005D2825"/>
    <w:rsid w:val="005D3042"/>
    <w:rsid w:val="005D370F"/>
    <w:rsid w:val="005D57A8"/>
    <w:rsid w:val="005D6CC2"/>
    <w:rsid w:val="005D6F3E"/>
    <w:rsid w:val="005D70CC"/>
    <w:rsid w:val="005E1D19"/>
    <w:rsid w:val="005E268A"/>
    <w:rsid w:val="005E2FA5"/>
    <w:rsid w:val="005E3DAA"/>
    <w:rsid w:val="005E4CA1"/>
    <w:rsid w:val="005E5CCD"/>
    <w:rsid w:val="005E6722"/>
    <w:rsid w:val="005E6D13"/>
    <w:rsid w:val="005F1230"/>
    <w:rsid w:val="005F1732"/>
    <w:rsid w:val="005F2322"/>
    <w:rsid w:val="005F283D"/>
    <w:rsid w:val="005F34A1"/>
    <w:rsid w:val="005F39B7"/>
    <w:rsid w:val="005F4AE0"/>
    <w:rsid w:val="0060347A"/>
    <w:rsid w:val="00604718"/>
    <w:rsid w:val="006058BF"/>
    <w:rsid w:val="00605D1A"/>
    <w:rsid w:val="00606097"/>
    <w:rsid w:val="0060640C"/>
    <w:rsid w:val="00606812"/>
    <w:rsid w:val="00607C37"/>
    <w:rsid w:val="00616F8A"/>
    <w:rsid w:val="0061709A"/>
    <w:rsid w:val="00622A3C"/>
    <w:rsid w:val="00624077"/>
    <w:rsid w:val="0062654E"/>
    <w:rsid w:val="00627D9C"/>
    <w:rsid w:val="0063001B"/>
    <w:rsid w:val="00630F96"/>
    <w:rsid w:val="00631655"/>
    <w:rsid w:val="00632B12"/>
    <w:rsid w:val="00635E5A"/>
    <w:rsid w:val="0064263B"/>
    <w:rsid w:val="00642F2D"/>
    <w:rsid w:val="00644647"/>
    <w:rsid w:val="00645564"/>
    <w:rsid w:val="00650A27"/>
    <w:rsid w:val="0065202B"/>
    <w:rsid w:val="00652281"/>
    <w:rsid w:val="00654389"/>
    <w:rsid w:val="00656FAB"/>
    <w:rsid w:val="00663379"/>
    <w:rsid w:val="00663651"/>
    <w:rsid w:val="00665D36"/>
    <w:rsid w:val="00666896"/>
    <w:rsid w:val="00671948"/>
    <w:rsid w:val="006727CA"/>
    <w:rsid w:val="00673033"/>
    <w:rsid w:val="0067462F"/>
    <w:rsid w:val="00674B12"/>
    <w:rsid w:val="00674CE7"/>
    <w:rsid w:val="00674FC2"/>
    <w:rsid w:val="00675756"/>
    <w:rsid w:val="00675E12"/>
    <w:rsid w:val="00676B7F"/>
    <w:rsid w:val="00680AD7"/>
    <w:rsid w:val="00680E0C"/>
    <w:rsid w:val="0068193B"/>
    <w:rsid w:val="00686116"/>
    <w:rsid w:val="00690805"/>
    <w:rsid w:val="0069132B"/>
    <w:rsid w:val="00695E0B"/>
    <w:rsid w:val="006A6251"/>
    <w:rsid w:val="006B02BA"/>
    <w:rsid w:val="006B13B5"/>
    <w:rsid w:val="006B37B8"/>
    <w:rsid w:val="006B4439"/>
    <w:rsid w:val="006B6196"/>
    <w:rsid w:val="006C23A9"/>
    <w:rsid w:val="006C26F1"/>
    <w:rsid w:val="006C4C87"/>
    <w:rsid w:val="006D06F5"/>
    <w:rsid w:val="006D09B3"/>
    <w:rsid w:val="006D1B55"/>
    <w:rsid w:val="006D228E"/>
    <w:rsid w:val="006D2FA5"/>
    <w:rsid w:val="006D4262"/>
    <w:rsid w:val="006D42D1"/>
    <w:rsid w:val="006D50C3"/>
    <w:rsid w:val="006D6821"/>
    <w:rsid w:val="006D785A"/>
    <w:rsid w:val="006E1EBC"/>
    <w:rsid w:val="006E3B99"/>
    <w:rsid w:val="006E670A"/>
    <w:rsid w:val="006F5752"/>
    <w:rsid w:val="006F5DCE"/>
    <w:rsid w:val="00700B0B"/>
    <w:rsid w:val="00706441"/>
    <w:rsid w:val="00707234"/>
    <w:rsid w:val="00710722"/>
    <w:rsid w:val="007122DF"/>
    <w:rsid w:val="007132C3"/>
    <w:rsid w:val="00713B0D"/>
    <w:rsid w:val="00714856"/>
    <w:rsid w:val="007158EC"/>
    <w:rsid w:val="00722214"/>
    <w:rsid w:val="00722DF7"/>
    <w:rsid w:val="007245CB"/>
    <w:rsid w:val="007303C7"/>
    <w:rsid w:val="0073120D"/>
    <w:rsid w:val="007317CC"/>
    <w:rsid w:val="007329DE"/>
    <w:rsid w:val="00732CD4"/>
    <w:rsid w:val="00734F23"/>
    <w:rsid w:val="0073690D"/>
    <w:rsid w:val="00737AB8"/>
    <w:rsid w:val="00737C9A"/>
    <w:rsid w:val="00737FD8"/>
    <w:rsid w:val="0074015C"/>
    <w:rsid w:val="007409D1"/>
    <w:rsid w:val="00740DD0"/>
    <w:rsid w:val="0074213A"/>
    <w:rsid w:val="00742269"/>
    <w:rsid w:val="007434A3"/>
    <w:rsid w:val="0074498E"/>
    <w:rsid w:val="00746459"/>
    <w:rsid w:val="00747BFB"/>
    <w:rsid w:val="00750765"/>
    <w:rsid w:val="00750E60"/>
    <w:rsid w:val="0075555C"/>
    <w:rsid w:val="00755743"/>
    <w:rsid w:val="00755E4A"/>
    <w:rsid w:val="00757980"/>
    <w:rsid w:val="00760E93"/>
    <w:rsid w:val="00760FD9"/>
    <w:rsid w:val="007643F0"/>
    <w:rsid w:val="00770A6B"/>
    <w:rsid w:val="00773582"/>
    <w:rsid w:val="00776127"/>
    <w:rsid w:val="007779DE"/>
    <w:rsid w:val="0078017B"/>
    <w:rsid w:val="00780C73"/>
    <w:rsid w:val="00782703"/>
    <w:rsid w:val="00784B63"/>
    <w:rsid w:val="00784FB2"/>
    <w:rsid w:val="0078545B"/>
    <w:rsid w:val="00785F38"/>
    <w:rsid w:val="0078739F"/>
    <w:rsid w:val="007879CE"/>
    <w:rsid w:val="00792512"/>
    <w:rsid w:val="00793269"/>
    <w:rsid w:val="007A1018"/>
    <w:rsid w:val="007A4A6F"/>
    <w:rsid w:val="007B09A8"/>
    <w:rsid w:val="007B242B"/>
    <w:rsid w:val="007B64E3"/>
    <w:rsid w:val="007B74A4"/>
    <w:rsid w:val="007B7A83"/>
    <w:rsid w:val="007C070F"/>
    <w:rsid w:val="007C6139"/>
    <w:rsid w:val="007C621E"/>
    <w:rsid w:val="007C72F7"/>
    <w:rsid w:val="007D10B3"/>
    <w:rsid w:val="007D11B0"/>
    <w:rsid w:val="007D2F6E"/>
    <w:rsid w:val="007D4E2B"/>
    <w:rsid w:val="007D5381"/>
    <w:rsid w:val="007D68DA"/>
    <w:rsid w:val="007E42ED"/>
    <w:rsid w:val="007E6DFF"/>
    <w:rsid w:val="007E74FC"/>
    <w:rsid w:val="007F08AA"/>
    <w:rsid w:val="007F1AF6"/>
    <w:rsid w:val="007F2B36"/>
    <w:rsid w:val="007F414F"/>
    <w:rsid w:val="007F4F84"/>
    <w:rsid w:val="007F5801"/>
    <w:rsid w:val="007F58EB"/>
    <w:rsid w:val="007F5D3E"/>
    <w:rsid w:val="007F6804"/>
    <w:rsid w:val="00802BBB"/>
    <w:rsid w:val="00803C86"/>
    <w:rsid w:val="00805ABD"/>
    <w:rsid w:val="00807313"/>
    <w:rsid w:val="008108A5"/>
    <w:rsid w:val="0081235D"/>
    <w:rsid w:val="00821987"/>
    <w:rsid w:val="00822445"/>
    <w:rsid w:val="00823180"/>
    <w:rsid w:val="008236D8"/>
    <w:rsid w:val="0082370E"/>
    <w:rsid w:val="0082496C"/>
    <w:rsid w:val="00825C13"/>
    <w:rsid w:val="00825CAF"/>
    <w:rsid w:val="00826725"/>
    <w:rsid w:val="00832A7C"/>
    <w:rsid w:val="00833F26"/>
    <w:rsid w:val="00836733"/>
    <w:rsid w:val="00843DF4"/>
    <w:rsid w:val="0084537F"/>
    <w:rsid w:val="0084632B"/>
    <w:rsid w:val="00853290"/>
    <w:rsid w:val="0085400E"/>
    <w:rsid w:val="00855B29"/>
    <w:rsid w:val="0085754D"/>
    <w:rsid w:val="00861527"/>
    <w:rsid w:val="00861CAD"/>
    <w:rsid w:val="00861D0E"/>
    <w:rsid w:val="00862C29"/>
    <w:rsid w:val="0086381B"/>
    <w:rsid w:val="00865CAD"/>
    <w:rsid w:val="00866AB6"/>
    <w:rsid w:val="00867195"/>
    <w:rsid w:val="00870D5D"/>
    <w:rsid w:val="00871120"/>
    <w:rsid w:val="00871F98"/>
    <w:rsid w:val="008738C3"/>
    <w:rsid w:val="008742B8"/>
    <w:rsid w:val="008749FE"/>
    <w:rsid w:val="008751A5"/>
    <w:rsid w:val="008769D5"/>
    <w:rsid w:val="00876CDC"/>
    <w:rsid w:val="00882A68"/>
    <w:rsid w:val="008902F5"/>
    <w:rsid w:val="00892868"/>
    <w:rsid w:val="00893A12"/>
    <w:rsid w:val="008964DC"/>
    <w:rsid w:val="00897130"/>
    <w:rsid w:val="008A086E"/>
    <w:rsid w:val="008A0D49"/>
    <w:rsid w:val="008A4B12"/>
    <w:rsid w:val="008A58AC"/>
    <w:rsid w:val="008A6901"/>
    <w:rsid w:val="008A6DE5"/>
    <w:rsid w:val="008B11F7"/>
    <w:rsid w:val="008B1C02"/>
    <w:rsid w:val="008B3FD0"/>
    <w:rsid w:val="008B4380"/>
    <w:rsid w:val="008C0435"/>
    <w:rsid w:val="008C53EE"/>
    <w:rsid w:val="008C54DB"/>
    <w:rsid w:val="008D294D"/>
    <w:rsid w:val="008D3760"/>
    <w:rsid w:val="008D4C9F"/>
    <w:rsid w:val="008D4D6C"/>
    <w:rsid w:val="008D5D20"/>
    <w:rsid w:val="008E171B"/>
    <w:rsid w:val="008E54D6"/>
    <w:rsid w:val="008E5B14"/>
    <w:rsid w:val="008F010C"/>
    <w:rsid w:val="008F3D70"/>
    <w:rsid w:val="008F4D40"/>
    <w:rsid w:val="008F688D"/>
    <w:rsid w:val="00901598"/>
    <w:rsid w:val="00901B9B"/>
    <w:rsid w:val="00910281"/>
    <w:rsid w:val="009155CF"/>
    <w:rsid w:val="00915C54"/>
    <w:rsid w:val="00917179"/>
    <w:rsid w:val="009179C4"/>
    <w:rsid w:val="00917F51"/>
    <w:rsid w:val="0092001A"/>
    <w:rsid w:val="0092222B"/>
    <w:rsid w:val="0092725B"/>
    <w:rsid w:val="00927919"/>
    <w:rsid w:val="00930141"/>
    <w:rsid w:val="00932887"/>
    <w:rsid w:val="009342E8"/>
    <w:rsid w:val="00941DA9"/>
    <w:rsid w:val="00942B7E"/>
    <w:rsid w:val="009460FF"/>
    <w:rsid w:val="00950B40"/>
    <w:rsid w:val="00954A87"/>
    <w:rsid w:val="00955EEE"/>
    <w:rsid w:val="00956762"/>
    <w:rsid w:val="00957FE4"/>
    <w:rsid w:val="00966C7C"/>
    <w:rsid w:val="00967828"/>
    <w:rsid w:val="00967CF5"/>
    <w:rsid w:val="00967FFC"/>
    <w:rsid w:val="00970427"/>
    <w:rsid w:val="00971B16"/>
    <w:rsid w:val="00973075"/>
    <w:rsid w:val="00974481"/>
    <w:rsid w:val="00974BE4"/>
    <w:rsid w:val="00974D06"/>
    <w:rsid w:val="00977932"/>
    <w:rsid w:val="00977BF8"/>
    <w:rsid w:val="00982F8D"/>
    <w:rsid w:val="00984FCB"/>
    <w:rsid w:val="009868F7"/>
    <w:rsid w:val="009869FE"/>
    <w:rsid w:val="00986C04"/>
    <w:rsid w:val="00992680"/>
    <w:rsid w:val="009929C4"/>
    <w:rsid w:val="009934B9"/>
    <w:rsid w:val="009938CB"/>
    <w:rsid w:val="009951AF"/>
    <w:rsid w:val="00995C83"/>
    <w:rsid w:val="009978E1"/>
    <w:rsid w:val="009A132B"/>
    <w:rsid w:val="009A171E"/>
    <w:rsid w:val="009A2081"/>
    <w:rsid w:val="009A6181"/>
    <w:rsid w:val="009A67DC"/>
    <w:rsid w:val="009B292C"/>
    <w:rsid w:val="009B6893"/>
    <w:rsid w:val="009B6BC7"/>
    <w:rsid w:val="009B6BD0"/>
    <w:rsid w:val="009B6EA6"/>
    <w:rsid w:val="009C1711"/>
    <w:rsid w:val="009C1A7A"/>
    <w:rsid w:val="009C7C9B"/>
    <w:rsid w:val="009D0CDB"/>
    <w:rsid w:val="009D4DF0"/>
    <w:rsid w:val="009E2778"/>
    <w:rsid w:val="009E4A3A"/>
    <w:rsid w:val="009E5310"/>
    <w:rsid w:val="009E5EF8"/>
    <w:rsid w:val="009F0040"/>
    <w:rsid w:val="009F139F"/>
    <w:rsid w:val="009F346C"/>
    <w:rsid w:val="009F466B"/>
    <w:rsid w:val="009F5A42"/>
    <w:rsid w:val="009F75B3"/>
    <w:rsid w:val="009F7FA6"/>
    <w:rsid w:val="00A01379"/>
    <w:rsid w:val="00A02BF8"/>
    <w:rsid w:val="00A02CE2"/>
    <w:rsid w:val="00A04845"/>
    <w:rsid w:val="00A057C6"/>
    <w:rsid w:val="00A11069"/>
    <w:rsid w:val="00A12DB0"/>
    <w:rsid w:val="00A13965"/>
    <w:rsid w:val="00A16ADD"/>
    <w:rsid w:val="00A21CB6"/>
    <w:rsid w:val="00A23FFC"/>
    <w:rsid w:val="00A244CE"/>
    <w:rsid w:val="00A3121C"/>
    <w:rsid w:val="00A329B1"/>
    <w:rsid w:val="00A33438"/>
    <w:rsid w:val="00A33951"/>
    <w:rsid w:val="00A34669"/>
    <w:rsid w:val="00A34BDC"/>
    <w:rsid w:val="00A378A9"/>
    <w:rsid w:val="00A37FD0"/>
    <w:rsid w:val="00A40D94"/>
    <w:rsid w:val="00A42F9C"/>
    <w:rsid w:val="00A45DC1"/>
    <w:rsid w:val="00A50B6C"/>
    <w:rsid w:val="00A50FAE"/>
    <w:rsid w:val="00A510C4"/>
    <w:rsid w:val="00A535C7"/>
    <w:rsid w:val="00A55653"/>
    <w:rsid w:val="00A60B8C"/>
    <w:rsid w:val="00A63B5C"/>
    <w:rsid w:val="00A651B1"/>
    <w:rsid w:val="00A67D92"/>
    <w:rsid w:val="00A72FE0"/>
    <w:rsid w:val="00A74AAF"/>
    <w:rsid w:val="00A74B62"/>
    <w:rsid w:val="00A773EC"/>
    <w:rsid w:val="00A7749B"/>
    <w:rsid w:val="00A80F24"/>
    <w:rsid w:val="00A81C52"/>
    <w:rsid w:val="00A81F1E"/>
    <w:rsid w:val="00A82492"/>
    <w:rsid w:val="00A82E55"/>
    <w:rsid w:val="00A846B4"/>
    <w:rsid w:val="00A90848"/>
    <w:rsid w:val="00A91C59"/>
    <w:rsid w:val="00A936CA"/>
    <w:rsid w:val="00A9464F"/>
    <w:rsid w:val="00A96FB7"/>
    <w:rsid w:val="00AA171F"/>
    <w:rsid w:val="00AA7E9E"/>
    <w:rsid w:val="00AB0377"/>
    <w:rsid w:val="00AB135A"/>
    <w:rsid w:val="00AB41FF"/>
    <w:rsid w:val="00AB58E3"/>
    <w:rsid w:val="00AB6632"/>
    <w:rsid w:val="00AC37F4"/>
    <w:rsid w:val="00AC54BD"/>
    <w:rsid w:val="00AC68A5"/>
    <w:rsid w:val="00AD1916"/>
    <w:rsid w:val="00AD7782"/>
    <w:rsid w:val="00AD7C10"/>
    <w:rsid w:val="00AD7CEA"/>
    <w:rsid w:val="00AF024F"/>
    <w:rsid w:val="00AF20A9"/>
    <w:rsid w:val="00AF51EC"/>
    <w:rsid w:val="00AF6950"/>
    <w:rsid w:val="00AF7E49"/>
    <w:rsid w:val="00B004D9"/>
    <w:rsid w:val="00B053C9"/>
    <w:rsid w:val="00B05A08"/>
    <w:rsid w:val="00B060AB"/>
    <w:rsid w:val="00B12DFF"/>
    <w:rsid w:val="00B14E33"/>
    <w:rsid w:val="00B217CA"/>
    <w:rsid w:val="00B2296A"/>
    <w:rsid w:val="00B22A5F"/>
    <w:rsid w:val="00B23D69"/>
    <w:rsid w:val="00B2453D"/>
    <w:rsid w:val="00B30AF5"/>
    <w:rsid w:val="00B3408F"/>
    <w:rsid w:val="00B34A10"/>
    <w:rsid w:val="00B36C6B"/>
    <w:rsid w:val="00B36E90"/>
    <w:rsid w:val="00B37F1C"/>
    <w:rsid w:val="00B45EFB"/>
    <w:rsid w:val="00B4640E"/>
    <w:rsid w:val="00B47688"/>
    <w:rsid w:val="00B50925"/>
    <w:rsid w:val="00B50E4C"/>
    <w:rsid w:val="00B51E82"/>
    <w:rsid w:val="00B51FA6"/>
    <w:rsid w:val="00B526D8"/>
    <w:rsid w:val="00B52C88"/>
    <w:rsid w:val="00B52F89"/>
    <w:rsid w:val="00B54A4F"/>
    <w:rsid w:val="00B61557"/>
    <w:rsid w:val="00B61ED7"/>
    <w:rsid w:val="00B6558A"/>
    <w:rsid w:val="00B664AF"/>
    <w:rsid w:val="00B700C2"/>
    <w:rsid w:val="00B7099B"/>
    <w:rsid w:val="00B72851"/>
    <w:rsid w:val="00B72CC6"/>
    <w:rsid w:val="00B731A6"/>
    <w:rsid w:val="00B80B2B"/>
    <w:rsid w:val="00B81EA6"/>
    <w:rsid w:val="00B834A0"/>
    <w:rsid w:val="00B84341"/>
    <w:rsid w:val="00B86A4B"/>
    <w:rsid w:val="00B9217A"/>
    <w:rsid w:val="00B938A2"/>
    <w:rsid w:val="00B94233"/>
    <w:rsid w:val="00BA049C"/>
    <w:rsid w:val="00BA30F6"/>
    <w:rsid w:val="00BA3E7F"/>
    <w:rsid w:val="00BA6A40"/>
    <w:rsid w:val="00BA7B1E"/>
    <w:rsid w:val="00BB0AD5"/>
    <w:rsid w:val="00BB1426"/>
    <w:rsid w:val="00BB41BC"/>
    <w:rsid w:val="00BB436F"/>
    <w:rsid w:val="00BC15D4"/>
    <w:rsid w:val="00BC232E"/>
    <w:rsid w:val="00BC2E17"/>
    <w:rsid w:val="00BC3EDE"/>
    <w:rsid w:val="00BC569B"/>
    <w:rsid w:val="00BC5795"/>
    <w:rsid w:val="00BD1A2E"/>
    <w:rsid w:val="00BD1C2B"/>
    <w:rsid w:val="00BD208F"/>
    <w:rsid w:val="00BD391B"/>
    <w:rsid w:val="00BD4EE3"/>
    <w:rsid w:val="00BD6186"/>
    <w:rsid w:val="00BD742D"/>
    <w:rsid w:val="00BE0149"/>
    <w:rsid w:val="00BE0FE0"/>
    <w:rsid w:val="00BE3F24"/>
    <w:rsid w:val="00BE6DA8"/>
    <w:rsid w:val="00BF2231"/>
    <w:rsid w:val="00BF5B26"/>
    <w:rsid w:val="00BF5B6C"/>
    <w:rsid w:val="00BF7051"/>
    <w:rsid w:val="00BF74D3"/>
    <w:rsid w:val="00BF79D7"/>
    <w:rsid w:val="00BF7B0E"/>
    <w:rsid w:val="00C01F7B"/>
    <w:rsid w:val="00C028E8"/>
    <w:rsid w:val="00C03428"/>
    <w:rsid w:val="00C039C7"/>
    <w:rsid w:val="00C03D0C"/>
    <w:rsid w:val="00C0516A"/>
    <w:rsid w:val="00C05CAE"/>
    <w:rsid w:val="00C0773D"/>
    <w:rsid w:val="00C20C88"/>
    <w:rsid w:val="00C308CF"/>
    <w:rsid w:val="00C31B56"/>
    <w:rsid w:val="00C36BC4"/>
    <w:rsid w:val="00C3756F"/>
    <w:rsid w:val="00C40911"/>
    <w:rsid w:val="00C431CF"/>
    <w:rsid w:val="00C458C7"/>
    <w:rsid w:val="00C45CEA"/>
    <w:rsid w:val="00C47A5C"/>
    <w:rsid w:val="00C5080A"/>
    <w:rsid w:val="00C50DB0"/>
    <w:rsid w:val="00C527E7"/>
    <w:rsid w:val="00C55756"/>
    <w:rsid w:val="00C5733D"/>
    <w:rsid w:val="00C6138F"/>
    <w:rsid w:val="00C63436"/>
    <w:rsid w:val="00C64811"/>
    <w:rsid w:val="00C64960"/>
    <w:rsid w:val="00C74C11"/>
    <w:rsid w:val="00C74D26"/>
    <w:rsid w:val="00C77FA9"/>
    <w:rsid w:val="00C80022"/>
    <w:rsid w:val="00C80D65"/>
    <w:rsid w:val="00C85188"/>
    <w:rsid w:val="00C8770F"/>
    <w:rsid w:val="00C90635"/>
    <w:rsid w:val="00C917C0"/>
    <w:rsid w:val="00C94852"/>
    <w:rsid w:val="00C9561D"/>
    <w:rsid w:val="00C965D6"/>
    <w:rsid w:val="00C9700F"/>
    <w:rsid w:val="00CA38F1"/>
    <w:rsid w:val="00CA4B90"/>
    <w:rsid w:val="00CA5651"/>
    <w:rsid w:val="00CA66EC"/>
    <w:rsid w:val="00CA670F"/>
    <w:rsid w:val="00CA6F2B"/>
    <w:rsid w:val="00CA705D"/>
    <w:rsid w:val="00CA77F8"/>
    <w:rsid w:val="00CA78B0"/>
    <w:rsid w:val="00CB0FC5"/>
    <w:rsid w:val="00CB1A09"/>
    <w:rsid w:val="00CB2728"/>
    <w:rsid w:val="00CB3149"/>
    <w:rsid w:val="00CB3B8E"/>
    <w:rsid w:val="00CB50AF"/>
    <w:rsid w:val="00CC0A1E"/>
    <w:rsid w:val="00CC0FB6"/>
    <w:rsid w:val="00CC1B76"/>
    <w:rsid w:val="00CC33C4"/>
    <w:rsid w:val="00CD189B"/>
    <w:rsid w:val="00CD528E"/>
    <w:rsid w:val="00CD672E"/>
    <w:rsid w:val="00CE4BF1"/>
    <w:rsid w:val="00CF19E1"/>
    <w:rsid w:val="00CF2424"/>
    <w:rsid w:val="00CF2F6C"/>
    <w:rsid w:val="00CF306C"/>
    <w:rsid w:val="00CF4957"/>
    <w:rsid w:val="00CF63AD"/>
    <w:rsid w:val="00CF6675"/>
    <w:rsid w:val="00CF6AA2"/>
    <w:rsid w:val="00D01F31"/>
    <w:rsid w:val="00D03E1F"/>
    <w:rsid w:val="00D040DC"/>
    <w:rsid w:val="00D07973"/>
    <w:rsid w:val="00D10F6E"/>
    <w:rsid w:val="00D1129F"/>
    <w:rsid w:val="00D12757"/>
    <w:rsid w:val="00D12950"/>
    <w:rsid w:val="00D14377"/>
    <w:rsid w:val="00D152EB"/>
    <w:rsid w:val="00D162F6"/>
    <w:rsid w:val="00D165AA"/>
    <w:rsid w:val="00D16649"/>
    <w:rsid w:val="00D17F60"/>
    <w:rsid w:val="00D20A96"/>
    <w:rsid w:val="00D20E24"/>
    <w:rsid w:val="00D23CFD"/>
    <w:rsid w:val="00D23DFC"/>
    <w:rsid w:val="00D256C4"/>
    <w:rsid w:val="00D2646D"/>
    <w:rsid w:val="00D268C3"/>
    <w:rsid w:val="00D26CBA"/>
    <w:rsid w:val="00D32DD7"/>
    <w:rsid w:val="00D343C1"/>
    <w:rsid w:val="00D3768E"/>
    <w:rsid w:val="00D37933"/>
    <w:rsid w:val="00D43908"/>
    <w:rsid w:val="00D470C4"/>
    <w:rsid w:val="00D504DB"/>
    <w:rsid w:val="00D5178F"/>
    <w:rsid w:val="00D52736"/>
    <w:rsid w:val="00D527FC"/>
    <w:rsid w:val="00D538C1"/>
    <w:rsid w:val="00D54CB6"/>
    <w:rsid w:val="00D5521E"/>
    <w:rsid w:val="00D55398"/>
    <w:rsid w:val="00D55E73"/>
    <w:rsid w:val="00D55ECF"/>
    <w:rsid w:val="00D63ED5"/>
    <w:rsid w:val="00D647D6"/>
    <w:rsid w:val="00D66ADA"/>
    <w:rsid w:val="00D66C88"/>
    <w:rsid w:val="00D66EB6"/>
    <w:rsid w:val="00D7083B"/>
    <w:rsid w:val="00D7292C"/>
    <w:rsid w:val="00D73E92"/>
    <w:rsid w:val="00D801AD"/>
    <w:rsid w:val="00D80399"/>
    <w:rsid w:val="00D81AB0"/>
    <w:rsid w:val="00D82E61"/>
    <w:rsid w:val="00D842F0"/>
    <w:rsid w:val="00D84639"/>
    <w:rsid w:val="00D861F0"/>
    <w:rsid w:val="00D86BB8"/>
    <w:rsid w:val="00D87CA1"/>
    <w:rsid w:val="00D908DF"/>
    <w:rsid w:val="00D9098C"/>
    <w:rsid w:val="00D920C8"/>
    <w:rsid w:val="00D92560"/>
    <w:rsid w:val="00D93668"/>
    <w:rsid w:val="00D94AF8"/>
    <w:rsid w:val="00D95914"/>
    <w:rsid w:val="00D973FE"/>
    <w:rsid w:val="00D978B0"/>
    <w:rsid w:val="00D978B7"/>
    <w:rsid w:val="00D979A2"/>
    <w:rsid w:val="00DA03C0"/>
    <w:rsid w:val="00DA0D99"/>
    <w:rsid w:val="00DA3B06"/>
    <w:rsid w:val="00DA3C29"/>
    <w:rsid w:val="00DA5C2C"/>
    <w:rsid w:val="00DA74F5"/>
    <w:rsid w:val="00DB2191"/>
    <w:rsid w:val="00DB2CC1"/>
    <w:rsid w:val="00DB3B1D"/>
    <w:rsid w:val="00DB5A6C"/>
    <w:rsid w:val="00DB72A5"/>
    <w:rsid w:val="00DB780A"/>
    <w:rsid w:val="00DC0FA7"/>
    <w:rsid w:val="00DC21C4"/>
    <w:rsid w:val="00DC4A18"/>
    <w:rsid w:val="00DC4DD3"/>
    <w:rsid w:val="00DC68BB"/>
    <w:rsid w:val="00DD3509"/>
    <w:rsid w:val="00DD6B51"/>
    <w:rsid w:val="00DD6E93"/>
    <w:rsid w:val="00DE0CD9"/>
    <w:rsid w:val="00DE46A5"/>
    <w:rsid w:val="00DE5B7F"/>
    <w:rsid w:val="00DE701F"/>
    <w:rsid w:val="00DF0B36"/>
    <w:rsid w:val="00DF389A"/>
    <w:rsid w:val="00DF6672"/>
    <w:rsid w:val="00DF6D07"/>
    <w:rsid w:val="00DF777A"/>
    <w:rsid w:val="00E005E8"/>
    <w:rsid w:val="00E00A82"/>
    <w:rsid w:val="00E03BE7"/>
    <w:rsid w:val="00E04C0D"/>
    <w:rsid w:val="00E06980"/>
    <w:rsid w:val="00E079B8"/>
    <w:rsid w:val="00E10265"/>
    <w:rsid w:val="00E10B53"/>
    <w:rsid w:val="00E12AF6"/>
    <w:rsid w:val="00E13A6F"/>
    <w:rsid w:val="00E15A41"/>
    <w:rsid w:val="00E1684E"/>
    <w:rsid w:val="00E177A3"/>
    <w:rsid w:val="00E17F80"/>
    <w:rsid w:val="00E20A98"/>
    <w:rsid w:val="00E20AD1"/>
    <w:rsid w:val="00E235F5"/>
    <w:rsid w:val="00E2535A"/>
    <w:rsid w:val="00E26768"/>
    <w:rsid w:val="00E2715D"/>
    <w:rsid w:val="00E318BE"/>
    <w:rsid w:val="00E32ABC"/>
    <w:rsid w:val="00E339E7"/>
    <w:rsid w:val="00E34876"/>
    <w:rsid w:val="00E34EC0"/>
    <w:rsid w:val="00E3568C"/>
    <w:rsid w:val="00E35927"/>
    <w:rsid w:val="00E35CA3"/>
    <w:rsid w:val="00E35E85"/>
    <w:rsid w:val="00E3611B"/>
    <w:rsid w:val="00E37A63"/>
    <w:rsid w:val="00E426A8"/>
    <w:rsid w:val="00E43D43"/>
    <w:rsid w:val="00E454B4"/>
    <w:rsid w:val="00E45C1C"/>
    <w:rsid w:val="00E46538"/>
    <w:rsid w:val="00E46C18"/>
    <w:rsid w:val="00E47405"/>
    <w:rsid w:val="00E507FB"/>
    <w:rsid w:val="00E50F35"/>
    <w:rsid w:val="00E515C8"/>
    <w:rsid w:val="00E53C78"/>
    <w:rsid w:val="00E6113D"/>
    <w:rsid w:val="00E662D2"/>
    <w:rsid w:val="00E66539"/>
    <w:rsid w:val="00E715E1"/>
    <w:rsid w:val="00E722E2"/>
    <w:rsid w:val="00E73BD9"/>
    <w:rsid w:val="00E74456"/>
    <w:rsid w:val="00E813C2"/>
    <w:rsid w:val="00E87090"/>
    <w:rsid w:val="00E90F22"/>
    <w:rsid w:val="00E9793D"/>
    <w:rsid w:val="00E97DE0"/>
    <w:rsid w:val="00EA26F7"/>
    <w:rsid w:val="00EA26FA"/>
    <w:rsid w:val="00EA4564"/>
    <w:rsid w:val="00EA5A10"/>
    <w:rsid w:val="00EB43CE"/>
    <w:rsid w:val="00EB457F"/>
    <w:rsid w:val="00EB78D2"/>
    <w:rsid w:val="00EB7CED"/>
    <w:rsid w:val="00EC014B"/>
    <w:rsid w:val="00EC6E5A"/>
    <w:rsid w:val="00EC6EF5"/>
    <w:rsid w:val="00EC71BE"/>
    <w:rsid w:val="00ED15B3"/>
    <w:rsid w:val="00ED15CC"/>
    <w:rsid w:val="00ED2DD5"/>
    <w:rsid w:val="00ED7A63"/>
    <w:rsid w:val="00EE0498"/>
    <w:rsid w:val="00EE1EA4"/>
    <w:rsid w:val="00EE21DF"/>
    <w:rsid w:val="00EE316F"/>
    <w:rsid w:val="00EE3221"/>
    <w:rsid w:val="00EF1F72"/>
    <w:rsid w:val="00EF24C2"/>
    <w:rsid w:val="00EF28AE"/>
    <w:rsid w:val="00EF71F4"/>
    <w:rsid w:val="00F02E13"/>
    <w:rsid w:val="00F10F6A"/>
    <w:rsid w:val="00F12D73"/>
    <w:rsid w:val="00F148AE"/>
    <w:rsid w:val="00F15E39"/>
    <w:rsid w:val="00F163B5"/>
    <w:rsid w:val="00F164B8"/>
    <w:rsid w:val="00F223F8"/>
    <w:rsid w:val="00F235AC"/>
    <w:rsid w:val="00F24DBA"/>
    <w:rsid w:val="00F266E1"/>
    <w:rsid w:val="00F26C00"/>
    <w:rsid w:val="00F26DFD"/>
    <w:rsid w:val="00F271C3"/>
    <w:rsid w:val="00F3702D"/>
    <w:rsid w:val="00F40910"/>
    <w:rsid w:val="00F41584"/>
    <w:rsid w:val="00F43FA5"/>
    <w:rsid w:val="00F47F97"/>
    <w:rsid w:val="00F504F3"/>
    <w:rsid w:val="00F51065"/>
    <w:rsid w:val="00F52629"/>
    <w:rsid w:val="00F53CAD"/>
    <w:rsid w:val="00F559F0"/>
    <w:rsid w:val="00F564BE"/>
    <w:rsid w:val="00F5714C"/>
    <w:rsid w:val="00F62D86"/>
    <w:rsid w:val="00F62F5C"/>
    <w:rsid w:val="00F65552"/>
    <w:rsid w:val="00F65A5F"/>
    <w:rsid w:val="00F67438"/>
    <w:rsid w:val="00F70AB1"/>
    <w:rsid w:val="00F72611"/>
    <w:rsid w:val="00F72900"/>
    <w:rsid w:val="00F72911"/>
    <w:rsid w:val="00F739AE"/>
    <w:rsid w:val="00F73BA8"/>
    <w:rsid w:val="00F75BF7"/>
    <w:rsid w:val="00F80EDB"/>
    <w:rsid w:val="00F82599"/>
    <w:rsid w:val="00F82E82"/>
    <w:rsid w:val="00F845D3"/>
    <w:rsid w:val="00F84AB8"/>
    <w:rsid w:val="00F876AE"/>
    <w:rsid w:val="00F917C4"/>
    <w:rsid w:val="00F924B9"/>
    <w:rsid w:val="00F93789"/>
    <w:rsid w:val="00F93B9F"/>
    <w:rsid w:val="00F97663"/>
    <w:rsid w:val="00FA01E1"/>
    <w:rsid w:val="00FA12ED"/>
    <w:rsid w:val="00FA2CA3"/>
    <w:rsid w:val="00FA3A33"/>
    <w:rsid w:val="00FA7119"/>
    <w:rsid w:val="00FA7138"/>
    <w:rsid w:val="00FB0A0C"/>
    <w:rsid w:val="00FB38B8"/>
    <w:rsid w:val="00FB55A5"/>
    <w:rsid w:val="00FB724D"/>
    <w:rsid w:val="00FC13A6"/>
    <w:rsid w:val="00FD0285"/>
    <w:rsid w:val="00FD05E7"/>
    <w:rsid w:val="00FD08D9"/>
    <w:rsid w:val="00FD13F0"/>
    <w:rsid w:val="00FD3071"/>
    <w:rsid w:val="00FD46C5"/>
    <w:rsid w:val="00FD4F6B"/>
    <w:rsid w:val="00FD53D0"/>
    <w:rsid w:val="00FD5586"/>
    <w:rsid w:val="00FD5694"/>
    <w:rsid w:val="00FD5C1C"/>
    <w:rsid w:val="00FD6274"/>
    <w:rsid w:val="00FD66ED"/>
    <w:rsid w:val="00FE0BDE"/>
    <w:rsid w:val="00FE1085"/>
    <w:rsid w:val="00FE130E"/>
    <w:rsid w:val="00FE4420"/>
    <w:rsid w:val="00FE5709"/>
    <w:rsid w:val="00FE67A5"/>
    <w:rsid w:val="00FE6A55"/>
    <w:rsid w:val="00FE7C2A"/>
    <w:rsid w:val="00FF3476"/>
    <w:rsid w:val="00FF45CF"/>
    <w:rsid w:val="00FF4745"/>
    <w:rsid w:val="00FF5E84"/>
    <w:rsid w:val="00FF7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17308775"/>
  <w15:chartTrackingRefBased/>
  <w15:docId w15:val="{4001F43D-9C0F-4850-8C13-5309ABD9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018"/>
  </w:style>
  <w:style w:type="paragraph" w:styleId="Heading1">
    <w:name w:val="heading 1"/>
    <w:basedOn w:val="Normal"/>
    <w:next w:val="Normal"/>
    <w:qFormat/>
    <w:rsid w:val="007A1018"/>
    <w:pPr>
      <w:keepNext/>
      <w:outlineLvl w:val="0"/>
    </w:pPr>
    <w:rPr>
      <w:b/>
      <w:i/>
      <w:outline/>
      <w:color w:val="0000FF"/>
      <w:sz w:val="80"/>
      <w14:textOutline w14:w="9525" w14:cap="flat" w14:cmpd="sng" w14:algn="ctr">
        <w14:solidFill>
          <w14:srgbClr w14:val="0000FF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qFormat/>
    <w:rsid w:val="007A1018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A1018"/>
    <w:pPr>
      <w:keepNext/>
      <w:spacing w:before="80" w:after="80"/>
      <w:jc w:val="both"/>
      <w:outlineLvl w:val="2"/>
    </w:pPr>
    <w:rPr>
      <w:rFonts w:ascii="Arrus BT" w:hAnsi="Arrus BT"/>
      <w:sz w:val="24"/>
    </w:rPr>
  </w:style>
  <w:style w:type="paragraph" w:styleId="Heading4">
    <w:name w:val="heading 4"/>
    <w:basedOn w:val="Normal"/>
    <w:next w:val="Normal"/>
    <w:qFormat/>
    <w:rsid w:val="007A1018"/>
    <w:pPr>
      <w:keepNext/>
      <w:outlineLvl w:val="3"/>
    </w:pPr>
    <w:rPr>
      <w:rFonts w:ascii="CG Omega" w:hAnsi="CG Omega"/>
      <w:b/>
      <w:sz w:val="38"/>
    </w:rPr>
  </w:style>
  <w:style w:type="paragraph" w:styleId="Heading5">
    <w:name w:val="heading 5"/>
    <w:basedOn w:val="Normal"/>
    <w:next w:val="Normal"/>
    <w:qFormat/>
    <w:rsid w:val="007A1018"/>
    <w:pPr>
      <w:keepNext/>
      <w:outlineLvl w:val="4"/>
    </w:pPr>
    <w:rPr>
      <w:rFonts w:ascii="CG Omega" w:hAnsi="CG Omega"/>
      <w:b/>
      <w:sz w:val="26"/>
    </w:rPr>
  </w:style>
  <w:style w:type="paragraph" w:styleId="Heading6">
    <w:name w:val="heading 6"/>
    <w:basedOn w:val="Normal"/>
    <w:next w:val="Normal"/>
    <w:qFormat/>
    <w:rsid w:val="007A1018"/>
    <w:pPr>
      <w:keepNext/>
      <w:spacing w:line="360" w:lineRule="auto"/>
      <w:ind w:left="720"/>
      <w:jc w:val="both"/>
      <w:outlineLvl w:val="5"/>
    </w:pPr>
    <w:rPr>
      <w:rFonts w:ascii="Tahoma" w:hAnsi="Tahoma" w:cs="Tahoma"/>
      <w:sz w:val="24"/>
    </w:rPr>
  </w:style>
  <w:style w:type="paragraph" w:styleId="Heading7">
    <w:name w:val="heading 7"/>
    <w:basedOn w:val="Normal"/>
    <w:next w:val="Normal"/>
    <w:qFormat/>
    <w:rsid w:val="007A1018"/>
    <w:pPr>
      <w:keepNext/>
      <w:jc w:val="both"/>
      <w:outlineLvl w:val="6"/>
    </w:pPr>
    <w:rPr>
      <w:rFonts w:ascii="Tahoma" w:hAnsi="Tahoma" w:cs="Tahoma"/>
      <w:b/>
      <w:bCs/>
      <w:sz w:val="24"/>
    </w:rPr>
  </w:style>
  <w:style w:type="paragraph" w:styleId="Heading8">
    <w:name w:val="heading 8"/>
    <w:basedOn w:val="Normal"/>
    <w:next w:val="Normal"/>
    <w:qFormat/>
    <w:rsid w:val="007A1018"/>
    <w:pPr>
      <w:keepNext/>
      <w:jc w:val="center"/>
      <w:outlineLvl w:val="7"/>
    </w:pPr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A10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101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A1018"/>
    <w:pPr>
      <w:jc w:val="both"/>
    </w:pPr>
    <w:rPr>
      <w:sz w:val="24"/>
    </w:rPr>
  </w:style>
  <w:style w:type="paragraph" w:styleId="BodyTextIndent">
    <w:name w:val="Body Text Indent"/>
    <w:basedOn w:val="Normal"/>
    <w:semiHidden/>
    <w:rsid w:val="007A1018"/>
    <w:pPr>
      <w:tabs>
        <w:tab w:val="left" w:pos="630"/>
      </w:tabs>
      <w:ind w:firstLine="720"/>
      <w:jc w:val="both"/>
    </w:pPr>
    <w:rPr>
      <w:rFonts w:ascii="Arrus BT" w:hAnsi="Arrus BT"/>
      <w:sz w:val="24"/>
    </w:rPr>
  </w:style>
  <w:style w:type="paragraph" w:styleId="BodyText2">
    <w:name w:val="Body Text 2"/>
    <w:basedOn w:val="Normal"/>
    <w:semiHidden/>
    <w:rsid w:val="007A1018"/>
    <w:rPr>
      <w:rFonts w:ascii="Arial" w:hAnsi="Arial" w:cs="Arial"/>
      <w:sz w:val="22"/>
    </w:rPr>
  </w:style>
  <w:style w:type="paragraph" w:styleId="BodyText3">
    <w:name w:val="Body Text 3"/>
    <w:basedOn w:val="Normal"/>
    <w:semiHidden/>
    <w:rsid w:val="007A1018"/>
    <w:pPr>
      <w:jc w:val="both"/>
    </w:pPr>
    <w:rPr>
      <w:rFonts w:ascii="Arial" w:hAnsi="Arial" w:cs="Arial"/>
      <w:sz w:val="22"/>
    </w:rPr>
  </w:style>
  <w:style w:type="paragraph" w:styleId="BodyTextIndent2">
    <w:name w:val="Body Text Indent 2"/>
    <w:basedOn w:val="Normal"/>
    <w:semiHidden/>
    <w:rsid w:val="007A1018"/>
    <w:pPr>
      <w:ind w:firstLine="720"/>
      <w:jc w:val="center"/>
    </w:pPr>
    <w:rPr>
      <w:rFonts w:ascii="Tahoma" w:hAnsi="Tahoma" w:cs="Tahoma"/>
      <w:sz w:val="24"/>
    </w:rPr>
  </w:style>
  <w:style w:type="character" w:styleId="Hyperlink">
    <w:name w:val="Hyperlink"/>
    <w:semiHidden/>
    <w:rsid w:val="007A1018"/>
    <w:rPr>
      <w:color w:val="0000FF"/>
      <w:u w:val="single"/>
    </w:rPr>
  </w:style>
  <w:style w:type="paragraph" w:styleId="Title">
    <w:name w:val="Title"/>
    <w:basedOn w:val="Normal"/>
    <w:qFormat/>
    <w:rsid w:val="007A1018"/>
    <w:pPr>
      <w:jc w:val="center"/>
    </w:pPr>
    <w:rPr>
      <w:rFonts w:ascii="Tahoma" w:hAnsi="Tahoma"/>
      <w:b/>
      <w:bCs/>
      <w:sz w:val="24"/>
      <w:szCs w:val="24"/>
    </w:rPr>
  </w:style>
  <w:style w:type="paragraph" w:styleId="Subtitle">
    <w:name w:val="Subtitle"/>
    <w:basedOn w:val="Normal"/>
    <w:qFormat/>
    <w:rsid w:val="007A1018"/>
    <w:pPr>
      <w:jc w:val="center"/>
    </w:pPr>
    <w:rPr>
      <w:rFonts w:ascii="Tahoma" w:hAnsi="Tahoma" w:cs="Tahoma"/>
      <w:b/>
      <w:bCs/>
      <w:sz w:val="24"/>
    </w:rPr>
  </w:style>
  <w:style w:type="paragraph" w:styleId="BodyTextIndent3">
    <w:name w:val="Body Text Indent 3"/>
    <w:basedOn w:val="Normal"/>
    <w:semiHidden/>
    <w:rsid w:val="007A1018"/>
    <w:pPr>
      <w:ind w:left="2430" w:hanging="2430"/>
      <w:jc w:val="both"/>
    </w:pPr>
    <w:rPr>
      <w:rFonts w:ascii="Tahoma" w:hAnsi="Tahoma" w:cs="Tahoma"/>
      <w:b/>
      <w:bCs/>
      <w:sz w:val="24"/>
    </w:rPr>
  </w:style>
  <w:style w:type="character" w:styleId="FollowedHyperlink">
    <w:name w:val="FollowedHyperlink"/>
    <w:semiHidden/>
    <w:rsid w:val="007A1018"/>
    <w:rPr>
      <w:color w:val="800080"/>
      <w:u w:val="single"/>
    </w:rPr>
  </w:style>
  <w:style w:type="table" w:styleId="TableGrid">
    <w:name w:val="Table Grid"/>
    <w:basedOn w:val="TableNormal"/>
    <w:uiPriority w:val="59"/>
    <w:rsid w:val="00172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BD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CFD"/>
    <w:pPr>
      <w:ind w:left="720"/>
    </w:pPr>
  </w:style>
  <w:style w:type="character" w:styleId="Emphasis">
    <w:name w:val="Emphasis"/>
    <w:uiPriority w:val="20"/>
    <w:qFormat/>
    <w:rsid w:val="00654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ps1509@mailhost.bps.g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opSur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9F4D-D4AF-40EE-BD8E-67C99FE0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KopSurat.dot</Template>
  <TotalTime>1630</TotalTime>
  <Pages>12</Pages>
  <Words>2274</Words>
  <Characters>16536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</Company>
  <LinksUpToDate>false</LinksUpToDate>
  <CharactersWithSpaces>18773</CharactersWithSpaces>
  <SharedDoc>false</SharedDoc>
  <HLinks>
    <vt:vector size="6" baseType="variant">
      <vt:variant>
        <vt:i4>1441845</vt:i4>
      </vt:variant>
      <vt:variant>
        <vt:i4>0</vt:i4>
      </vt:variant>
      <vt:variant>
        <vt:i4>0</vt:i4>
      </vt:variant>
      <vt:variant>
        <vt:i4>5</vt:i4>
      </vt:variant>
      <vt:variant>
        <vt:lpwstr>mailto:bps1509@mailhost.bps.go.id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BPS</dc:creator>
  <cp:keywords/>
  <cp:lastModifiedBy>IPDS 1500</cp:lastModifiedBy>
  <cp:revision>10</cp:revision>
  <cp:lastPrinted>2022-11-11T03:16:00Z</cp:lastPrinted>
  <dcterms:created xsi:type="dcterms:W3CDTF">2022-11-10T04:48:00Z</dcterms:created>
  <dcterms:modified xsi:type="dcterms:W3CDTF">2022-11-11T09:17:00Z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